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D9BB" w14:textId="77777777" w:rsidR="00EB1954" w:rsidRPr="00AE189E" w:rsidRDefault="00EB1954" w:rsidP="00EB1954">
      <w:pPr>
        <w:jc w:val="center"/>
        <w:rPr>
          <w:b/>
          <w:caps/>
          <w:sz w:val="32"/>
          <w:szCs w:val="32"/>
        </w:rPr>
      </w:pPr>
      <w:r w:rsidRPr="00AE189E"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0B9CC15D" w14:textId="77777777" w:rsidR="00EB1954" w:rsidRPr="00AE189E" w:rsidRDefault="00EB1954" w:rsidP="00EB1954">
      <w:pPr>
        <w:jc w:val="center"/>
        <w:rPr>
          <w:b/>
          <w:caps/>
          <w:sz w:val="32"/>
          <w:szCs w:val="32"/>
        </w:rPr>
      </w:pPr>
      <w:r w:rsidRPr="00AE189E">
        <w:rPr>
          <w:b/>
          <w:caps/>
          <w:sz w:val="32"/>
          <w:szCs w:val="32"/>
        </w:rPr>
        <w:t>ФАКУЛЬТЕТ ІНФОРМАЦІЙНИХ ТЕХНОЛОГІЙ</w:t>
      </w:r>
    </w:p>
    <w:p w14:paraId="17B2CBE1" w14:textId="77777777" w:rsidR="00EB1954" w:rsidRPr="00AE189E" w:rsidRDefault="00EB1954" w:rsidP="00EB1954">
      <w:pPr>
        <w:rPr>
          <w:sz w:val="32"/>
          <w:szCs w:val="32"/>
        </w:rPr>
      </w:pPr>
    </w:p>
    <w:p w14:paraId="414427F7" w14:textId="77777777" w:rsidR="00EB1954" w:rsidRPr="00AE189E" w:rsidRDefault="00EB1954" w:rsidP="00EB1954">
      <w:pPr>
        <w:jc w:val="center"/>
      </w:pPr>
      <w:r w:rsidRPr="00AE189E">
        <w:rPr>
          <w:sz w:val="32"/>
          <w:szCs w:val="32"/>
        </w:rPr>
        <w:t>Факультет інформаційних технологій</w:t>
      </w:r>
    </w:p>
    <w:p w14:paraId="6EBE1588" w14:textId="77777777" w:rsidR="00EB1954" w:rsidRPr="00AE189E" w:rsidRDefault="00EB1954" w:rsidP="00EB1954"/>
    <w:p w14:paraId="0D4CE457" w14:textId="77777777" w:rsidR="00EB1954" w:rsidRPr="00AE189E" w:rsidRDefault="00EB1954" w:rsidP="00EB1954"/>
    <w:p w14:paraId="59E0A0AA" w14:textId="77777777" w:rsidR="00EB1954" w:rsidRPr="00AE189E" w:rsidRDefault="00EB1954" w:rsidP="00EB1954"/>
    <w:p w14:paraId="19808967" w14:textId="77777777" w:rsidR="00EB1954" w:rsidRPr="00AE189E" w:rsidRDefault="00EB1954" w:rsidP="00EB1954"/>
    <w:p w14:paraId="7324009E" w14:textId="77777777" w:rsidR="00EB1954" w:rsidRPr="00AE189E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4738A330" w14:textId="77777777" w:rsidR="00EB1954" w:rsidRPr="00AE189E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62D93097" w14:textId="77777777" w:rsidR="00EB1954" w:rsidRPr="00AE189E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  <w:r w:rsidRPr="00AE189E">
        <w:rPr>
          <w:b/>
          <w:caps/>
          <w:sz w:val="32"/>
          <w:szCs w:val="32"/>
        </w:rPr>
        <w:t>ЛАБОРАТОРНА РОБОТА №1</w:t>
      </w:r>
    </w:p>
    <w:p w14:paraId="412A0DFC" w14:textId="77777777" w:rsidR="00EB1954" w:rsidRPr="00AE189E" w:rsidRDefault="00EB1954" w:rsidP="00EB1954">
      <w:pPr>
        <w:jc w:val="center"/>
        <w:rPr>
          <w:szCs w:val="28"/>
        </w:rPr>
      </w:pPr>
    </w:p>
    <w:p w14:paraId="0567636D" w14:textId="77777777" w:rsidR="00EB1954" w:rsidRPr="00AE189E" w:rsidRDefault="00EB1954" w:rsidP="00EB1954">
      <w:pPr>
        <w:jc w:val="center"/>
        <w:rPr>
          <w:szCs w:val="28"/>
        </w:rPr>
      </w:pPr>
    </w:p>
    <w:p w14:paraId="6A5E0F22" w14:textId="77777777" w:rsidR="00EB1954" w:rsidRPr="00AE189E" w:rsidRDefault="00EB1954" w:rsidP="00EB1954">
      <w:pPr>
        <w:jc w:val="center"/>
        <w:rPr>
          <w:szCs w:val="28"/>
        </w:rPr>
      </w:pPr>
    </w:p>
    <w:p w14:paraId="35777095" w14:textId="77777777" w:rsidR="00EB1954" w:rsidRPr="00AE189E" w:rsidRDefault="00EB1954" w:rsidP="00EB1954">
      <w:pPr>
        <w:jc w:val="center"/>
        <w:rPr>
          <w:szCs w:val="28"/>
        </w:rPr>
      </w:pPr>
    </w:p>
    <w:p w14:paraId="4226C6D1" w14:textId="77777777" w:rsidR="00EB1954" w:rsidRPr="00AE189E" w:rsidRDefault="00EB1954" w:rsidP="00EB1954">
      <w:pPr>
        <w:jc w:val="center"/>
        <w:rPr>
          <w:szCs w:val="28"/>
        </w:rPr>
      </w:pPr>
    </w:p>
    <w:p w14:paraId="64A60CBA" w14:textId="77777777" w:rsidR="00EB1954" w:rsidRPr="00AE189E" w:rsidRDefault="00EB1954" w:rsidP="00EB1954">
      <w:pPr>
        <w:jc w:val="center"/>
        <w:rPr>
          <w:szCs w:val="28"/>
        </w:rPr>
      </w:pPr>
    </w:p>
    <w:p w14:paraId="51431C60" w14:textId="77777777" w:rsidR="00EB1954" w:rsidRPr="00AE189E" w:rsidRDefault="00EB1954" w:rsidP="00EB1954">
      <w:pPr>
        <w:jc w:val="right"/>
        <w:rPr>
          <w:szCs w:val="28"/>
        </w:rPr>
      </w:pPr>
    </w:p>
    <w:p w14:paraId="16A482CB" w14:textId="77777777" w:rsidR="00EB1954" w:rsidRPr="00AE189E" w:rsidRDefault="00EB1954" w:rsidP="00EB1954">
      <w:pPr>
        <w:jc w:val="right"/>
        <w:rPr>
          <w:szCs w:val="28"/>
        </w:rPr>
      </w:pPr>
      <w:r w:rsidRPr="00AE189E">
        <w:rPr>
          <w:szCs w:val="28"/>
        </w:rPr>
        <w:t>Виконав:</w:t>
      </w:r>
    </w:p>
    <w:p w14:paraId="403A5926" w14:textId="77777777" w:rsidR="00EB1954" w:rsidRPr="00AE189E" w:rsidRDefault="00EB1954" w:rsidP="00EB1954">
      <w:pPr>
        <w:jc w:val="right"/>
        <w:rPr>
          <w:color w:val="000000"/>
          <w:szCs w:val="28"/>
        </w:rPr>
      </w:pPr>
      <w:r w:rsidRPr="00AE189E">
        <w:rPr>
          <w:szCs w:val="28"/>
        </w:rPr>
        <w:t xml:space="preserve">студент групи </w:t>
      </w:r>
      <w:r w:rsidRPr="00AE189E">
        <w:rPr>
          <w:color w:val="000000"/>
          <w:szCs w:val="28"/>
        </w:rPr>
        <w:t>ІПЗ-20</w:t>
      </w:r>
      <w:r w:rsidR="004E3913" w:rsidRPr="00AE189E">
        <w:rPr>
          <w:color w:val="000000"/>
          <w:szCs w:val="28"/>
        </w:rPr>
        <w:t>0</w:t>
      </w:r>
      <w:r w:rsidRPr="00AE189E">
        <w:rPr>
          <w:color w:val="000000"/>
          <w:szCs w:val="28"/>
        </w:rPr>
        <w:t>06б</w:t>
      </w:r>
    </w:p>
    <w:p w14:paraId="197AD183" w14:textId="77777777" w:rsidR="00EB1954" w:rsidRPr="00AE189E" w:rsidRDefault="00EB1954" w:rsidP="00EB1954">
      <w:pPr>
        <w:jc w:val="right"/>
        <w:rPr>
          <w:szCs w:val="28"/>
        </w:rPr>
      </w:pPr>
      <w:r w:rsidRPr="00AE189E">
        <w:rPr>
          <w:color w:val="000000"/>
          <w:szCs w:val="28"/>
        </w:rPr>
        <w:t>Симон Дмитрій Вікторович</w:t>
      </w:r>
    </w:p>
    <w:p w14:paraId="17C445BD" w14:textId="77777777" w:rsidR="00EB1954" w:rsidRPr="00AE189E" w:rsidRDefault="00EB1954" w:rsidP="00EB1954">
      <w:pPr>
        <w:rPr>
          <w:szCs w:val="28"/>
        </w:rPr>
      </w:pPr>
    </w:p>
    <w:p w14:paraId="5FB43182" w14:textId="77777777" w:rsidR="00EB1954" w:rsidRPr="00AE189E" w:rsidRDefault="00EB1954" w:rsidP="00EB1954">
      <w:pPr>
        <w:jc w:val="center"/>
        <w:rPr>
          <w:szCs w:val="28"/>
        </w:rPr>
      </w:pPr>
    </w:p>
    <w:p w14:paraId="1EDC3DDE" w14:textId="77777777" w:rsidR="00064574" w:rsidRPr="00AE189E" w:rsidRDefault="00064574" w:rsidP="00EB1954">
      <w:pPr>
        <w:jc w:val="center"/>
        <w:rPr>
          <w:szCs w:val="28"/>
        </w:rPr>
      </w:pPr>
    </w:p>
    <w:p w14:paraId="023E27DF" w14:textId="77777777" w:rsidR="00EB1954" w:rsidRPr="00AE189E" w:rsidRDefault="00EB1954" w:rsidP="00EB1954">
      <w:pPr>
        <w:jc w:val="center"/>
        <w:rPr>
          <w:szCs w:val="28"/>
        </w:rPr>
      </w:pPr>
      <w:r w:rsidRPr="00AE189E">
        <w:rPr>
          <w:szCs w:val="28"/>
        </w:rPr>
        <w:t>Київ – 202</w:t>
      </w:r>
      <w:r w:rsidR="00064574" w:rsidRPr="00AE189E">
        <w:rPr>
          <w:szCs w:val="28"/>
        </w:rPr>
        <w:t>3</w:t>
      </w:r>
    </w:p>
    <w:p w14:paraId="258C4EA9" w14:textId="77777777" w:rsidR="00064574" w:rsidRPr="00AE189E" w:rsidRDefault="00064574" w:rsidP="00EB1954">
      <w:pPr>
        <w:jc w:val="center"/>
        <w:rPr>
          <w:szCs w:val="28"/>
        </w:rPr>
      </w:pPr>
    </w:p>
    <w:p w14:paraId="12B2692A" w14:textId="77777777" w:rsidR="00064574" w:rsidRPr="00AE189E" w:rsidRDefault="00064574" w:rsidP="00064574">
      <w:pPr>
        <w:rPr>
          <w:rFonts w:cs="Times New Roman"/>
          <w:szCs w:val="28"/>
        </w:rPr>
      </w:pPr>
      <w:r w:rsidRPr="00AE189E">
        <w:rPr>
          <w:rFonts w:cs="Times New Roman"/>
          <w:b/>
          <w:bCs/>
          <w:sz w:val="32"/>
          <w:szCs w:val="32"/>
        </w:rPr>
        <w:lastRenderedPageBreak/>
        <w:t>Тема:</w:t>
      </w:r>
      <w:r w:rsidRPr="00AE189E">
        <w:rPr>
          <w:rFonts w:cs="Times New Roman"/>
          <w:b/>
          <w:bCs/>
          <w:sz w:val="32"/>
          <w:szCs w:val="32"/>
        </w:rPr>
        <w:t xml:space="preserve"> </w:t>
      </w:r>
      <w:r w:rsidRPr="00AE189E">
        <w:rPr>
          <w:rFonts w:cs="Times New Roman"/>
          <w:szCs w:val="28"/>
        </w:rPr>
        <w:t xml:space="preserve">Введення в програму </w:t>
      </w:r>
      <w:proofErr w:type="spellStart"/>
      <w:r w:rsidRPr="00AE189E">
        <w:rPr>
          <w:rFonts w:cs="Times New Roman"/>
          <w:szCs w:val="28"/>
        </w:rPr>
        <w:t>cisco</w:t>
      </w:r>
      <w:proofErr w:type="spellEnd"/>
      <w:r w:rsidRPr="00AE189E">
        <w:rPr>
          <w:rFonts w:cs="Times New Roman"/>
          <w:szCs w:val="28"/>
        </w:rPr>
        <w:t xml:space="preserve"> </w:t>
      </w:r>
      <w:proofErr w:type="spellStart"/>
      <w:r w:rsidRPr="00AE189E">
        <w:rPr>
          <w:rFonts w:cs="Times New Roman"/>
          <w:szCs w:val="28"/>
        </w:rPr>
        <w:t>packet</w:t>
      </w:r>
      <w:proofErr w:type="spellEnd"/>
      <w:r w:rsidRPr="00AE189E">
        <w:rPr>
          <w:rFonts w:cs="Times New Roman"/>
          <w:szCs w:val="28"/>
        </w:rPr>
        <w:t xml:space="preserve"> </w:t>
      </w:r>
      <w:proofErr w:type="spellStart"/>
      <w:r w:rsidRPr="00AE189E">
        <w:rPr>
          <w:rFonts w:cs="Times New Roman"/>
          <w:szCs w:val="28"/>
        </w:rPr>
        <w:t>tracer</w:t>
      </w:r>
      <w:proofErr w:type="spellEnd"/>
      <w:r w:rsidRPr="00AE189E">
        <w:rPr>
          <w:rFonts w:cs="Times New Roman"/>
          <w:szCs w:val="28"/>
        </w:rPr>
        <w:t>, режим симуляції.</w:t>
      </w:r>
    </w:p>
    <w:p w14:paraId="61792A7A" w14:textId="77777777" w:rsidR="00064574" w:rsidRPr="00AE189E" w:rsidRDefault="00064574" w:rsidP="00064574">
      <w:pPr>
        <w:rPr>
          <w:rFonts w:cs="Times New Roman"/>
          <w:szCs w:val="28"/>
        </w:rPr>
      </w:pPr>
    </w:p>
    <w:p w14:paraId="005F6955" w14:textId="77777777" w:rsidR="00EB1954" w:rsidRPr="00AE189E" w:rsidRDefault="00064574" w:rsidP="00EB1954">
      <w:pPr>
        <w:rPr>
          <w:rFonts w:cs="Times New Roman"/>
          <w:szCs w:val="28"/>
        </w:rPr>
      </w:pPr>
      <w:r w:rsidRPr="00AE189E">
        <w:rPr>
          <w:rFonts w:cs="Times New Roman"/>
          <w:b/>
          <w:bCs/>
          <w:sz w:val="32"/>
          <w:szCs w:val="32"/>
        </w:rPr>
        <w:t>Мета</w:t>
      </w:r>
      <w:r w:rsidRPr="00AE189E">
        <w:rPr>
          <w:rFonts w:cs="Times New Roman"/>
          <w:b/>
          <w:bCs/>
          <w:szCs w:val="28"/>
        </w:rPr>
        <w:t>:</w:t>
      </w:r>
      <w:r w:rsidRPr="00AE189E">
        <w:rPr>
          <w:rFonts w:cs="Times New Roman"/>
          <w:szCs w:val="28"/>
        </w:rPr>
        <w:t xml:space="preserve"> </w:t>
      </w:r>
      <w:r w:rsidRPr="00AE189E">
        <w:rPr>
          <w:rFonts w:cs="Times New Roman"/>
          <w:szCs w:val="28"/>
        </w:rPr>
        <w:t>В</w:t>
      </w:r>
      <w:r w:rsidRPr="00AE189E">
        <w:rPr>
          <w:rFonts w:cs="Times New Roman"/>
          <w:szCs w:val="28"/>
        </w:rPr>
        <w:t xml:space="preserve">ивчити інтерфейс програми </w:t>
      </w:r>
      <w:proofErr w:type="spellStart"/>
      <w:r w:rsidRPr="00AE189E">
        <w:rPr>
          <w:rFonts w:cs="Times New Roman"/>
          <w:szCs w:val="28"/>
        </w:rPr>
        <w:t>Cisco</w:t>
      </w:r>
      <w:proofErr w:type="spellEnd"/>
      <w:r w:rsidRPr="00AE189E">
        <w:rPr>
          <w:rFonts w:cs="Times New Roman"/>
          <w:szCs w:val="28"/>
        </w:rPr>
        <w:t xml:space="preserve"> </w:t>
      </w:r>
      <w:proofErr w:type="spellStart"/>
      <w:r w:rsidRPr="00AE189E">
        <w:rPr>
          <w:rFonts w:cs="Times New Roman"/>
          <w:szCs w:val="28"/>
        </w:rPr>
        <w:t>Packet</w:t>
      </w:r>
      <w:proofErr w:type="spellEnd"/>
      <w:r w:rsidRPr="00AE189E">
        <w:rPr>
          <w:rFonts w:cs="Times New Roman"/>
          <w:szCs w:val="28"/>
        </w:rPr>
        <w:t xml:space="preserve"> </w:t>
      </w:r>
      <w:proofErr w:type="spellStart"/>
      <w:r w:rsidRPr="00AE189E">
        <w:rPr>
          <w:rFonts w:cs="Times New Roman"/>
          <w:szCs w:val="28"/>
        </w:rPr>
        <w:t>Tracer</w:t>
      </w:r>
      <w:proofErr w:type="spellEnd"/>
      <w:r w:rsidRPr="00AE189E">
        <w:rPr>
          <w:rFonts w:cs="Times New Roman"/>
          <w:szCs w:val="28"/>
        </w:rPr>
        <w:t>,</w:t>
      </w:r>
      <w:r w:rsidR="00AE189E">
        <w:rPr>
          <w:rFonts w:cs="Times New Roman"/>
          <w:szCs w:val="28"/>
          <w:lang w:val="en-US"/>
        </w:rPr>
        <w:t xml:space="preserve"> </w:t>
      </w:r>
      <w:r w:rsidRPr="00AE189E">
        <w:rPr>
          <w:rFonts w:cs="Times New Roman"/>
          <w:szCs w:val="28"/>
        </w:rPr>
        <w:t>головне меню,</w:t>
      </w:r>
      <w:r w:rsidR="00AE189E">
        <w:rPr>
          <w:rFonts w:cs="Times New Roman"/>
          <w:szCs w:val="28"/>
          <w:lang w:val="en-US"/>
        </w:rPr>
        <w:t xml:space="preserve"> </w:t>
      </w:r>
      <w:r w:rsidRPr="00AE189E">
        <w:rPr>
          <w:rFonts w:cs="Times New Roman"/>
          <w:szCs w:val="28"/>
        </w:rPr>
        <w:t>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6758A1A4" w14:textId="77777777" w:rsidR="00064574" w:rsidRPr="00AE189E" w:rsidRDefault="00064574" w:rsidP="00EB1954">
      <w:pPr>
        <w:rPr>
          <w:rFonts w:cs="Times New Roman"/>
          <w:szCs w:val="28"/>
        </w:rPr>
      </w:pPr>
    </w:p>
    <w:p w14:paraId="4E3E0086" w14:textId="77777777" w:rsidR="00064574" w:rsidRPr="00AE189E" w:rsidRDefault="00064574" w:rsidP="00EB1954">
      <w:pPr>
        <w:rPr>
          <w:rFonts w:cs="Times New Roman"/>
          <w:b/>
          <w:bCs/>
          <w:sz w:val="32"/>
          <w:szCs w:val="32"/>
        </w:rPr>
      </w:pPr>
      <w:r w:rsidRPr="00AE189E">
        <w:rPr>
          <w:rFonts w:cs="Times New Roman"/>
          <w:b/>
          <w:bCs/>
          <w:sz w:val="32"/>
          <w:szCs w:val="32"/>
        </w:rPr>
        <w:t xml:space="preserve">Завдання 1.1. Створення мережі з двох ПК в програмі </w:t>
      </w:r>
      <w:proofErr w:type="spellStart"/>
      <w:r w:rsidRPr="00AE189E">
        <w:rPr>
          <w:rFonts w:cs="Times New Roman"/>
          <w:b/>
          <w:bCs/>
          <w:sz w:val="32"/>
          <w:szCs w:val="32"/>
        </w:rPr>
        <w:t>Cisco</w:t>
      </w:r>
      <w:proofErr w:type="spellEnd"/>
      <w:r w:rsidRPr="00AE189E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AE189E">
        <w:rPr>
          <w:rFonts w:cs="Times New Roman"/>
          <w:b/>
          <w:bCs/>
          <w:sz w:val="32"/>
          <w:szCs w:val="32"/>
        </w:rPr>
        <w:t>Parket</w:t>
      </w:r>
      <w:proofErr w:type="spellEnd"/>
      <w:r w:rsidRPr="00AE189E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AE189E">
        <w:rPr>
          <w:rFonts w:cs="Times New Roman"/>
          <w:b/>
          <w:bCs/>
          <w:sz w:val="32"/>
          <w:szCs w:val="32"/>
        </w:rPr>
        <w:t>Tracer</w:t>
      </w:r>
      <w:proofErr w:type="spellEnd"/>
    </w:p>
    <w:p w14:paraId="3BA6E4C7" w14:textId="77777777" w:rsidR="00064574" w:rsidRPr="00AE189E" w:rsidRDefault="00064574" w:rsidP="00064574">
      <w:pPr>
        <w:pStyle w:val="a3"/>
        <w:numPr>
          <w:ilvl w:val="0"/>
          <w:numId w:val="1"/>
        </w:numPr>
        <w:rPr>
          <w:rFonts w:cs="Times New Roman"/>
          <w:b/>
          <w:bCs/>
          <w:szCs w:val="28"/>
        </w:rPr>
      </w:pPr>
      <w:r w:rsidRPr="00AE189E">
        <w:rPr>
          <w:rFonts w:cs="Times New Roman"/>
          <w:b/>
          <w:bCs/>
          <w:szCs w:val="28"/>
        </w:rPr>
        <w:t>Додаємо два ПК.</w:t>
      </w:r>
    </w:p>
    <w:p w14:paraId="0CA386CE" w14:textId="77777777" w:rsidR="00AE189E" w:rsidRDefault="00064574" w:rsidP="00AE189E">
      <w:pPr>
        <w:keepNext/>
        <w:jc w:val="center"/>
      </w:pPr>
      <w:r w:rsidRPr="00AE189E">
        <w:rPr>
          <w:rFonts w:cs="Times New Roman"/>
          <w:b/>
          <w:bCs/>
          <w:szCs w:val="28"/>
        </w:rPr>
        <w:drawing>
          <wp:inline distT="0" distB="0" distL="0" distR="0" wp14:anchorId="7B09FEE9" wp14:editId="49852888">
            <wp:extent cx="4420217" cy="2143424"/>
            <wp:effectExtent l="0" t="0" r="0" b="9525"/>
            <wp:docPr id="922357266" name="Рисунок 1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57266" name="Рисунок 1" descr="Зображення, що містить знімок екрана, текст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3E83" w14:textId="3C34A8FF" w:rsidR="00AE189E" w:rsidRDefault="00AE189E" w:rsidP="00AE189E">
      <w:pPr>
        <w:pStyle w:val="a4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1</w:t>
      </w:r>
      <w:r>
        <w:fldChar w:fldCharType="end"/>
      </w:r>
      <w:r>
        <w:t>. Встановлення ПК</w:t>
      </w:r>
    </w:p>
    <w:p w14:paraId="11A611D7" w14:textId="77777777" w:rsidR="00AE189E" w:rsidRDefault="00AE189E" w:rsidP="00AE189E">
      <w:pPr>
        <w:pStyle w:val="a3"/>
        <w:keepNext/>
        <w:numPr>
          <w:ilvl w:val="0"/>
          <w:numId w:val="1"/>
        </w:numPr>
        <w:jc w:val="center"/>
      </w:pPr>
      <w:r w:rsidRPr="00AE189E">
        <w:rPr>
          <w:rFonts w:cs="Times New Roman"/>
          <w:b/>
          <w:bCs/>
          <w:szCs w:val="28"/>
        </w:rPr>
        <w:t xml:space="preserve">Встановлення зв'язку між ПК кабелем типу </w:t>
      </w:r>
      <w:proofErr w:type="spellStart"/>
      <w:r w:rsidRPr="00AE189E">
        <w:rPr>
          <w:rFonts w:cs="Times New Roman"/>
          <w:b/>
          <w:bCs/>
          <w:szCs w:val="28"/>
        </w:rPr>
        <w:t>Copper</w:t>
      </w:r>
      <w:proofErr w:type="spellEnd"/>
      <w:r w:rsidRPr="00AE189E">
        <w:rPr>
          <w:rFonts w:cs="Times New Roman"/>
          <w:b/>
          <w:bCs/>
          <w:szCs w:val="28"/>
        </w:rPr>
        <w:t xml:space="preserve"> </w:t>
      </w:r>
      <w:proofErr w:type="spellStart"/>
      <w:r w:rsidRPr="00AE189E">
        <w:rPr>
          <w:rFonts w:cs="Times New Roman"/>
          <w:b/>
          <w:bCs/>
          <w:szCs w:val="28"/>
        </w:rPr>
        <w:t>Cross-Over</w:t>
      </w:r>
      <w:proofErr w:type="spellEnd"/>
      <w:r w:rsidRPr="00AE189E">
        <w:rPr>
          <w:rFonts w:cs="Times New Roman"/>
          <w:b/>
          <w:bCs/>
          <w:szCs w:val="28"/>
        </w:rPr>
        <w:drawing>
          <wp:inline distT="0" distB="0" distL="0" distR="0" wp14:anchorId="1470B4DD" wp14:editId="42D73264">
            <wp:extent cx="4067743" cy="2210108"/>
            <wp:effectExtent l="0" t="0" r="9525" b="0"/>
            <wp:docPr id="1758016568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16568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2E76" w14:textId="2D087B63" w:rsidR="00064574" w:rsidRDefault="00AE189E" w:rsidP="00AE189E">
      <w:pPr>
        <w:pStyle w:val="a4"/>
        <w:jc w:val="center"/>
        <w:rPr>
          <w:rFonts w:cs="Times New Roman"/>
          <w:b w:val="0"/>
          <w:bCs/>
          <w:sz w:val="28"/>
          <w:szCs w:val="28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2</w:t>
      </w:r>
      <w:r>
        <w:fldChar w:fldCharType="end"/>
      </w:r>
      <w:r>
        <w:t>. Встановлення зв'язку між ПК</w:t>
      </w:r>
    </w:p>
    <w:p w14:paraId="4D8E3809" w14:textId="77777777" w:rsidR="00AE189E" w:rsidRDefault="00AE189E" w:rsidP="00AE189E">
      <w:pPr>
        <w:rPr>
          <w:rFonts w:cs="Times New Roman"/>
          <w:b/>
          <w:bCs/>
          <w:szCs w:val="28"/>
        </w:rPr>
      </w:pPr>
    </w:p>
    <w:p w14:paraId="6408A2EF" w14:textId="77777777" w:rsidR="00AE189E" w:rsidRDefault="00AE189E" w:rsidP="00AE189E">
      <w:pPr>
        <w:rPr>
          <w:rFonts w:cs="Times New Roman"/>
          <w:b/>
          <w:bCs/>
          <w:szCs w:val="28"/>
        </w:rPr>
      </w:pPr>
    </w:p>
    <w:p w14:paraId="3A5F99B8" w14:textId="77777777" w:rsidR="00AE189E" w:rsidRDefault="00AE189E" w:rsidP="00AE189E">
      <w:pPr>
        <w:rPr>
          <w:rFonts w:cs="Times New Roman"/>
          <w:b/>
          <w:bCs/>
          <w:szCs w:val="28"/>
        </w:rPr>
      </w:pPr>
    </w:p>
    <w:p w14:paraId="0098FB18" w14:textId="77777777" w:rsidR="00AE189E" w:rsidRPr="00AE189E" w:rsidRDefault="00AE189E" w:rsidP="00AE189E">
      <w:pPr>
        <w:rPr>
          <w:rFonts w:cs="Times New Roman"/>
          <w:b/>
          <w:bCs/>
          <w:szCs w:val="28"/>
        </w:rPr>
      </w:pPr>
    </w:p>
    <w:p w14:paraId="07E573A1" w14:textId="77777777" w:rsidR="00AE189E" w:rsidRPr="00CE2AEF" w:rsidRDefault="00AE189E" w:rsidP="00AE189E">
      <w:pPr>
        <w:pStyle w:val="a3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Налаштування </w:t>
      </w:r>
      <w:r>
        <w:rPr>
          <w:rFonts w:cs="Times New Roman"/>
          <w:b/>
          <w:bCs/>
          <w:szCs w:val="28"/>
          <w:lang w:val="en-US"/>
        </w:rPr>
        <w:t>IP-</w:t>
      </w:r>
      <w:proofErr w:type="spellStart"/>
      <w:r>
        <w:rPr>
          <w:rFonts w:cs="Times New Roman"/>
          <w:b/>
          <w:bCs/>
          <w:szCs w:val="28"/>
          <w:lang w:val="ru-RU"/>
        </w:rPr>
        <w:t>конф</w:t>
      </w:r>
      <w:r>
        <w:rPr>
          <w:rFonts w:cs="Times New Roman"/>
          <w:b/>
          <w:bCs/>
          <w:szCs w:val="28"/>
        </w:rPr>
        <w:t>ігурації</w:t>
      </w:r>
      <w:proofErr w:type="spellEnd"/>
      <w:r>
        <w:rPr>
          <w:rFonts w:cs="Times New Roman"/>
          <w:b/>
          <w:bCs/>
          <w:szCs w:val="28"/>
        </w:rPr>
        <w:t xml:space="preserve"> пристроїв</w:t>
      </w:r>
    </w:p>
    <w:p w14:paraId="0891ABE7" w14:textId="77777777" w:rsidR="00AE189E" w:rsidRDefault="00AE189E" w:rsidP="00AE189E">
      <w:pPr>
        <w:keepNext/>
        <w:jc w:val="center"/>
      </w:pPr>
      <w:r w:rsidRPr="00AE189E">
        <w:drawing>
          <wp:inline distT="0" distB="0" distL="0" distR="0" wp14:anchorId="54B4F155" wp14:editId="3C9B1CE6">
            <wp:extent cx="5940425" cy="3795823"/>
            <wp:effectExtent l="0" t="0" r="3175" b="0"/>
            <wp:docPr id="1886316357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6357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 rotWithShape="1">
                    <a:blip r:embed="rId7"/>
                    <a:srcRect b="36998"/>
                    <a:stretch/>
                  </pic:blipFill>
                  <pic:spPr bwMode="auto">
                    <a:xfrm>
                      <a:off x="0" y="0"/>
                      <a:ext cx="5940425" cy="379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C75AD" w14:textId="14619EA4" w:rsidR="00AE189E" w:rsidRPr="00CE2AEF" w:rsidRDefault="00AE189E" w:rsidP="00CE2AEF">
      <w:pPr>
        <w:pStyle w:val="a4"/>
        <w:jc w:val="center"/>
        <w:rPr>
          <w:rFonts w:cs="Times New Roman"/>
          <w:b w:val="0"/>
          <w:bCs/>
          <w:sz w:val="28"/>
          <w:szCs w:val="28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IP-configuration PC1</w:t>
      </w:r>
      <w:r w:rsidR="00CE2AEF" w:rsidRPr="00AE189E">
        <w:rPr>
          <w:rFonts w:cs="Times New Roman"/>
          <w:bCs/>
          <w:sz w:val="28"/>
          <w:szCs w:val="28"/>
        </w:rPr>
        <w:drawing>
          <wp:inline distT="0" distB="0" distL="0" distR="0" wp14:anchorId="120106D2" wp14:editId="4C6F690D">
            <wp:extent cx="5940425" cy="3827145"/>
            <wp:effectExtent l="0" t="0" r="3175" b="1905"/>
            <wp:docPr id="741983807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3807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 rotWithShape="1">
                    <a:blip r:embed="rId8"/>
                    <a:srcRect b="36468"/>
                    <a:stretch/>
                  </pic:blipFill>
                  <pic:spPr bwMode="auto"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B4B3F" w14:textId="774ECC14" w:rsidR="00064574" w:rsidRDefault="00AE189E" w:rsidP="00CE2AEF">
      <w:pPr>
        <w:pStyle w:val="a4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4</w:t>
      </w:r>
      <w:r>
        <w:fldChar w:fldCharType="end"/>
      </w:r>
      <w:r w:rsidRPr="004A196D">
        <w:t>. IP-</w:t>
      </w:r>
      <w:proofErr w:type="spellStart"/>
      <w:r w:rsidRPr="004A196D">
        <w:t>configuration</w:t>
      </w:r>
      <w:proofErr w:type="spellEnd"/>
      <w:r w:rsidRPr="004A196D">
        <w:t xml:space="preserve"> PC</w:t>
      </w:r>
      <w:r>
        <w:rPr>
          <w:lang w:val="en-US"/>
        </w:rPr>
        <w:t>2</w:t>
      </w:r>
    </w:p>
    <w:p w14:paraId="18428682" w14:textId="77777777" w:rsidR="00CE2AEF" w:rsidRPr="00CE2AEF" w:rsidRDefault="00CE2AEF" w:rsidP="00CE2AEF">
      <w:pPr>
        <w:rPr>
          <w:lang w:val="en-US"/>
        </w:rPr>
      </w:pPr>
    </w:p>
    <w:p w14:paraId="4B2EDBCE" w14:textId="77777777" w:rsidR="00CE2AEF" w:rsidRDefault="00CE2AEF" w:rsidP="00CE2AEF">
      <w:pPr>
        <w:pStyle w:val="a3"/>
        <w:numPr>
          <w:ilvl w:val="0"/>
          <w:numId w:val="1"/>
        </w:numPr>
        <w:rPr>
          <w:rFonts w:cs="Times New Roman"/>
          <w:b/>
          <w:bCs/>
          <w:szCs w:val="28"/>
          <w:lang w:val="en-US"/>
        </w:rPr>
      </w:pPr>
      <w:r w:rsidRPr="00CE2AEF">
        <w:rPr>
          <w:rFonts w:cs="Times New Roman"/>
          <w:b/>
          <w:bCs/>
          <w:szCs w:val="28"/>
          <w:lang w:val="ru-RU"/>
        </w:rPr>
        <w:lastRenderedPageBreak/>
        <w:t>Перев</w:t>
      </w:r>
      <w:proofErr w:type="spellStart"/>
      <w:r w:rsidRPr="00CE2AEF">
        <w:rPr>
          <w:rFonts w:cs="Times New Roman"/>
          <w:b/>
          <w:bCs/>
          <w:szCs w:val="28"/>
        </w:rPr>
        <w:t>ірка</w:t>
      </w:r>
      <w:proofErr w:type="spellEnd"/>
      <w:r w:rsidRPr="00CE2AEF">
        <w:rPr>
          <w:rFonts w:cs="Times New Roman"/>
          <w:b/>
          <w:bCs/>
          <w:szCs w:val="28"/>
        </w:rPr>
        <w:t xml:space="preserve"> зв’язку між ПК з допомогою команди </w:t>
      </w:r>
      <w:r w:rsidRPr="00CE2AEF">
        <w:rPr>
          <w:rFonts w:cs="Times New Roman"/>
          <w:b/>
          <w:bCs/>
          <w:szCs w:val="28"/>
          <w:lang w:val="en-US"/>
        </w:rPr>
        <w:t>ping</w:t>
      </w:r>
    </w:p>
    <w:p w14:paraId="5FB3389D" w14:textId="77777777" w:rsidR="00CE2AEF" w:rsidRDefault="00CE2AEF" w:rsidP="00CE2AEF">
      <w:pPr>
        <w:keepNext/>
        <w:ind w:left="360"/>
        <w:jc w:val="center"/>
      </w:pPr>
      <w:r w:rsidRPr="00CE2AEF">
        <w:rPr>
          <w:lang w:val="en-US"/>
        </w:rPr>
        <w:drawing>
          <wp:inline distT="0" distB="0" distL="0" distR="0" wp14:anchorId="0CECD682" wp14:editId="74EDF278">
            <wp:extent cx="5940425" cy="6024880"/>
            <wp:effectExtent l="0" t="0" r="3175" b="0"/>
            <wp:docPr id="1529707812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07812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C383" w14:textId="24360BB2" w:rsidR="00064574" w:rsidRDefault="00CE2AEF" w:rsidP="00CE2AEF">
      <w:pPr>
        <w:pStyle w:val="a4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</w:p>
    <w:p w14:paraId="1B4C68AF" w14:textId="77777777" w:rsidR="00CE2AEF" w:rsidRDefault="00CE2AEF" w:rsidP="00CE2AEF">
      <w:pPr>
        <w:rPr>
          <w:lang w:val="en-US"/>
        </w:rPr>
      </w:pPr>
    </w:p>
    <w:p w14:paraId="5D58D139" w14:textId="77777777" w:rsidR="00CE2AEF" w:rsidRDefault="00CE2AEF" w:rsidP="00CE2AEF">
      <w:pPr>
        <w:rPr>
          <w:lang w:val="en-US"/>
        </w:rPr>
      </w:pPr>
    </w:p>
    <w:p w14:paraId="335F54C5" w14:textId="77777777" w:rsidR="00CE2AEF" w:rsidRDefault="00CE2AEF" w:rsidP="00CE2AEF">
      <w:pPr>
        <w:rPr>
          <w:lang w:val="en-US"/>
        </w:rPr>
      </w:pPr>
    </w:p>
    <w:p w14:paraId="6B43D3F8" w14:textId="77777777" w:rsidR="00CE2AEF" w:rsidRDefault="00CE2AEF" w:rsidP="00CE2AEF">
      <w:pPr>
        <w:rPr>
          <w:lang w:val="en-US"/>
        </w:rPr>
      </w:pPr>
    </w:p>
    <w:p w14:paraId="2427B919" w14:textId="77777777" w:rsidR="00CE2AEF" w:rsidRDefault="00CE2AEF" w:rsidP="00CE2AEF">
      <w:pPr>
        <w:rPr>
          <w:lang w:val="en-US"/>
        </w:rPr>
      </w:pPr>
    </w:p>
    <w:p w14:paraId="22F4AC0E" w14:textId="77777777" w:rsidR="00CE2AEF" w:rsidRDefault="00CE2AEF" w:rsidP="00CE2AEF">
      <w:pPr>
        <w:rPr>
          <w:lang w:val="en-US"/>
        </w:rPr>
      </w:pPr>
    </w:p>
    <w:p w14:paraId="1F7962DD" w14:textId="77777777" w:rsidR="00CE2AEF" w:rsidRDefault="00CE2AEF" w:rsidP="00CE2AEF">
      <w:pPr>
        <w:rPr>
          <w:lang w:val="en-US"/>
        </w:rPr>
      </w:pPr>
    </w:p>
    <w:p w14:paraId="0ED28098" w14:textId="77777777" w:rsidR="00CE2AEF" w:rsidRDefault="00CE2AEF" w:rsidP="00CE2AEF">
      <w:pPr>
        <w:rPr>
          <w:lang w:val="en-US"/>
        </w:rPr>
      </w:pPr>
    </w:p>
    <w:p w14:paraId="3C9C058F" w14:textId="77777777" w:rsidR="00CE2AEF" w:rsidRDefault="00CE2AEF" w:rsidP="00CE2AEF">
      <w:pPr>
        <w:rPr>
          <w:lang w:val="en-US"/>
        </w:rPr>
      </w:pPr>
    </w:p>
    <w:p w14:paraId="488E1D95" w14:textId="77777777" w:rsidR="00CE2AEF" w:rsidRDefault="00CE2AEF" w:rsidP="00CE2AEF">
      <w:pPr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CE2AEF">
        <w:rPr>
          <w:rFonts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CE2AEF">
        <w:rPr>
          <w:rFonts w:cs="Times New Roman"/>
          <w:b/>
          <w:bCs/>
          <w:sz w:val="32"/>
          <w:szCs w:val="32"/>
          <w:lang w:val="en-US"/>
        </w:rPr>
        <w:t xml:space="preserve"> 1.2.</w:t>
      </w:r>
      <w:r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E2AEF">
        <w:rPr>
          <w:rFonts w:cs="Times New Roman"/>
          <w:b/>
          <w:bCs/>
          <w:sz w:val="32"/>
          <w:szCs w:val="32"/>
          <w:lang w:val="en-US"/>
        </w:rPr>
        <w:t>Організація</w:t>
      </w:r>
      <w:proofErr w:type="spellEnd"/>
      <w:r w:rsidRPr="00CE2AEF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E2AEF">
        <w:rPr>
          <w:rFonts w:cs="Times New Roman"/>
          <w:b/>
          <w:bCs/>
          <w:sz w:val="32"/>
          <w:szCs w:val="32"/>
          <w:lang w:val="en-US"/>
        </w:rPr>
        <w:t>режиму</w:t>
      </w:r>
      <w:proofErr w:type="spellEnd"/>
      <w:r w:rsidRPr="00CE2AEF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E2AEF">
        <w:rPr>
          <w:rFonts w:cs="Times New Roman"/>
          <w:b/>
          <w:bCs/>
          <w:sz w:val="32"/>
          <w:szCs w:val="32"/>
          <w:lang w:val="en-US"/>
        </w:rPr>
        <w:t>симуляції</w:t>
      </w:r>
      <w:proofErr w:type="spellEnd"/>
      <w:r w:rsidRPr="00CE2AEF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E2AEF">
        <w:rPr>
          <w:rFonts w:cs="Times New Roman"/>
          <w:b/>
          <w:bCs/>
          <w:sz w:val="32"/>
          <w:szCs w:val="32"/>
          <w:lang w:val="en-US"/>
        </w:rPr>
        <w:t>роботи</w:t>
      </w:r>
      <w:proofErr w:type="spellEnd"/>
      <w:r w:rsidRPr="00CE2AEF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E2AEF">
        <w:rPr>
          <w:rFonts w:cs="Times New Roman"/>
          <w:b/>
          <w:bCs/>
          <w:sz w:val="32"/>
          <w:szCs w:val="32"/>
          <w:lang w:val="en-US"/>
        </w:rPr>
        <w:t>мереж</w:t>
      </w:r>
      <w:proofErr w:type="spellEnd"/>
    </w:p>
    <w:p w14:paraId="0F11C6C8" w14:textId="77777777" w:rsidR="008C1F71" w:rsidRPr="008C1F71" w:rsidRDefault="008C1F71" w:rsidP="008C1F71">
      <w:pPr>
        <w:pStyle w:val="a3"/>
        <w:numPr>
          <w:ilvl w:val="0"/>
          <w:numId w:val="2"/>
        </w:numPr>
        <w:rPr>
          <w:rFonts w:cs="Times New Roman"/>
          <w:b/>
          <w:bCs/>
          <w:szCs w:val="28"/>
        </w:rPr>
      </w:pPr>
      <w:r w:rsidRPr="008C1F71">
        <w:rPr>
          <w:rFonts w:cs="Times New Roman"/>
          <w:b/>
          <w:bCs/>
          <w:szCs w:val="28"/>
        </w:rPr>
        <w:t>Створення схеми відносно прикладу</w:t>
      </w:r>
    </w:p>
    <w:p w14:paraId="38039E7B" w14:textId="77777777" w:rsidR="008C1F71" w:rsidRDefault="008C1F71" w:rsidP="008C1F71">
      <w:pPr>
        <w:keepNext/>
      </w:pPr>
      <w:r w:rsidRPr="008C1F71">
        <w:rPr>
          <w:rFonts w:cs="Times New Roman"/>
          <w:b/>
          <w:bCs/>
          <w:sz w:val="32"/>
          <w:szCs w:val="32"/>
        </w:rPr>
        <w:drawing>
          <wp:inline distT="0" distB="0" distL="0" distR="0" wp14:anchorId="06127A9A" wp14:editId="0DF62AF5">
            <wp:extent cx="5763429" cy="2762636"/>
            <wp:effectExtent l="0" t="0" r="0" b="0"/>
            <wp:docPr id="1683647405" name="Рисунок 1" descr="Зображення, що містить схема, знімок екрана, ряд, карт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7405" name="Рисунок 1" descr="Зображення, що містить схема, знімок екрана, ряд, карт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9485" w14:textId="1B7FA4B5" w:rsidR="008C1F71" w:rsidRDefault="008C1F71" w:rsidP="008C1F71">
      <w:pPr>
        <w:pStyle w:val="a4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6</w:t>
      </w:r>
      <w:r>
        <w:fldChar w:fldCharType="end"/>
      </w:r>
      <w:r>
        <w:t>. Схема підключення</w:t>
      </w:r>
    </w:p>
    <w:p w14:paraId="1EC5A93B" w14:textId="77777777" w:rsidR="00006A67" w:rsidRPr="00006A67" w:rsidRDefault="008C1F71" w:rsidP="00006A67">
      <w:pPr>
        <w:pStyle w:val="a3"/>
        <w:numPr>
          <w:ilvl w:val="0"/>
          <w:numId w:val="2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Встановлення протоколів в режимі симуляції.</w:t>
      </w:r>
      <w:r w:rsidR="00006A67" w:rsidRPr="00006A67">
        <w:rPr>
          <w:noProof/>
        </w:rPr>
        <w:t xml:space="preserve"> </w:t>
      </w:r>
    </w:p>
    <w:p w14:paraId="1FF9FA1A" w14:textId="77777777" w:rsidR="008C1F71" w:rsidRDefault="00006A67" w:rsidP="00006A67">
      <w:pPr>
        <w:pStyle w:val="a3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9462A39" wp14:editId="33CE8727">
            <wp:extent cx="2814699" cy="4469883"/>
            <wp:effectExtent l="0" t="0" r="5080" b="6985"/>
            <wp:docPr id="1919116993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16993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37" cy="44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7DBA" w14:textId="46FC0935" w:rsidR="008C1F71" w:rsidRDefault="008C1F71" w:rsidP="00006A67">
      <w:pPr>
        <w:pStyle w:val="a4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7</w:t>
      </w:r>
      <w:r>
        <w:fldChar w:fldCharType="end"/>
      </w:r>
      <w:r>
        <w:t xml:space="preserve">. </w:t>
      </w:r>
      <w:r w:rsidRPr="000F3602">
        <w:t>Прапорець ICMP активний</w:t>
      </w:r>
    </w:p>
    <w:p w14:paraId="187030F3" w14:textId="77777777" w:rsidR="008C1F71" w:rsidRDefault="008C1F71" w:rsidP="008C1F71"/>
    <w:p w14:paraId="23128EBB" w14:textId="77777777" w:rsidR="00006A67" w:rsidRPr="00006A67" w:rsidRDefault="00006A67" w:rsidP="00006A67">
      <w:pPr>
        <w:pStyle w:val="a3"/>
        <w:numPr>
          <w:ilvl w:val="0"/>
          <w:numId w:val="2"/>
        </w:numPr>
        <w:rPr>
          <w:rFonts w:cs="Times New Roman"/>
          <w:b/>
          <w:bCs/>
          <w:szCs w:val="28"/>
        </w:rPr>
      </w:pPr>
      <w:proofErr w:type="spellStart"/>
      <w:r w:rsidRPr="00006A67">
        <w:rPr>
          <w:rFonts w:cs="Times New Roman"/>
          <w:b/>
          <w:bCs/>
          <w:szCs w:val="28"/>
        </w:rPr>
        <w:t>Пінгування</w:t>
      </w:r>
      <w:proofErr w:type="spellEnd"/>
      <w:r w:rsidRPr="00006A67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 xml:space="preserve">між </w:t>
      </w:r>
      <w:r w:rsidRPr="00006A67">
        <w:rPr>
          <w:rFonts w:cs="Times New Roman"/>
          <w:b/>
          <w:bCs/>
          <w:szCs w:val="28"/>
        </w:rPr>
        <w:t>вузл</w:t>
      </w:r>
      <w:r>
        <w:rPr>
          <w:rFonts w:cs="Times New Roman"/>
          <w:b/>
          <w:bCs/>
          <w:szCs w:val="28"/>
        </w:rPr>
        <w:t>ами</w:t>
      </w:r>
      <w:r>
        <w:rPr>
          <w:rFonts w:cs="Times New Roman"/>
          <w:b/>
          <w:bCs/>
          <w:szCs w:val="28"/>
          <w:lang w:val="en-US"/>
        </w:rPr>
        <w:t xml:space="preserve"> PC2</w:t>
      </w:r>
      <w:r>
        <w:rPr>
          <w:rFonts w:cs="Times New Roman"/>
          <w:b/>
          <w:bCs/>
          <w:szCs w:val="28"/>
        </w:rPr>
        <w:t>-</w:t>
      </w:r>
      <w:r>
        <w:rPr>
          <w:rFonts w:cs="Times New Roman"/>
          <w:b/>
          <w:bCs/>
          <w:szCs w:val="28"/>
          <w:lang w:val="en-US"/>
        </w:rPr>
        <w:t>PC5</w:t>
      </w:r>
      <w:r w:rsidR="00FF5E8F">
        <w:rPr>
          <w:rFonts w:cs="Times New Roman"/>
          <w:b/>
          <w:bCs/>
          <w:szCs w:val="28"/>
        </w:rPr>
        <w:t xml:space="preserve"> за допомогою симуляції</w:t>
      </w:r>
    </w:p>
    <w:p w14:paraId="19FA551B" w14:textId="77777777" w:rsidR="00006A67" w:rsidRDefault="00006A67" w:rsidP="00006A67">
      <w:pPr>
        <w:keepNext/>
      </w:pPr>
      <w:r w:rsidRPr="00006A67">
        <w:rPr>
          <w:rFonts w:cs="Times New Roman"/>
          <w:b/>
          <w:bCs/>
          <w:szCs w:val="28"/>
          <w:lang w:val="en-US"/>
        </w:rPr>
        <w:drawing>
          <wp:inline distT="0" distB="0" distL="0" distR="0" wp14:anchorId="0F4CA746" wp14:editId="0AB9EE0B">
            <wp:extent cx="5940425" cy="2750820"/>
            <wp:effectExtent l="0" t="0" r="3175" b="0"/>
            <wp:docPr id="824093393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93393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6FD" w14:textId="51A44E8F" w:rsidR="00006A67" w:rsidRDefault="00006A67" w:rsidP="00006A67">
      <w:pPr>
        <w:pStyle w:val="a4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8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пінгування</w:t>
      </w:r>
      <w:proofErr w:type="spellEnd"/>
    </w:p>
    <w:p w14:paraId="113BDB02" w14:textId="77777777" w:rsidR="00006A67" w:rsidRDefault="00006A67" w:rsidP="00006A67">
      <w:pPr>
        <w:rPr>
          <w:lang w:val="ru-RU"/>
        </w:rPr>
      </w:pPr>
    </w:p>
    <w:p w14:paraId="404DA010" w14:textId="77777777" w:rsidR="00FF5E8F" w:rsidRPr="00FF5E8F" w:rsidRDefault="00FF5E8F" w:rsidP="00006A67">
      <w:pPr>
        <w:rPr>
          <w:b/>
          <w:bCs/>
          <w:sz w:val="32"/>
          <w:szCs w:val="24"/>
        </w:rPr>
      </w:pPr>
      <w:r w:rsidRPr="00FF5E8F">
        <w:rPr>
          <w:b/>
          <w:bCs/>
          <w:sz w:val="32"/>
          <w:szCs w:val="24"/>
        </w:rPr>
        <w:t>Завдання 1.3.</w:t>
      </w:r>
      <w:r w:rsidRPr="00FF5E8F">
        <w:rPr>
          <w:b/>
          <w:bCs/>
          <w:sz w:val="32"/>
          <w:szCs w:val="24"/>
        </w:rPr>
        <w:t xml:space="preserve"> </w:t>
      </w:r>
      <w:r w:rsidRPr="00FF5E8F">
        <w:rPr>
          <w:b/>
          <w:bCs/>
          <w:sz w:val="32"/>
          <w:szCs w:val="24"/>
        </w:rPr>
        <w:t>Налаштування мережевих параметрів ПК в його графічному інтерфейсі</w:t>
      </w:r>
    </w:p>
    <w:p w14:paraId="7D025276" w14:textId="77777777" w:rsidR="00FF5E8F" w:rsidRDefault="00FF5E8F" w:rsidP="00FF5E8F">
      <w:pPr>
        <w:pStyle w:val="a3"/>
        <w:numPr>
          <w:ilvl w:val="0"/>
          <w:numId w:val="3"/>
        </w:num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Додаємо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ще</w:t>
      </w:r>
      <w:proofErr w:type="spellEnd"/>
      <w:r>
        <w:rPr>
          <w:b/>
          <w:bCs/>
          <w:lang w:val="ru-RU"/>
        </w:rPr>
        <w:t xml:space="preserve"> один ПК та </w:t>
      </w:r>
      <w:proofErr w:type="spellStart"/>
      <w:r>
        <w:rPr>
          <w:b/>
          <w:bCs/>
          <w:lang w:val="ru-RU"/>
        </w:rPr>
        <w:t>встановлюємо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йому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en-US"/>
        </w:rPr>
        <w:t>ip</w:t>
      </w:r>
      <w:proofErr w:type="spellEnd"/>
      <w:r>
        <w:rPr>
          <w:b/>
          <w:bCs/>
          <w:lang w:val="ru-RU"/>
        </w:rPr>
        <w:t xml:space="preserve">-адресу та маску </w:t>
      </w:r>
      <w:proofErr w:type="spellStart"/>
      <w:r>
        <w:rPr>
          <w:b/>
          <w:bCs/>
          <w:lang w:val="ru-RU"/>
        </w:rPr>
        <w:t>підмережі</w:t>
      </w:r>
      <w:proofErr w:type="spellEnd"/>
    </w:p>
    <w:p w14:paraId="5D22721A" w14:textId="77777777" w:rsidR="00FF5E8F" w:rsidRDefault="00FF5E8F" w:rsidP="00FF5E8F">
      <w:pPr>
        <w:rPr>
          <w:b/>
          <w:bCs/>
          <w:lang w:val="ru-RU"/>
        </w:rPr>
      </w:pPr>
    </w:p>
    <w:p w14:paraId="0D802564" w14:textId="77777777" w:rsidR="00FF5E8F" w:rsidRDefault="00FF5E8F" w:rsidP="00FF5E8F">
      <w:pPr>
        <w:keepNext/>
        <w:jc w:val="center"/>
      </w:pPr>
      <w:r w:rsidRPr="00FF5E8F">
        <w:rPr>
          <w:b/>
          <w:bCs/>
          <w:lang w:val="ru-RU"/>
        </w:rPr>
        <w:drawing>
          <wp:inline distT="0" distB="0" distL="0" distR="0" wp14:anchorId="3AD09760" wp14:editId="6F4C1B62">
            <wp:extent cx="5940425" cy="2488019"/>
            <wp:effectExtent l="0" t="0" r="3175" b="7620"/>
            <wp:docPr id="1792079819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79819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 rotWithShape="1">
                    <a:blip r:embed="rId13"/>
                    <a:srcRect b="49896"/>
                    <a:stretch/>
                  </pic:blipFill>
                  <pic:spPr bwMode="auto">
                    <a:xfrm>
                      <a:off x="0" y="0"/>
                      <a:ext cx="5940425" cy="248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72DEC" w14:textId="50AA193A" w:rsidR="00FF5E8F" w:rsidRDefault="00FF5E8F" w:rsidP="00FF5E8F">
      <w:pPr>
        <w:pStyle w:val="a4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9</w:t>
      </w:r>
      <w:r>
        <w:fldChar w:fldCharType="end"/>
      </w:r>
      <w:r>
        <w:t>.</w:t>
      </w:r>
      <w:r>
        <w:rPr>
          <w:lang w:val="en-US"/>
        </w:rPr>
        <w:t xml:space="preserve"> </w:t>
      </w:r>
      <w:proofErr w:type="spellStart"/>
      <w:r>
        <w:rPr>
          <w:lang w:val="ru-RU"/>
        </w:rPr>
        <w:t>Конфігурація</w:t>
      </w:r>
      <w:proofErr w:type="spellEnd"/>
      <w:r>
        <w:rPr>
          <w:lang w:val="ru-RU"/>
        </w:rPr>
        <w:t xml:space="preserve"> ПК6</w:t>
      </w:r>
    </w:p>
    <w:p w14:paraId="621959E0" w14:textId="77777777" w:rsidR="00857309" w:rsidRDefault="00857309" w:rsidP="00857309">
      <w:pPr>
        <w:rPr>
          <w:lang w:val="ru-RU"/>
        </w:rPr>
      </w:pPr>
    </w:p>
    <w:p w14:paraId="0199C77C" w14:textId="77777777" w:rsidR="00857309" w:rsidRPr="00857309" w:rsidRDefault="00857309" w:rsidP="00857309">
      <w:pPr>
        <w:rPr>
          <w:lang w:val="ru-RU"/>
        </w:rPr>
      </w:pPr>
    </w:p>
    <w:p w14:paraId="0386A31D" w14:textId="77777777" w:rsidR="00FF5E8F" w:rsidRDefault="00FF5E8F" w:rsidP="00FF5E8F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ru-RU"/>
        </w:rPr>
        <w:lastRenderedPageBreak/>
        <w:t>Перев</w:t>
      </w:r>
      <w:proofErr w:type="spellStart"/>
      <w:r>
        <w:rPr>
          <w:b/>
          <w:bCs/>
        </w:rPr>
        <w:t>іряємо</w:t>
      </w:r>
      <w:proofErr w:type="spellEnd"/>
      <w:r>
        <w:rPr>
          <w:b/>
          <w:bCs/>
        </w:rPr>
        <w:t xml:space="preserve"> </w:t>
      </w:r>
      <w:r w:rsidR="00857309">
        <w:rPr>
          <w:b/>
          <w:bCs/>
        </w:rPr>
        <w:t xml:space="preserve">конфігурацію ПК командою </w:t>
      </w:r>
      <w:r w:rsidR="00857309">
        <w:rPr>
          <w:b/>
          <w:bCs/>
          <w:lang w:val="en-US"/>
        </w:rPr>
        <w:t>ipconfig</w:t>
      </w:r>
    </w:p>
    <w:p w14:paraId="5F2C3274" w14:textId="77777777" w:rsidR="00857309" w:rsidRDefault="00857309" w:rsidP="00857309">
      <w:pPr>
        <w:keepNext/>
        <w:jc w:val="center"/>
      </w:pPr>
      <w:r w:rsidRPr="00857309">
        <w:rPr>
          <w:b/>
          <w:bCs/>
          <w:lang w:val="en-US"/>
        </w:rPr>
        <w:drawing>
          <wp:inline distT="0" distB="0" distL="0" distR="0" wp14:anchorId="55C372D0" wp14:editId="46188B46">
            <wp:extent cx="5940425" cy="4097655"/>
            <wp:effectExtent l="0" t="0" r="3175" b="0"/>
            <wp:docPr id="754386715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6715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63D7" w14:textId="4701C6D2" w:rsidR="00857309" w:rsidRDefault="00857309" w:rsidP="00857309">
      <w:pPr>
        <w:pStyle w:val="a4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81932">
        <w:rPr>
          <w:noProof/>
        </w:rPr>
        <w:t>10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ipconfig</w:t>
      </w:r>
    </w:p>
    <w:p w14:paraId="1A3B0593" w14:textId="77777777" w:rsidR="00857309" w:rsidRDefault="00857309" w:rsidP="00857309">
      <w:pPr>
        <w:rPr>
          <w:lang w:val="en-US"/>
        </w:rPr>
      </w:pPr>
    </w:p>
    <w:p w14:paraId="6551A367" w14:textId="77777777" w:rsidR="00857309" w:rsidRDefault="00857309" w:rsidP="00857309">
      <w:pPr>
        <w:jc w:val="center"/>
        <w:rPr>
          <w:b/>
          <w:bCs/>
          <w:sz w:val="32"/>
          <w:szCs w:val="24"/>
          <w:lang w:val="ru-RU"/>
        </w:rPr>
      </w:pPr>
      <w:proofErr w:type="spellStart"/>
      <w:r>
        <w:rPr>
          <w:b/>
          <w:bCs/>
          <w:sz w:val="32"/>
          <w:szCs w:val="24"/>
          <w:lang w:val="ru-RU"/>
        </w:rPr>
        <w:t>Висновок</w:t>
      </w:r>
      <w:proofErr w:type="spellEnd"/>
    </w:p>
    <w:p w14:paraId="07F69FCE" w14:textId="77777777" w:rsidR="00857309" w:rsidRPr="00AB2304" w:rsidRDefault="00857309" w:rsidP="00857309">
      <w:pPr>
        <w:rPr>
          <w:lang w:val="en-US"/>
        </w:rPr>
      </w:pPr>
      <w:r>
        <w:t xml:space="preserve">Під час виконання лабораторної роботи було вивчено та освоєно </w:t>
      </w:r>
      <w:r>
        <w:rPr>
          <w:lang w:val="en-US"/>
        </w:rPr>
        <w:t xml:space="preserve">Cisco Packet Tracer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. </w:t>
      </w:r>
      <w:r>
        <w:t>Отримані знання були використанні на практиці.</w:t>
      </w:r>
    </w:p>
    <w:p w14:paraId="1B5D5F34" w14:textId="77777777" w:rsidR="00FF5E8F" w:rsidRPr="00FF5E8F" w:rsidRDefault="00FF5E8F" w:rsidP="00FF5E8F">
      <w:pPr>
        <w:rPr>
          <w:b/>
          <w:bCs/>
          <w:lang w:val="ru-RU"/>
        </w:rPr>
      </w:pPr>
    </w:p>
    <w:sectPr w:rsidR="00FF5E8F" w:rsidRPr="00FF5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470F"/>
    <w:multiLevelType w:val="hybridMultilevel"/>
    <w:tmpl w:val="DC0A1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21EA4"/>
    <w:multiLevelType w:val="hybridMultilevel"/>
    <w:tmpl w:val="6C4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2752"/>
    <w:multiLevelType w:val="hybridMultilevel"/>
    <w:tmpl w:val="F1EA4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802406">
    <w:abstractNumId w:val="2"/>
  </w:num>
  <w:num w:numId="2" w16cid:durableId="1888566223">
    <w:abstractNumId w:val="1"/>
  </w:num>
  <w:num w:numId="3" w16cid:durableId="194033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74"/>
    <w:rsid w:val="00006A67"/>
    <w:rsid w:val="00064574"/>
    <w:rsid w:val="002C5855"/>
    <w:rsid w:val="004E3913"/>
    <w:rsid w:val="006F67DC"/>
    <w:rsid w:val="00781932"/>
    <w:rsid w:val="00857309"/>
    <w:rsid w:val="008C1F71"/>
    <w:rsid w:val="00AB2304"/>
    <w:rsid w:val="00AE189E"/>
    <w:rsid w:val="00CE2AEF"/>
    <w:rsid w:val="00D0018B"/>
    <w:rsid w:val="00D224E5"/>
    <w:rsid w:val="00EB1954"/>
    <w:rsid w:val="00ED2525"/>
    <w:rsid w:val="00F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EF12"/>
  <w15:chartTrackingRefBased/>
  <w15:docId w15:val="{ED3F0CB5-8F58-4838-8F4E-15220AB2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A67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18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E2AEF"/>
    <w:pPr>
      <w:spacing w:after="200" w:line="240" w:lineRule="auto"/>
    </w:pPr>
    <w:rPr>
      <w:b/>
      <w:iCs/>
      <w:color w:val="000000" w:themeColor="text1"/>
      <w:sz w:val="24"/>
      <w:szCs w:val="18"/>
    </w:rPr>
  </w:style>
  <w:style w:type="paragraph" w:styleId="a5">
    <w:name w:val="No Spacing"/>
    <w:uiPriority w:val="1"/>
    <w:qFormat/>
    <w:rsid w:val="00006A67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1804</TotalTime>
  <Pages>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2</cp:revision>
  <cp:lastPrinted>2023-09-02T17:04:00Z</cp:lastPrinted>
  <dcterms:created xsi:type="dcterms:W3CDTF">2023-09-02T15:49:00Z</dcterms:created>
  <dcterms:modified xsi:type="dcterms:W3CDTF">2023-09-03T21:55:00Z</dcterms:modified>
</cp:coreProperties>
</file>