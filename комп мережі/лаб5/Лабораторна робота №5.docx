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6E3E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3C250B27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7429ADB5" w14:textId="77777777" w:rsidR="00EB1954" w:rsidRDefault="00EB1954" w:rsidP="00EB1954">
      <w:pPr>
        <w:rPr>
          <w:sz w:val="32"/>
          <w:szCs w:val="32"/>
        </w:rPr>
      </w:pPr>
    </w:p>
    <w:p w14:paraId="7DF9F116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78A2CE67" w14:textId="77777777" w:rsidR="00EB1954" w:rsidRDefault="00EB1954" w:rsidP="00EB1954"/>
    <w:p w14:paraId="18D53789" w14:textId="77777777" w:rsidR="00EB1954" w:rsidRDefault="00EB1954" w:rsidP="00EB1954"/>
    <w:p w14:paraId="46C04ED2" w14:textId="77777777" w:rsidR="00EB1954" w:rsidRDefault="00EB1954" w:rsidP="00EB1954"/>
    <w:p w14:paraId="5A9CB623" w14:textId="77777777" w:rsidR="00EB1954" w:rsidRDefault="00EB1954" w:rsidP="00EB1954"/>
    <w:p w14:paraId="4904537A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46034557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0687E22A" w14:textId="38B16446" w:rsidR="00EB1954" w:rsidRDefault="00EB1954" w:rsidP="007502C0">
      <w:pPr>
        <w:pStyle w:val="11"/>
      </w:pPr>
      <w:r>
        <w:t>ЛАБОРАТОРНА РОБОТА №</w:t>
      </w:r>
      <w:r w:rsidR="00034AB7">
        <w:t>5</w:t>
      </w:r>
    </w:p>
    <w:p w14:paraId="25FC2AA5" w14:textId="77777777" w:rsidR="00EB1954" w:rsidRDefault="00EB1954" w:rsidP="00EB1954">
      <w:pPr>
        <w:jc w:val="center"/>
        <w:rPr>
          <w:szCs w:val="28"/>
        </w:rPr>
      </w:pPr>
    </w:p>
    <w:p w14:paraId="55FCB70F" w14:textId="77777777" w:rsidR="00EB1954" w:rsidRDefault="00EB1954" w:rsidP="00EB1954">
      <w:pPr>
        <w:jc w:val="center"/>
        <w:rPr>
          <w:szCs w:val="28"/>
        </w:rPr>
      </w:pPr>
    </w:p>
    <w:p w14:paraId="5B07A05A" w14:textId="77777777" w:rsidR="00EB1954" w:rsidRDefault="00EB1954" w:rsidP="00EB1954">
      <w:pPr>
        <w:jc w:val="center"/>
        <w:rPr>
          <w:szCs w:val="28"/>
        </w:rPr>
      </w:pPr>
    </w:p>
    <w:p w14:paraId="4E9F77BC" w14:textId="77777777" w:rsidR="00EB1954" w:rsidRDefault="00EB1954" w:rsidP="00EB1954">
      <w:pPr>
        <w:jc w:val="center"/>
        <w:rPr>
          <w:szCs w:val="28"/>
        </w:rPr>
      </w:pPr>
    </w:p>
    <w:p w14:paraId="56C1355F" w14:textId="77777777" w:rsidR="00EB1954" w:rsidRDefault="00EB1954" w:rsidP="00EB1954">
      <w:pPr>
        <w:jc w:val="center"/>
        <w:rPr>
          <w:szCs w:val="28"/>
        </w:rPr>
      </w:pPr>
    </w:p>
    <w:p w14:paraId="4D2961B1" w14:textId="77777777" w:rsidR="00EB1954" w:rsidRDefault="00EB1954" w:rsidP="00EB1954">
      <w:pPr>
        <w:jc w:val="center"/>
        <w:rPr>
          <w:szCs w:val="28"/>
        </w:rPr>
      </w:pPr>
    </w:p>
    <w:p w14:paraId="47959785" w14:textId="77777777" w:rsidR="00EB1954" w:rsidRDefault="00EB1954" w:rsidP="00EB1954">
      <w:pPr>
        <w:jc w:val="right"/>
        <w:rPr>
          <w:szCs w:val="28"/>
        </w:rPr>
      </w:pPr>
    </w:p>
    <w:p w14:paraId="50E2A973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228B7C58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5C2DEE18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6913FC69" w14:textId="77777777" w:rsidR="00EB1954" w:rsidRDefault="00EB1954" w:rsidP="00EB1954">
      <w:pPr>
        <w:rPr>
          <w:szCs w:val="28"/>
        </w:rPr>
      </w:pPr>
    </w:p>
    <w:p w14:paraId="3EC7455A" w14:textId="77777777" w:rsidR="00EB1954" w:rsidRDefault="00EB1954" w:rsidP="00EB1954">
      <w:pPr>
        <w:jc w:val="center"/>
        <w:rPr>
          <w:szCs w:val="28"/>
        </w:rPr>
      </w:pPr>
    </w:p>
    <w:p w14:paraId="7DBC552C" w14:textId="77777777" w:rsidR="00132C1D" w:rsidRDefault="00132C1D" w:rsidP="00EB1954">
      <w:pPr>
        <w:jc w:val="center"/>
        <w:rPr>
          <w:szCs w:val="28"/>
        </w:rPr>
      </w:pPr>
    </w:p>
    <w:p w14:paraId="3D1C8420" w14:textId="77777777" w:rsidR="00132C1D" w:rsidRDefault="00132C1D" w:rsidP="00EB1954">
      <w:pPr>
        <w:jc w:val="center"/>
        <w:rPr>
          <w:szCs w:val="28"/>
        </w:rPr>
      </w:pPr>
    </w:p>
    <w:p w14:paraId="0A05A54E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lastRenderedPageBreak/>
        <w:t>Київ – 202</w:t>
      </w:r>
      <w:r w:rsidR="00132C1D">
        <w:rPr>
          <w:szCs w:val="28"/>
          <w:lang w:val="en-US"/>
        </w:rPr>
        <w:t>3</w:t>
      </w:r>
    </w:p>
    <w:p w14:paraId="3144B609" w14:textId="7766FAF7" w:rsidR="00034AB7" w:rsidRPr="00034AB7" w:rsidRDefault="00034AB7" w:rsidP="00034AB7">
      <w:pPr>
        <w:spacing w:before="88"/>
        <w:ind w:left="100"/>
        <w:rPr>
          <w:bCs/>
        </w:rPr>
      </w:pPr>
      <w:r>
        <w:rPr>
          <w:b/>
        </w:rPr>
        <w:t>Тема:</w:t>
      </w:r>
      <w:r>
        <w:rPr>
          <w:b/>
          <w:spacing w:val="-1"/>
        </w:rPr>
        <w:t xml:space="preserve"> </w:t>
      </w:r>
      <w:r w:rsidRPr="00034AB7">
        <w:rPr>
          <w:bCs/>
        </w:rPr>
        <w:t>налагодження</w:t>
      </w:r>
      <w:r w:rsidRPr="00034AB7">
        <w:rPr>
          <w:bCs/>
          <w:spacing w:val="2"/>
        </w:rPr>
        <w:t xml:space="preserve"> </w:t>
      </w:r>
      <w:r w:rsidRPr="00034AB7">
        <w:rPr>
          <w:bCs/>
        </w:rPr>
        <w:t>та</w:t>
      </w:r>
      <w:r w:rsidRPr="00034AB7">
        <w:rPr>
          <w:bCs/>
          <w:spacing w:val="2"/>
        </w:rPr>
        <w:t xml:space="preserve"> </w:t>
      </w:r>
      <w:r w:rsidRPr="00034AB7">
        <w:rPr>
          <w:bCs/>
        </w:rPr>
        <w:t>дослідження</w:t>
      </w:r>
      <w:r w:rsidRPr="00034AB7">
        <w:rPr>
          <w:bCs/>
          <w:spacing w:val="2"/>
        </w:rPr>
        <w:t xml:space="preserve"> </w:t>
      </w:r>
      <w:r w:rsidRPr="00034AB7">
        <w:rPr>
          <w:bCs/>
        </w:rPr>
        <w:t>роботи</w:t>
      </w:r>
      <w:r w:rsidRPr="00034AB7">
        <w:rPr>
          <w:bCs/>
          <w:spacing w:val="1"/>
        </w:rPr>
        <w:t xml:space="preserve"> </w:t>
      </w:r>
      <w:proofErr w:type="spellStart"/>
      <w:r w:rsidRPr="00034AB7">
        <w:rPr>
          <w:bCs/>
        </w:rPr>
        <w:t>протоколудинамічного</w:t>
      </w:r>
      <w:proofErr w:type="spellEnd"/>
      <w:r w:rsidRPr="00034AB7">
        <w:rPr>
          <w:bCs/>
          <w:spacing w:val="-4"/>
        </w:rPr>
        <w:t xml:space="preserve"> </w:t>
      </w:r>
      <w:r w:rsidRPr="00034AB7">
        <w:rPr>
          <w:bCs/>
        </w:rPr>
        <w:t>конфігурування</w:t>
      </w:r>
      <w:r w:rsidRPr="00034AB7">
        <w:rPr>
          <w:bCs/>
          <w:spacing w:val="-3"/>
        </w:rPr>
        <w:t xml:space="preserve"> </w:t>
      </w:r>
      <w:r w:rsidRPr="00034AB7">
        <w:rPr>
          <w:bCs/>
        </w:rPr>
        <w:t>вузлів</w:t>
      </w:r>
      <w:r w:rsidRPr="00034AB7">
        <w:rPr>
          <w:bCs/>
          <w:spacing w:val="-8"/>
        </w:rPr>
        <w:t xml:space="preserve"> </w:t>
      </w:r>
      <w:proofErr w:type="spellStart"/>
      <w:r w:rsidRPr="00034AB7">
        <w:rPr>
          <w:bCs/>
        </w:rPr>
        <w:t>dhcp</w:t>
      </w:r>
      <w:proofErr w:type="spellEnd"/>
      <w:r w:rsidRPr="00034AB7">
        <w:rPr>
          <w:bCs/>
          <w:spacing w:val="-4"/>
        </w:rPr>
        <w:t xml:space="preserve"> </w:t>
      </w:r>
      <w:r w:rsidRPr="00034AB7">
        <w:rPr>
          <w:bCs/>
        </w:rPr>
        <w:t>у</w:t>
      </w:r>
      <w:r w:rsidRPr="00034AB7">
        <w:rPr>
          <w:bCs/>
          <w:spacing w:val="-67"/>
        </w:rPr>
        <w:t xml:space="preserve"> </w:t>
      </w:r>
      <w:r w:rsidRPr="00034AB7">
        <w:rPr>
          <w:bCs/>
        </w:rPr>
        <w:t>мережі</w:t>
      </w:r>
      <w:r w:rsidRPr="00034AB7">
        <w:rPr>
          <w:bCs/>
          <w:spacing w:val="-1"/>
        </w:rPr>
        <w:t xml:space="preserve"> </w:t>
      </w:r>
      <w:r w:rsidRPr="00034AB7">
        <w:rPr>
          <w:bCs/>
        </w:rPr>
        <w:t>на</w:t>
      </w:r>
      <w:r w:rsidRPr="00034AB7">
        <w:rPr>
          <w:bCs/>
          <w:spacing w:val="3"/>
        </w:rPr>
        <w:t xml:space="preserve"> </w:t>
      </w:r>
      <w:r w:rsidRPr="00034AB7">
        <w:rPr>
          <w:bCs/>
        </w:rPr>
        <w:t>базі</w:t>
      </w:r>
      <w:r w:rsidRPr="00034AB7">
        <w:rPr>
          <w:bCs/>
          <w:spacing w:val="-1"/>
        </w:rPr>
        <w:t xml:space="preserve"> </w:t>
      </w:r>
      <w:r w:rsidRPr="00034AB7">
        <w:rPr>
          <w:bCs/>
        </w:rPr>
        <w:t>обладнання</w:t>
      </w:r>
      <w:r w:rsidRPr="00034AB7">
        <w:rPr>
          <w:bCs/>
          <w:spacing w:val="3"/>
        </w:rPr>
        <w:t xml:space="preserve"> </w:t>
      </w:r>
      <w:proofErr w:type="spellStart"/>
      <w:r w:rsidRPr="00034AB7">
        <w:rPr>
          <w:bCs/>
        </w:rPr>
        <w:t>cisco</w:t>
      </w:r>
      <w:proofErr w:type="spellEnd"/>
    </w:p>
    <w:p w14:paraId="3ECEA8D3" w14:textId="5B5393AD" w:rsidR="00034AB7" w:rsidRDefault="00034AB7" w:rsidP="00034AB7">
      <w:pPr>
        <w:spacing w:line="321" w:lineRule="exact"/>
        <w:ind w:left="100"/>
      </w:pPr>
      <w:r>
        <w:rPr>
          <w:b/>
          <w:spacing w:val="-1"/>
        </w:rPr>
        <w:t>Мета</w:t>
      </w:r>
      <w:r>
        <w:rPr>
          <w:b/>
          <w:spacing w:val="1"/>
        </w:rPr>
        <w:t xml:space="preserve"> </w:t>
      </w:r>
      <w:r>
        <w:rPr>
          <w:b/>
          <w:spacing w:val="-1"/>
        </w:rPr>
        <w:t>роботи:</w:t>
      </w:r>
      <w:r>
        <w:rPr>
          <w:b/>
          <w:spacing w:val="1"/>
        </w:rPr>
        <w:t xml:space="preserve"> </w:t>
      </w:r>
      <w:r>
        <w:rPr>
          <w:spacing w:val="-1"/>
        </w:rPr>
        <w:t>:</w:t>
      </w:r>
      <w:r>
        <w:rPr>
          <w:spacing w:val="-20"/>
        </w:rPr>
        <w:t xml:space="preserve"> </w:t>
      </w:r>
      <w:r>
        <w:rPr>
          <w:spacing w:val="-1"/>
        </w:rPr>
        <w:t>ознайомитися</w:t>
      </w:r>
      <w:r>
        <w:rPr>
          <w:spacing w:val="-4"/>
        </w:rPr>
        <w:t xml:space="preserve"> </w:t>
      </w:r>
      <w:r>
        <w:rPr>
          <w:spacing w:val="-1"/>
        </w:rPr>
        <w:t>з</w:t>
      </w:r>
      <w:r>
        <w:rPr>
          <w:spacing w:val="2"/>
        </w:rPr>
        <w:t xml:space="preserve"> </w:t>
      </w:r>
      <w:r>
        <w:t>особливостями</w:t>
      </w:r>
      <w:r>
        <w:rPr>
          <w:spacing w:val="-1"/>
        </w:rPr>
        <w:t xml:space="preserve"> </w:t>
      </w:r>
      <w:r>
        <w:t>функціонування та</w:t>
      </w:r>
      <w:r>
        <w:t xml:space="preserve"> </w:t>
      </w:r>
      <w:r>
        <w:t>налагодження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протоколу динамічного</w:t>
      </w:r>
      <w:r>
        <w:rPr>
          <w:spacing w:val="-1"/>
        </w:rPr>
        <w:t xml:space="preserve"> </w:t>
      </w:r>
      <w:r>
        <w:t>конфігурування</w:t>
      </w:r>
      <w:r>
        <w:rPr>
          <w:spacing w:val="2"/>
        </w:rPr>
        <w:t xml:space="preserve"> </w:t>
      </w:r>
      <w:r>
        <w:t>вузлів</w:t>
      </w:r>
      <w:r>
        <w:rPr>
          <w:spacing w:val="3"/>
        </w:rPr>
        <w:t xml:space="preserve"> </w:t>
      </w:r>
      <w:r>
        <w:t>DHCP</w:t>
      </w:r>
      <w:r>
        <w:rPr>
          <w:spacing w:val="1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обладнанні</w:t>
      </w:r>
      <w:r>
        <w:rPr>
          <w:spacing w:val="7"/>
        </w:rPr>
        <w:t xml:space="preserve"> </w:t>
      </w:r>
      <w:proofErr w:type="spellStart"/>
      <w:r>
        <w:t>Cisco</w:t>
      </w:r>
      <w:proofErr w:type="spellEnd"/>
      <w:r>
        <w:t>;</w:t>
      </w:r>
      <w:r>
        <w:rPr>
          <w:spacing w:val="10"/>
        </w:rPr>
        <w:t xml:space="preserve"> </w:t>
      </w:r>
      <w:r>
        <w:t>отримати</w:t>
      </w:r>
      <w:r>
        <w:rPr>
          <w:spacing w:val="7"/>
        </w:rPr>
        <w:t xml:space="preserve"> </w:t>
      </w:r>
      <w:r>
        <w:t>практичні</w:t>
      </w:r>
      <w:r>
        <w:rPr>
          <w:spacing w:val="7"/>
        </w:rPr>
        <w:t xml:space="preserve"> </w:t>
      </w:r>
      <w:r>
        <w:t>навички</w:t>
      </w:r>
      <w:r>
        <w:rPr>
          <w:spacing w:val="10"/>
        </w:rPr>
        <w:t xml:space="preserve"> </w:t>
      </w:r>
      <w:r>
        <w:t>налагодження,</w:t>
      </w:r>
      <w:r>
        <w:rPr>
          <w:spacing w:val="1"/>
        </w:rPr>
        <w:t xml:space="preserve"> </w:t>
      </w:r>
      <w:r>
        <w:t>моніторингу та діагностування роботи DHCP-сервера на базі маршрутизатора</w:t>
      </w:r>
      <w:r>
        <w:rPr>
          <w:spacing w:val="-67"/>
        </w:rPr>
        <w:t xml:space="preserve"> </w:t>
      </w:r>
      <w:proofErr w:type="spellStart"/>
      <w:r>
        <w:t>Cisco</w:t>
      </w:r>
      <w:proofErr w:type="spellEnd"/>
      <w:r>
        <w:t>;</w:t>
      </w:r>
      <w:r>
        <w:rPr>
          <w:spacing w:val="-3"/>
        </w:rPr>
        <w:t xml:space="preserve"> </w:t>
      </w:r>
      <w:r>
        <w:t>дослідити</w:t>
      </w:r>
      <w:r>
        <w:rPr>
          <w:spacing w:val="-2"/>
        </w:rPr>
        <w:t xml:space="preserve"> </w:t>
      </w:r>
      <w:r>
        <w:t>процес</w:t>
      </w:r>
      <w:r>
        <w:rPr>
          <w:spacing w:val="-1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протоколу</w:t>
      </w:r>
      <w:r>
        <w:rPr>
          <w:spacing w:val="-1"/>
        </w:rPr>
        <w:t xml:space="preserve"> </w:t>
      </w:r>
      <w:r>
        <w:t>DHCP</w:t>
      </w:r>
      <w:r>
        <w:rPr>
          <w:spacing w:val="-3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процеси</w:t>
      </w:r>
      <w:r>
        <w:rPr>
          <w:spacing w:val="-2"/>
        </w:rPr>
        <w:t xml:space="preserve"> </w:t>
      </w:r>
      <w:r>
        <w:t>передачі</w:t>
      </w:r>
      <w:r>
        <w:rPr>
          <w:spacing w:val="-3"/>
        </w:rPr>
        <w:t xml:space="preserve"> </w:t>
      </w:r>
      <w:r>
        <w:t>даних</w:t>
      </w:r>
      <w:r>
        <w:rPr>
          <w:spacing w:val="-4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побудованій</w:t>
      </w:r>
      <w:r>
        <w:rPr>
          <w:spacing w:val="2"/>
        </w:rPr>
        <w:t xml:space="preserve"> </w:t>
      </w:r>
      <w:r>
        <w:t>мережі</w:t>
      </w:r>
      <w:r>
        <w:rPr>
          <w:sz w:val="20"/>
        </w:rPr>
        <w:t>.</w:t>
      </w:r>
    </w:p>
    <w:p w14:paraId="192F8D15" w14:textId="77777777" w:rsidR="00034AB7" w:rsidRDefault="00034AB7" w:rsidP="00034AB7">
      <w:pPr>
        <w:spacing w:line="321" w:lineRule="exact"/>
        <w:ind w:left="100"/>
        <w:rPr>
          <w:b/>
        </w:rPr>
      </w:pPr>
      <w:r>
        <w:rPr>
          <w:b/>
        </w:rPr>
        <w:t>Завдання:</w:t>
      </w:r>
    </w:p>
    <w:p w14:paraId="50441DB8" w14:textId="77777777" w:rsidR="00034AB7" w:rsidRDefault="00034AB7" w:rsidP="00034AB7">
      <w:pPr>
        <w:pStyle w:val="ad"/>
        <w:spacing w:before="6"/>
        <w:ind w:left="808"/>
      </w:pPr>
      <w:r>
        <w:t>Завдання</w:t>
      </w:r>
      <w:r>
        <w:rPr>
          <w:spacing w:val="-6"/>
        </w:rPr>
        <w:t xml:space="preserve"> </w:t>
      </w:r>
      <w:r>
        <w:t>5.1.</w:t>
      </w:r>
      <w:r>
        <w:rPr>
          <w:spacing w:val="1"/>
        </w:rPr>
        <w:t xml:space="preserve"> </w:t>
      </w:r>
      <w:r>
        <w:t>Налаштування</w:t>
      </w:r>
      <w:r>
        <w:rPr>
          <w:spacing w:val="-2"/>
        </w:rPr>
        <w:t xml:space="preserve"> </w:t>
      </w:r>
      <w:r>
        <w:t>WEB сервера.</w:t>
      </w:r>
    </w:p>
    <w:p w14:paraId="6034F36F" w14:textId="77777777" w:rsidR="00034AB7" w:rsidRDefault="00034AB7" w:rsidP="00034AB7">
      <w:pPr>
        <w:pStyle w:val="ad"/>
        <w:spacing w:before="186" w:line="379" w:lineRule="auto"/>
        <w:ind w:left="808"/>
      </w:pPr>
      <w:r>
        <w:t>Завдання</w:t>
      </w:r>
      <w:r>
        <w:rPr>
          <w:spacing w:val="-7"/>
        </w:rPr>
        <w:t xml:space="preserve"> </w:t>
      </w:r>
      <w:r>
        <w:t>5.2.</w:t>
      </w:r>
      <w:r>
        <w:rPr>
          <w:spacing w:val="1"/>
        </w:rPr>
        <w:t xml:space="preserve"> </w:t>
      </w:r>
      <w:r>
        <w:t>Налаштування</w:t>
      </w:r>
      <w:r>
        <w:rPr>
          <w:spacing w:val="-2"/>
        </w:rPr>
        <w:t xml:space="preserve"> </w:t>
      </w:r>
      <w:r>
        <w:t>мережевих</w:t>
      </w:r>
      <w:r>
        <w:rPr>
          <w:spacing w:val="-2"/>
        </w:rPr>
        <w:t xml:space="preserve"> </w:t>
      </w:r>
      <w:r>
        <w:t>сервісів</w:t>
      </w:r>
      <w:r>
        <w:rPr>
          <w:spacing w:val="-1"/>
        </w:rPr>
        <w:t xml:space="preserve"> </w:t>
      </w:r>
      <w:r>
        <w:t>DNS,</w:t>
      </w:r>
      <w:r>
        <w:rPr>
          <w:spacing w:val="-3"/>
        </w:rPr>
        <w:t xml:space="preserve"> </w:t>
      </w:r>
      <w:r>
        <w:t>DHCP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proofErr w:type="spellStart"/>
      <w:r>
        <w:t>Web</w:t>
      </w:r>
      <w:proofErr w:type="spellEnd"/>
      <w:r>
        <w:t>.</w:t>
      </w:r>
      <w:r>
        <w:rPr>
          <w:spacing w:val="-67"/>
        </w:rPr>
        <w:t xml:space="preserve"> </w:t>
      </w:r>
      <w:r>
        <w:t>Завдання</w:t>
      </w:r>
      <w:r>
        <w:rPr>
          <w:spacing w:val="-5"/>
        </w:rPr>
        <w:t xml:space="preserve"> </w:t>
      </w:r>
      <w:r>
        <w:t>5.3.</w:t>
      </w:r>
      <w:r>
        <w:rPr>
          <w:spacing w:val="3"/>
        </w:rPr>
        <w:t xml:space="preserve"> </w:t>
      </w:r>
      <w:r>
        <w:t>Конфігурування</w:t>
      </w:r>
      <w:r>
        <w:rPr>
          <w:spacing w:val="-5"/>
        </w:rPr>
        <w:t xml:space="preserve"> </w:t>
      </w:r>
      <w:r>
        <w:t>DHCP</w:t>
      </w:r>
      <w:r>
        <w:rPr>
          <w:spacing w:val="1"/>
        </w:rPr>
        <w:t xml:space="preserve"> </w:t>
      </w:r>
      <w:r>
        <w:t>сервера</w:t>
      </w:r>
      <w:r>
        <w:rPr>
          <w:spacing w:val="-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маршрутизаторі.</w:t>
      </w:r>
    </w:p>
    <w:p w14:paraId="6A6BD020" w14:textId="77777777" w:rsidR="00034AB7" w:rsidRDefault="00034AB7" w:rsidP="00034AB7">
      <w:pPr>
        <w:pStyle w:val="ad"/>
        <w:spacing w:line="256" w:lineRule="auto"/>
        <w:ind w:left="100" w:right="647" w:firstLine="708"/>
      </w:pPr>
      <w:r>
        <w:t>Завдання 5.4. Приклад налаштування інтерфейсу маршрутизатора в</w:t>
      </w:r>
      <w:r>
        <w:rPr>
          <w:spacing w:val="-68"/>
        </w:rPr>
        <w:t xml:space="preserve"> </w:t>
      </w:r>
      <w:r>
        <w:t>якості</w:t>
      </w:r>
      <w:r>
        <w:rPr>
          <w:spacing w:val="-2"/>
        </w:rPr>
        <w:t xml:space="preserve"> </w:t>
      </w:r>
      <w:r>
        <w:t>DHCP</w:t>
      </w:r>
      <w:r>
        <w:rPr>
          <w:spacing w:val="-2"/>
        </w:rPr>
        <w:t xml:space="preserve"> </w:t>
      </w:r>
      <w:r>
        <w:t>клієнта.</w:t>
      </w:r>
    </w:p>
    <w:p w14:paraId="677259EF" w14:textId="60B3A541" w:rsidR="00034AB7" w:rsidRDefault="00034AB7" w:rsidP="00034AB7">
      <w:pPr>
        <w:pStyle w:val="ad"/>
        <w:spacing w:before="162"/>
        <w:ind w:left="808"/>
        <w:sectPr w:rsidR="00034AB7">
          <w:pgSz w:w="12240" w:h="15840"/>
          <w:pgMar w:top="1500" w:right="1320" w:bottom="280" w:left="1340" w:header="720" w:footer="720" w:gutter="0"/>
          <w:cols w:space="720"/>
        </w:sectPr>
      </w:pPr>
      <w:r>
        <w:t>Завдання</w:t>
      </w:r>
      <w:r>
        <w:rPr>
          <w:spacing w:val="-5"/>
        </w:rPr>
        <w:t xml:space="preserve"> </w:t>
      </w:r>
      <w:r>
        <w:t>5.5.</w:t>
      </w:r>
      <w:r>
        <w:rPr>
          <w:spacing w:val="2"/>
        </w:rPr>
        <w:t xml:space="preserve"> </w:t>
      </w:r>
      <w:r>
        <w:t>DHCP</w:t>
      </w:r>
      <w:r>
        <w:rPr>
          <w:spacing w:val="-3"/>
        </w:rPr>
        <w:t xml:space="preserve"> </w:t>
      </w:r>
      <w:r>
        <w:t>сервіс на</w:t>
      </w:r>
      <w:r>
        <w:rPr>
          <w:spacing w:val="-4"/>
        </w:rPr>
        <w:t xml:space="preserve"> </w:t>
      </w:r>
      <w:r>
        <w:t>маршрутизаторі</w:t>
      </w:r>
      <w:r>
        <w:rPr>
          <w:spacing w:val="-2"/>
        </w:rPr>
        <w:t xml:space="preserve"> </w:t>
      </w:r>
      <w:r>
        <w:t>2811</w:t>
      </w:r>
    </w:p>
    <w:p w14:paraId="23332987" w14:textId="77777777" w:rsidR="00034AB7" w:rsidRDefault="00034AB7" w:rsidP="00034AB7">
      <w:pPr>
        <w:spacing w:before="63"/>
        <w:rPr>
          <w:b/>
        </w:rPr>
      </w:pPr>
      <w:r>
        <w:rPr>
          <w:b/>
        </w:rPr>
        <w:lastRenderedPageBreak/>
        <w:t>Завдання</w:t>
      </w:r>
      <w:r>
        <w:rPr>
          <w:b/>
          <w:spacing w:val="-1"/>
        </w:rPr>
        <w:t xml:space="preserve"> </w:t>
      </w:r>
      <w:r>
        <w:rPr>
          <w:b/>
        </w:rPr>
        <w:t>5.1.</w:t>
      </w:r>
      <w:r>
        <w:rPr>
          <w:b/>
          <w:spacing w:val="1"/>
        </w:rPr>
        <w:t xml:space="preserve"> </w:t>
      </w:r>
      <w:r>
        <w:rPr>
          <w:b/>
        </w:rPr>
        <w:t>Налаштування</w:t>
      </w:r>
      <w:r>
        <w:rPr>
          <w:b/>
          <w:spacing w:val="-1"/>
        </w:rPr>
        <w:t xml:space="preserve"> </w:t>
      </w:r>
      <w:r>
        <w:rPr>
          <w:b/>
        </w:rPr>
        <w:t>WEB сервера</w:t>
      </w:r>
    </w:p>
    <w:p w14:paraId="78594D81" w14:textId="77777777" w:rsidR="00034AB7" w:rsidRDefault="00034AB7" w:rsidP="00034AB7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4BB8BB0E" wp14:editId="018AFA6F">
            <wp:extent cx="3181824" cy="2247900"/>
            <wp:effectExtent l="0" t="0" r="0" b="0"/>
            <wp:docPr id="1" name="image1.png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8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6779" w14:textId="45D4101E" w:rsidR="00132C1D" w:rsidRDefault="00034AB7" w:rsidP="00034AB7">
      <w:pPr>
        <w:pStyle w:val="a8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Представлена </w:t>
      </w:r>
      <w:proofErr w:type="spellStart"/>
      <w:r>
        <w:rPr>
          <w:lang w:val="ru-RU"/>
        </w:rPr>
        <w:t>топологія</w:t>
      </w:r>
      <w:proofErr w:type="spellEnd"/>
    </w:p>
    <w:p w14:paraId="053D88A6" w14:textId="77777777" w:rsidR="00034AB7" w:rsidRDefault="00034AB7" w:rsidP="00034AB7">
      <w:pPr>
        <w:keepNext/>
        <w:jc w:val="center"/>
      </w:pPr>
      <w:r>
        <w:rPr>
          <w:noProof/>
        </w:rPr>
        <w:drawing>
          <wp:inline distT="0" distB="0" distL="0" distR="0" wp14:anchorId="004FF947" wp14:editId="7E1421F4">
            <wp:extent cx="5944790" cy="1316736"/>
            <wp:effectExtent l="0" t="0" r="0" b="0"/>
            <wp:docPr id="3" name="image2.jpeg" descr="Зображення, що містить текст, програмне забезпеч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Зображення, що містить текст, програмне забезпечення, знімок екрана&#10;&#10;Автоматично згенерований опис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9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0790" w14:textId="56C09FB2" w:rsidR="00034AB7" w:rsidRDefault="00034AB7" w:rsidP="00034AB7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2</w:t>
      </w:r>
      <w:r>
        <w:fldChar w:fldCharType="end"/>
      </w:r>
      <w:r>
        <w:t xml:space="preserve">. Налаштування </w:t>
      </w:r>
      <w:r>
        <w:rPr>
          <w:lang w:val="en-US"/>
        </w:rPr>
        <w:t>PC0</w:t>
      </w:r>
    </w:p>
    <w:p w14:paraId="46B9B592" w14:textId="77777777" w:rsidR="00034AB7" w:rsidRDefault="00034AB7" w:rsidP="00034AB7">
      <w:pPr>
        <w:keepNext/>
        <w:jc w:val="center"/>
      </w:pPr>
      <w:r>
        <w:rPr>
          <w:noProof/>
        </w:rPr>
        <w:drawing>
          <wp:inline distT="0" distB="0" distL="0" distR="0" wp14:anchorId="6B6C32D0" wp14:editId="3B3F534C">
            <wp:extent cx="5927135" cy="1325880"/>
            <wp:effectExtent l="0" t="0" r="0" b="7620"/>
            <wp:docPr id="5" name="image3.jpeg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13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33D0" w14:textId="679B7B44" w:rsidR="00034AB7" w:rsidRDefault="00034AB7" w:rsidP="00034AB7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3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Laptop0</w:t>
      </w:r>
    </w:p>
    <w:p w14:paraId="796BB354" w14:textId="77777777" w:rsidR="00034AB7" w:rsidRDefault="00034AB7" w:rsidP="00034AB7">
      <w:pPr>
        <w:keepNext/>
        <w:jc w:val="center"/>
      </w:pPr>
      <w:r>
        <w:rPr>
          <w:noProof/>
        </w:rPr>
        <w:drawing>
          <wp:inline distT="0" distB="0" distL="0" distR="0" wp14:anchorId="7EF332A0" wp14:editId="03C32B29">
            <wp:extent cx="5939644" cy="1335024"/>
            <wp:effectExtent l="0" t="0" r="4445" b="0"/>
            <wp:docPr id="7" name="image4.png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644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1B2A" w14:textId="1A9BC2C4" w:rsidR="00034AB7" w:rsidRDefault="00034AB7" w:rsidP="00034AB7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4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Server0</w:t>
      </w:r>
    </w:p>
    <w:p w14:paraId="00BDFFAF" w14:textId="77777777" w:rsidR="00034AB7" w:rsidRDefault="00034AB7" w:rsidP="00034AB7">
      <w:pPr>
        <w:rPr>
          <w:lang w:val="en-US"/>
        </w:rPr>
      </w:pPr>
    </w:p>
    <w:p w14:paraId="581C5390" w14:textId="77777777" w:rsidR="00034AB7" w:rsidRDefault="00034AB7" w:rsidP="00034AB7">
      <w:pPr>
        <w:rPr>
          <w:lang w:val="en-US"/>
        </w:rPr>
      </w:pPr>
    </w:p>
    <w:p w14:paraId="1870EF1A" w14:textId="77777777" w:rsidR="00034AB7" w:rsidRDefault="00034AB7" w:rsidP="00034AB7">
      <w:pPr>
        <w:rPr>
          <w:lang w:val="en-US"/>
        </w:rPr>
      </w:pPr>
    </w:p>
    <w:p w14:paraId="3CC64890" w14:textId="77777777" w:rsidR="00034AB7" w:rsidRDefault="00034AB7" w:rsidP="00034AB7">
      <w:pPr>
        <w:keepNext/>
        <w:jc w:val="center"/>
      </w:pPr>
      <w:r>
        <w:rPr>
          <w:noProof/>
          <w:sz w:val="20"/>
        </w:rPr>
        <w:drawing>
          <wp:inline distT="0" distB="0" distL="0" distR="0" wp14:anchorId="7EC6CFFC" wp14:editId="450B116E">
            <wp:extent cx="5864847" cy="2524601"/>
            <wp:effectExtent l="0" t="0" r="3175" b="9525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847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C2C4" w14:textId="6F795AD0" w:rsidR="00034AB7" w:rsidRDefault="00136FB5" w:rsidP="00034AB7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1ED1EA" wp14:editId="4567E722">
            <wp:extent cx="5938586" cy="1654682"/>
            <wp:effectExtent l="0" t="0" r="5080" b="3175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86" cy="165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AB7">
        <w:t xml:space="preserve">Рисунок </w:t>
      </w:r>
      <w:r w:rsidR="00034AB7">
        <w:fldChar w:fldCharType="begin"/>
      </w:r>
      <w:r w:rsidR="00034AB7">
        <w:instrText xml:space="preserve"> SEQ Рисунок \* ARABIC </w:instrText>
      </w:r>
      <w:r w:rsidR="00034AB7">
        <w:fldChar w:fldCharType="separate"/>
      </w:r>
      <w:r w:rsidR="00DD6A3E">
        <w:rPr>
          <w:noProof/>
        </w:rPr>
        <w:t>5</w:t>
      </w:r>
      <w:r w:rsidR="00034AB7">
        <w:fldChar w:fldCharType="end"/>
      </w:r>
      <w:r w:rsidR="00034AB7">
        <w:rPr>
          <w:lang w:val="en-US"/>
        </w:rPr>
        <w:t xml:space="preserve">. </w:t>
      </w:r>
      <w:proofErr w:type="spellStart"/>
      <w:r w:rsidR="00034AB7" w:rsidRPr="008E74A7">
        <w:rPr>
          <w:lang w:val="en-US"/>
        </w:rPr>
        <w:t>Вкладка</w:t>
      </w:r>
      <w:proofErr w:type="spellEnd"/>
      <w:r w:rsidR="00034AB7" w:rsidRPr="008E74A7">
        <w:rPr>
          <w:lang w:val="en-US"/>
        </w:rPr>
        <w:t xml:space="preserve"> Config, </w:t>
      </w:r>
      <w:proofErr w:type="spellStart"/>
      <w:r w:rsidR="00034AB7" w:rsidRPr="008E74A7">
        <w:rPr>
          <w:lang w:val="en-US"/>
        </w:rPr>
        <w:t>служба</w:t>
      </w:r>
      <w:proofErr w:type="spellEnd"/>
      <w:r w:rsidR="00034AB7" w:rsidRPr="008E74A7">
        <w:rPr>
          <w:lang w:val="en-US"/>
        </w:rPr>
        <w:t xml:space="preserve"> </w:t>
      </w:r>
      <w:proofErr w:type="spellStart"/>
      <w:r w:rsidR="00034AB7" w:rsidRPr="008E74A7">
        <w:rPr>
          <w:lang w:val="en-US"/>
        </w:rPr>
        <w:t>сервера</w:t>
      </w:r>
      <w:proofErr w:type="spellEnd"/>
      <w:r w:rsidR="00034AB7" w:rsidRPr="008E74A7">
        <w:rPr>
          <w:lang w:val="en-US"/>
        </w:rPr>
        <w:t xml:space="preserve"> HTTP</w:t>
      </w:r>
    </w:p>
    <w:p w14:paraId="05FE5A9F" w14:textId="77777777" w:rsidR="00136FB5" w:rsidRDefault="00136FB5" w:rsidP="00136FB5">
      <w:pPr>
        <w:keepNext/>
        <w:jc w:val="center"/>
      </w:pPr>
      <w:r>
        <w:rPr>
          <w:noProof/>
        </w:rPr>
        <w:drawing>
          <wp:inline distT="0" distB="0" distL="0" distR="0" wp14:anchorId="3F03CEDA" wp14:editId="5F92686A">
            <wp:extent cx="5968193" cy="120348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193" cy="120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AC0F" w14:textId="2BD98393" w:rsidR="00136FB5" w:rsidRDefault="00136FB5" w:rsidP="00136FB5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6</w:t>
      </w:r>
      <w:r>
        <w:fldChar w:fldCharType="end"/>
      </w:r>
      <w:r>
        <w:rPr>
          <w:lang w:val="en-US"/>
        </w:rPr>
        <w:t xml:space="preserve">. </w:t>
      </w:r>
      <w:proofErr w:type="spellStart"/>
      <w:r w:rsidRPr="006D2E1F">
        <w:rPr>
          <w:lang w:val="en-US"/>
        </w:rPr>
        <w:t>Текст</w:t>
      </w:r>
      <w:proofErr w:type="spellEnd"/>
      <w:r w:rsidRPr="006D2E1F">
        <w:rPr>
          <w:lang w:val="en-US"/>
        </w:rPr>
        <w:t xml:space="preserve"> web-</w:t>
      </w:r>
      <w:proofErr w:type="spellStart"/>
      <w:r w:rsidRPr="006D2E1F">
        <w:rPr>
          <w:lang w:val="en-US"/>
        </w:rPr>
        <w:t>сторінки</w:t>
      </w:r>
      <w:proofErr w:type="spellEnd"/>
    </w:p>
    <w:p w14:paraId="60BD2CC0" w14:textId="77777777" w:rsidR="00136FB5" w:rsidRDefault="00136FB5" w:rsidP="00136FB5">
      <w:pPr>
        <w:rPr>
          <w:lang w:val="en-US"/>
        </w:rPr>
      </w:pPr>
    </w:p>
    <w:p w14:paraId="1DCDA8C1" w14:textId="77777777" w:rsidR="00136FB5" w:rsidRDefault="00136FB5" w:rsidP="00136FB5">
      <w:pPr>
        <w:rPr>
          <w:lang w:val="en-US"/>
        </w:rPr>
      </w:pPr>
    </w:p>
    <w:p w14:paraId="3F22C690" w14:textId="77777777" w:rsidR="00136FB5" w:rsidRDefault="00136FB5" w:rsidP="00136FB5">
      <w:pPr>
        <w:rPr>
          <w:lang w:val="en-US"/>
        </w:rPr>
      </w:pPr>
    </w:p>
    <w:p w14:paraId="0D527F99" w14:textId="77777777" w:rsidR="00136FB5" w:rsidRDefault="00136FB5" w:rsidP="00136FB5">
      <w:pPr>
        <w:rPr>
          <w:lang w:val="en-US"/>
        </w:rPr>
      </w:pPr>
    </w:p>
    <w:p w14:paraId="6260633C" w14:textId="77777777" w:rsidR="00136FB5" w:rsidRDefault="00136FB5" w:rsidP="00136FB5">
      <w:pPr>
        <w:rPr>
          <w:lang w:val="en-US"/>
        </w:rPr>
      </w:pPr>
    </w:p>
    <w:p w14:paraId="789CDD04" w14:textId="77777777" w:rsidR="00136FB5" w:rsidRDefault="00136FB5" w:rsidP="00136FB5">
      <w:pPr>
        <w:rPr>
          <w:lang w:val="en-US"/>
        </w:rPr>
      </w:pPr>
    </w:p>
    <w:p w14:paraId="56B7F474" w14:textId="77777777" w:rsidR="00136FB5" w:rsidRDefault="00136FB5" w:rsidP="00136FB5">
      <w:pPr>
        <w:rPr>
          <w:lang w:val="en-US"/>
        </w:rPr>
      </w:pPr>
    </w:p>
    <w:p w14:paraId="646B4761" w14:textId="77777777" w:rsidR="00136FB5" w:rsidRDefault="00136FB5" w:rsidP="00136FB5">
      <w:pPr>
        <w:rPr>
          <w:lang w:val="en-US"/>
        </w:rPr>
      </w:pPr>
    </w:p>
    <w:p w14:paraId="59F3FA07" w14:textId="77777777" w:rsidR="00136FB5" w:rsidRDefault="00136FB5" w:rsidP="00136FB5">
      <w:pPr>
        <w:spacing w:before="221"/>
        <w:rPr>
          <w:lang w:val="en-US"/>
        </w:rPr>
      </w:pPr>
    </w:p>
    <w:p w14:paraId="1C9AD404" w14:textId="7AC45B6A" w:rsidR="00136FB5" w:rsidRDefault="00136FB5" w:rsidP="00136FB5">
      <w:pPr>
        <w:spacing w:before="221"/>
        <w:rPr>
          <w:b/>
        </w:rPr>
      </w:pPr>
      <w:r>
        <w:rPr>
          <w:b/>
        </w:rPr>
        <w:t>Завдання</w:t>
      </w:r>
      <w:r>
        <w:rPr>
          <w:b/>
          <w:spacing w:val="-1"/>
        </w:rPr>
        <w:t xml:space="preserve"> </w:t>
      </w:r>
      <w:r>
        <w:rPr>
          <w:b/>
        </w:rPr>
        <w:t>5.2. Налаштування</w:t>
      </w:r>
      <w:r>
        <w:rPr>
          <w:b/>
          <w:spacing w:val="-1"/>
        </w:rPr>
        <w:t xml:space="preserve"> </w:t>
      </w:r>
      <w:r>
        <w:rPr>
          <w:b/>
        </w:rPr>
        <w:t>мережевих</w:t>
      </w:r>
      <w:r>
        <w:rPr>
          <w:b/>
          <w:spacing w:val="-3"/>
        </w:rPr>
        <w:t xml:space="preserve"> </w:t>
      </w:r>
      <w:r>
        <w:rPr>
          <w:b/>
        </w:rPr>
        <w:t>сервісів</w:t>
      </w:r>
      <w:r>
        <w:rPr>
          <w:b/>
          <w:spacing w:val="-1"/>
        </w:rPr>
        <w:t xml:space="preserve"> </w:t>
      </w:r>
      <w:r>
        <w:rPr>
          <w:b/>
        </w:rPr>
        <w:t>DNS,</w:t>
      </w:r>
      <w:r>
        <w:rPr>
          <w:b/>
          <w:spacing w:val="-3"/>
        </w:rPr>
        <w:t xml:space="preserve"> </w:t>
      </w:r>
      <w:r>
        <w:rPr>
          <w:b/>
        </w:rPr>
        <w:t>DHCP</w:t>
      </w:r>
      <w:r>
        <w:rPr>
          <w:b/>
          <w:spacing w:val="-5"/>
        </w:rPr>
        <w:t xml:space="preserve"> </w:t>
      </w:r>
      <w:r>
        <w:rPr>
          <w:b/>
        </w:rPr>
        <w:t>і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Web</w:t>
      </w:r>
      <w:proofErr w:type="spellEnd"/>
    </w:p>
    <w:p w14:paraId="13211B72" w14:textId="77777777" w:rsidR="00136FB5" w:rsidRDefault="00136FB5" w:rsidP="00136FB5">
      <w:pPr>
        <w:keepNext/>
        <w:spacing w:before="221"/>
        <w:jc w:val="center"/>
      </w:pPr>
      <w:r>
        <w:rPr>
          <w:noProof/>
        </w:rPr>
        <w:drawing>
          <wp:inline distT="0" distB="0" distL="0" distR="0" wp14:anchorId="12C154DA" wp14:editId="4B4BBAF7">
            <wp:extent cx="3640844" cy="3649503"/>
            <wp:effectExtent l="0" t="0" r="0" b="8255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44" cy="364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C61" w14:textId="15DF3967" w:rsidR="00136FB5" w:rsidRDefault="00136FB5" w:rsidP="00136FB5">
      <w:pPr>
        <w:pStyle w:val="a8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7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Представлена </w:t>
      </w:r>
      <w:proofErr w:type="spellStart"/>
      <w:r>
        <w:rPr>
          <w:lang w:val="ru-RU"/>
        </w:rPr>
        <w:t>топологія</w:t>
      </w:r>
      <w:proofErr w:type="spellEnd"/>
    </w:p>
    <w:p w14:paraId="780DB642" w14:textId="77777777" w:rsidR="00136FB5" w:rsidRDefault="00136FB5" w:rsidP="00136FB5">
      <w:pPr>
        <w:keepNext/>
        <w:jc w:val="center"/>
      </w:pPr>
      <w:r>
        <w:rPr>
          <w:noProof/>
        </w:rPr>
        <w:drawing>
          <wp:inline distT="0" distB="0" distL="0" distR="0" wp14:anchorId="07AE6139" wp14:editId="389E528E">
            <wp:extent cx="5921326" cy="1316736"/>
            <wp:effectExtent l="0" t="0" r="381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26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E18C" w14:textId="20B14206" w:rsidR="00136FB5" w:rsidRDefault="00136FB5" w:rsidP="00136FB5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8</w:t>
      </w:r>
      <w:r>
        <w:fldChar w:fldCharType="end"/>
      </w:r>
      <w:r>
        <w:t xml:space="preserve">. Налаштування </w:t>
      </w:r>
      <w:r>
        <w:rPr>
          <w:lang w:val="en-US"/>
        </w:rPr>
        <w:t>Server1</w:t>
      </w:r>
    </w:p>
    <w:p w14:paraId="2D84584A" w14:textId="77777777" w:rsidR="00136FB5" w:rsidRDefault="00136FB5" w:rsidP="00136FB5">
      <w:pPr>
        <w:keepNext/>
        <w:jc w:val="center"/>
      </w:pPr>
      <w:r>
        <w:rPr>
          <w:noProof/>
        </w:rPr>
        <w:drawing>
          <wp:inline distT="0" distB="0" distL="0" distR="0" wp14:anchorId="50B8A22F" wp14:editId="4F65C850">
            <wp:extent cx="5948157" cy="1325880"/>
            <wp:effectExtent l="0" t="0" r="0" b="762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57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ACED" w14:textId="44E2EC8E" w:rsidR="00136FB5" w:rsidRDefault="00136FB5" w:rsidP="00136FB5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9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Server0</w:t>
      </w:r>
    </w:p>
    <w:p w14:paraId="2B4AF390" w14:textId="77777777" w:rsidR="00136FB5" w:rsidRDefault="00136FB5" w:rsidP="00136FB5">
      <w:pPr>
        <w:rPr>
          <w:lang w:val="en-US"/>
        </w:rPr>
      </w:pPr>
    </w:p>
    <w:p w14:paraId="325F33E5" w14:textId="77777777" w:rsidR="00136FB5" w:rsidRDefault="00136FB5" w:rsidP="00136FB5">
      <w:pPr>
        <w:rPr>
          <w:lang w:val="en-US"/>
        </w:rPr>
      </w:pPr>
    </w:p>
    <w:p w14:paraId="5B244F2B" w14:textId="77777777" w:rsidR="00136FB5" w:rsidRDefault="00136FB5" w:rsidP="00136FB5">
      <w:pPr>
        <w:rPr>
          <w:lang w:val="en-US"/>
        </w:rPr>
      </w:pPr>
    </w:p>
    <w:p w14:paraId="1D6E02A9" w14:textId="77777777" w:rsidR="00136FB5" w:rsidRDefault="00136FB5" w:rsidP="00136FB5">
      <w:pPr>
        <w:rPr>
          <w:lang w:val="en-US"/>
        </w:rPr>
      </w:pPr>
    </w:p>
    <w:p w14:paraId="61B33E6F" w14:textId="77777777" w:rsidR="00136FB5" w:rsidRDefault="00136FB5" w:rsidP="00136FB5">
      <w:pPr>
        <w:keepNext/>
        <w:jc w:val="center"/>
      </w:pPr>
      <w:r>
        <w:rPr>
          <w:noProof/>
          <w:sz w:val="20"/>
        </w:rPr>
        <w:drawing>
          <wp:inline distT="0" distB="0" distL="0" distR="0" wp14:anchorId="478F0784" wp14:editId="2F43C414">
            <wp:extent cx="5940425" cy="1306767"/>
            <wp:effectExtent l="0" t="0" r="3175" b="8255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C9FC" w14:textId="5565385A" w:rsidR="00136FB5" w:rsidRDefault="00136FB5" w:rsidP="00136FB5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10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PC0</w:t>
      </w:r>
    </w:p>
    <w:p w14:paraId="71742836" w14:textId="77777777" w:rsidR="00136FB5" w:rsidRDefault="00136FB5" w:rsidP="00136FB5">
      <w:pPr>
        <w:keepNext/>
        <w:jc w:val="center"/>
      </w:pPr>
      <w:r>
        <w:rPr>
          <w:noProof/>
        </w:rPr>
        <w:drawing>
          <wp:inline distT="0" distB="0" distL="0" distR="0" wp14:anchorId="2E6330C2" wp14:editId="6E5526F0">
            <wp:extent cx="5927252" cy="1289303"/>
            <wp:effectExtent l="0" t="0" r="0" b="635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252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D351" w14:textId="75E161BB" w:rsidR="00136FB5" w:rsidRDefault="00136FB5" w:rsidP="00136FB5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11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PC1</w:t>
      </w:r>
    </w:p>
    <w:p w14:paraId="6C3E53E3" w14:textId="77777777" w:rsidR="00136FB5" w:rsidRDefault="00136FB5" w:rsidP="00136FB5">
      <w:pPr>
        <w:keepNext/>
        <w:jc w:val="center"/>
      </w:pPr>
      <w:r>
        <w:rPr>
          <w:noProof/>
        </w:rPr>
        <w:drawing>
          <wp:inline distT="0" distB="0" distL="0" distR="0" wp14:anchorId="3157089B" wp14:editId="5AFDB449">
            <wp:extent cx="5940819" cy="1284255"/>
            <wp:effectExtent l="0" t="0" r="3175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19" cy="12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FC8F" w14:textId="2C4D0F89" w:rsidR="00136FB5" w:rsidRDefault="00136FB5" w:rsidP="00136FB5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12</w:t>
      </w:r>
      <w:r>
        <w:fldChar w:fldCharType="end"/>
      </w:r>
      <w:r>
        <w:rPr>
          <w:lang w:val="en-US"/>
        </w:rPr>
        <w:t xml:space="preserve">. </w:t>
      </w:r>
      <w:proofErr w:type="spellStart"/>
      <w:r w:rsidRPr="005C1FD2">
        <w:rPr>
          <w:lang w:val="en-US"/>
        </w:rPr>
        <w:t>Налаштування</w:t>
      </w:r>
      <w:proofErr w:type="spellEnd"/>
      <w:r w:rsidRPr="005C1FD2">
        <w:rPr>
          <w:lang w:val="en-US"/>
        </w:rPr>
        <w:t xml:space="preserve"> </w:t>
      </w:r>
      <w:proofErr w:type="spellStart"/>
      <w:r w:rsidRPr="005C1FD2">
        <w:rPr>
          <w:lang w:val="en-US"/>
        </w:rPr>
        <w:t>служб</w:t>
      </w:r>
      <w:proofErr w:type="spellEnd"/>
      <w:r w:rsidRPr="005C1FD2">
        <w:rPr>
          <w:lang w:val="en-US"/>
        </w:rPr>
        <w:t xml:space="preserve"> DNS і HTTP </w:t>
      </w:r>
      <w:proofErr w:type="spellStart"/>
      <w:r w:rsidRPr="005C1FD2">
        <w:rPr>
          <w:lang w:val="en-US"/>
        </w:rPr>
        <w:t>на</w:t>
      </w:r>
      <w:proofErr w:type="spellEnd"/>
      <w:r w:rsidRPr="005C1FD2">
        <w:rPr>
          <w:lang w:val="en-US"/>
        </w:rPr>
        <w:t xml:space="preserve"> Server1</w:t>
      </w:r>
    </w:p>
    <w:p w14:paraId="3416B3FC" w14:textId="77777777" w:rsidR="00136FB5" w:rsidRDefault="00136FB5" w:rsidP="00136FB5">
      <w:pPr>
        <w:rPr>
          <w:lang w:val="en-US"/>
        </w:rPr>
      </w:pPr>
    </w:p>
    <w:p w14:paraId="338FC99B" w14:textId="77777777" w:rsidR="00136FB5" w:rsidRDefault="00136FB5" w:rsidP="00136FB5">
      <w:pPr>
        <w:rPr>
          <w:lang w:val="en-US"/>
        </w:rPr>
      </w:pPr>
    </w:p>
    <w:p w14:paraId="766C753B" w14:textId="77777777" w:rsidR="00136FB5" w:rsidRDefault="00136FB5" w:rsidP="00136FB5">
      <w:pPr>
        <w:rPr>
          <w:lang w:val="en-US"/>
        </w:rPr>
      </w:pPr>
    </w:p>
    <w:p w14:paraId="0542BC86" w14:textId="77777777" w:rsidR="00136FB5" w:rsidRDefault="00136FB5" w:rsidP="00136FB5">
      <w:pPr>
        <w:rPr>
          <w:lang w:val="en-US"/>
        </w:rPr>
      </w:pPr>
    </w:p>
    <w:p w14:paraId="7F4A23C6" w14:textId="77777777" w:rsidR="00136FB5" w:rsidRDefault="00136FB5" w:rsidP="00136FB5">
      <w:pPr>
        <w:rPr>
          <w:lang w:val="en-US"/>
        </w:rPr>
      </w:pPr>
    </w:p>
    <w:p w14:paraId="1B268A15" w14:textId="77777777" w:rsidR="00136FB5" w:rsidRDefault="00136FB5" w:rsidP="00136FB5">
      <w:pPr>
        <w:rPr>
          <w:lang w:val="en-US"/>
        </w:rPr>
      </w:pPr>
    </w:p>
    <w:p w14:paraId="0574E940" w14:textId="77777777" w:rsidR="00136FB5" w:rsidRDefault="00136FB5" w:rsidP="00136FB5">
      <w:pPr>
        <w:rPr>
          <w:lang w:val="en-US"/>
        </w:rPr>
      </w:pPr>
    </w:p>
    <w:p w14:paraId="32CB1033" w14:textId="77777777" w:rsidR="00136FB5" w:rsidRDefault="00136FB5" w:rsidP="00136FB5">
      <w:pPr>
        <w:rPr>
          <w:lang w:val="en-US"/>
        </w:rPr>
      </w:pPr>
    </w:p>
    <w:p w14:paraId="34B4A989" w14:textId="77777777" w:rsidR="00136FB5" w:rsidRDefault="00136FB5" w:rsidP="00136FB5">
      <w:pPr>
        <w:rPr>
          <w:lang w:val="en-US"/>
        </w:rPr>
      </w:pPr>
    </w:p>
    <w:p w14:paraId="403D4EE7" w14:textId="77777777" w:rsidR="00136FB5" w:rsidRDefault="00136FB5" w:rsidP="00136FB5">
      <w:pPr>
        <w:rPr>
          <w:lang w:val="en-US"/>
        </w:rPr>
      </w:pPr>
    </w:p>
    <w:p w14:paraId="69D633A6" w14:textId="77777777" w:rsidR="00136FB5" w:rsidRDefault="00136FB5" w:rsidP="00136FB5">
      <w:pPr>
        <w:rPr>
          <w:lang w:val="en-US"/>
        </w:rPr>
      </w:pPr>
    </w:p>
    <w:p w14:paraId="5F204D1B" w14:textId="77777777" w:rsidR="00136FB5" w:rsidRDefault="00136FB5" w:rsidP="00136FB5">
      <w:pPr>
        <w:rPr>
          <w:lang w:val="en-US"/>
        </w:rPr>
      </w:pPr>
    </w:p>
    <w:p w14:paraId="678063C6" w14:textId="77777777" w:rsidR="00136FB5" w:rsidRDefault="00136FB5" w:rsidP="00136FB5">
      <w:pPr>
        <w:rPr>
          <w:lang w:val="en-US"/>
        </w:rPr>
      </w:pPr>
    </w:p>
    <w:p w14:paraId="55CEA50A" w14:textId="77777777" w:rsidR="00136FB5" w:rsidRDefault="00136FB5" w:rsidP="00136FB5">
      <w:pPr>
        <w:jc w:val="center"/>
        <w:rPr>
          <w:lang w:val="en-US"/>
        </w:rPr>
      </w:pPr>
      <w:r>
        <w:rPr>
          <w:noProof/>
          <w:sz w:val="20"/>
        </w:rPr>
        <w:drawing>
          <wp:inline distT="0" distB="0" distL="0" distR="0" wp14:anchorId="7715E88D" wp14:editId="1E876322">
            <wp:extent cx="5863675" cy="6379368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75" cy="63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6B93" w14:textId="4F607E71" w:rsidR="00136FB5" w:rsidRDefault="00136FB5" w:rsidP="00136FB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C09E71" wp14:editId="3585E89D">
            <wp:extent cx="1924050" cy="619125"/>
            <wp:effectExtent l="0" t="0" r="0" b="9525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3DFA525" wp14:editId="75CF4C16">
            <wp:extent cx="5451769" cy="3212877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769" cy="321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8F03" w14:textId="77777777" w:rsidR="00136FB5" w:rsidRDefault="00136FB5" w:rsidP="00136FB5">
      <w:pPr>
        <w:jc w:val="center"/>
        <w:rPr>
          <w:lang w:val="en-US"/>
        </w:rPr>
      </w:pPr>
    </w:p>
    <w:p w14:paraId="32143383" w14:textId="4C08FA7C" w:rsidR="00136FB5" w:rsidRDefault="00136FB5" w:rsidP="00136F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7E5558" wp14:editId="69D05F89">
            <wp:extent cx="3105150" cy="8953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1B78" w14:textId="77777777" w:rsidR="00136FB5" w:rsidRDefault="00136FB5" w:rsidP="00136FB5">
      <w:pPr>
        <w:keepNext/>
        <w:jc w:val="center"/>
      </w:pPr>
      <w:r>
        <w:rPr>
          <w:noProof/>
        </w:rPr>
        <w:drawing>
          <wp:inline distT="0" distB="0" distL="0" distR="0" wp14:anchorId="37014D51" wp14:editId="1185A74D">
            <wp:extent cx="3209925" cy="876300"/>
            <wp:effectExtent l="0" t="0" r="9525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A9E3" w14:textId="47BFE3CF" w:rsidR="00136FB5" w:rsidRDefault="00136FB5" w:rsidP="00136FB5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13</w:t>
      </w:r>
      <w:r>
        <w:fldChar w:fldCharType="end"/>
      </w:r>
      <w:r>
        <w:rPr>
          <w:lang w:val="en-US"/>
        </w:rPr>
        <w:t>. PC0</w:t>
      </w:r>
    </w:p>
    <w:p w14:paraId="61FDEC76" w14:textId="77777777" w:rsidR="00136FB5" w:rsidRDefault="00136FB5" w:rsidP="00136FB5">
      <w:pPr>
        <w:keepNext/>
        <w:jc w:val="center"/>
      </w:pPr>
      <w:r>
        <w:rPr>
          <w:noProof/>
        </w:rPr>
        <w:drawing>
          <wp:inline distT="0" distB="0" distL="0" distR="0" wp14:anchorId="32F07850" wp14:editId="2F43ACE3">
            <wp:extent cx="3028950" cy="847725"/>
            <wp:effectExtent l="0" t="0" r="0" b="9525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F2547" wp14:editId="51C4A6F6">
            <wp:extent cx="3162343" cy="91440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4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CC5F" w14:textId="07C5B8F8" w:rsidR="00136FB5" w:rsidRDefault="00136FB5" w:rsidP="00136FB5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14</w:t>
      </w:r>
      <w:r>
        <w:fldChar w:fldCharType="end"/>
      </w:r>
      <w:r>
        <w:rPr>
          <w:lang w:val="en-US"/>
        </w:rPr>
        <w:t>. PC1</w:t>
      </w:r>
    </w:p>
    <w:p w14:paraId="058E1C47" w14:textId="77777777" w:rsidR="00136FB5" w:rsidRDefault="00136FB5" w:rsidP="00136FB5">
      <w:pPr>
        <w:rPr>
          <w:lang w:val="en-US"/>
        </w:rPr>
      </w:pPr>
    </w:p>
    <w:p w14:paraId="2EEF1263" w14:textId="77777777" w:rsidR="00136FB5" w:rsidRDefault="00136FB5" w:rsidP="00136FB5">
      <w:pPr>
        <w:keepNext/>
        <w:jc w:val="center"/>
      </w:pPr>
      <w:r>
        <w:rPr>
          <w:noProof/>
          <w:sz w:val="20"/>
        </w:rPr>
        <w:drawing>
          <wp:inline distT="0" distB="0" distL="0" distR="0" wp14:anchorId="0D965C81" wp14:editId="5C677ED4">
            <wp:extent cx="5936036" cy="1538287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036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A5E0" w14:textId="597E419B" w:rsidR="00136FB5" w:rsidRPr="00136FB5" w:rsidRDefault="00136FB5" w:rsidP="00136FB5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15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виводу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</w:p>
    <w:p w14:paraId="319F92C9" w14:textId="0E87F9C5" w:rsidR="00136FB5" w:rsidRPr="00136FB5" w:rsidRDefault="00136FB5" w:rsidP="00136FB5">
      <w:pPr>
        <w:jc w:val="center"/>
        <w:rPr>
          <w:lang w:val="en-US"/>
        </w:rPr>
      </w:pPr>
    </w:p>
    <w:p w14:paraId="020E496A" w14:textId="77777777" w:rsidR="00136FB5" w:rsidRDefault="00136FB5" w:rsidP="00136FB5">
      <w:pPr>
        <w:spacing w:before="63"/>
        <w:rPr>
          <w:b/>
        </w:rPr>
      </w:pPr>
      <w:r>
        <w:rPr>
          <w:b/>
        </w:rPr>
        <w:t>Завдання5.3.Конфігурування</w:t>
      </w:r>
      <w:r>
        <w:rPr>
          <w:b/>
          <w:spacing w:val="-2"/>
        </w:rPr>
        <w:t xml:space="preserve"> </w:t>
      </w:r>
      <w:r>
        <w:rPr>
          <w:b/>
        </w:rPr>
        <w:t>DHCP</w:t>
      </w:r>
      <w:r>
        <w:rPr>
          <w:b/>
          <w:spacing w:val="-2"/>
        </w:rPr>
        <w:t xml:space="preserve"> </w:t>
      </w:r>
      <w:r>
        <w:rPr>
          <w:b/>
        </w:rPr>
        <w:t>сервера</w:t>
      </w:r>
      <w:r>
        <w:rPr>
          <w:b/>
          <w:spacing w:val="-2"/>
        </w:rPr>
        <w:t xml:space="preserve"> </w:t>
      </w:r>
      <w:r>
        <w:rPr>
          <w:b/>
        </w:rPr>
        <w:t>на</w:t>
      </w:r>
      <w:r>
        <w:rPr>
          <w:b/>
          <w:spacing w:val="-7"/>
        </w:rPr>
        <w:t xml:space="preserve"> </w:t>
      </w:r>
      <w:r>
        <w:rPr>
          <w:b/>
        </w:rPr>
        <w:t>маршрутизаторі</w:t>
      </w:r>
    </w:p>
    <w:p w14:paraId="0C429EA7" w14:textId="77777777" w:rsidR="00136FB5" w:rsidRDefault="00136FB5" w:rsidP="00136FB5">
      <w:pPr>
        <w:spacing w:before="63"/>
        <w:rPr>
          <w:b/>
        </w:rPr>
      </w:pPr>
    </w:p>
    <w:p w14:paraId="4BD3A023" w14:textId="77777777" w:rsidR="00F566BA" w:rsidRDefault="00136FB5" w:rsidP="00F566BA">
      <w:pPr>
        <w:keepNext/>
        <w:spacing w:before="63"/>
        <w:jc w:val="center"/>
      </w:pPr>
      <w:r>
        <w:rPr>
          <w:noProof/>
        </w:rPr>
        <w:drawing>
          <wp:inline distT="0" distB="0" distL="0" distR="0" wp14:anchorId="6716D790" wp14:editId="168B3448">
            <wp:extent cx="3058270" cy="914400"/>
            <wp:effectExtent l="0" t="0" r="8890" b="0"/>
            <wp:docPr id="43" name="image22.png" descr="Зображення, що містить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png" descr="Зображення, що містить знімок екрана, схема&#10;&#10;Автоматично згенерований опис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2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3423" w14:textId="63573FE5" w:rsidR="00F566BA" w:rsidRDefault="00F566BA" w:rsidP="00F566BA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16</w:t>
      </w:r>
      <w:r>
        <w:fldChar w:fldCharType="end"/>
      </w:r>
      <w:r>
        <w:t>. Представлена топологія</w:t>
      </w:r>
    </w:p>
    <w:p w14:paraId="6AA3F745" w14:textId="77777777" w:rsidR="00F566BA" w:rsidRDefault="00136FB5" w:rsidP="00F566BA">
      <w:pPr>
        <w:keepNext/>
        <w:spacing w:before="63"/>
        <w:jc w:val="center"/>
      </w:pPr>
      <w:r>
        <w:rPr>
          <w:noProof/>
        </w:rPr>
        <w:drawing>
          <wp:inline distT="0" distB="0" distL="0" distR="0" wp14:anchorId="1A430968" wp14:editId="18CC9ED2">
            <wp:extent cx="5858461" cy="1190815"/>
            <wp:effectExtent l="0" t="0" r="0" b="9525"/>
            <wp:docPr id="1439412009" name="Рисунок 1439412009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12009" name="Рисунок 1439412009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461" cy="11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87CD" w14:textId="77777777" w:rsidR="00F566BA" w:rsidRDefault="00136FB5" w:rsidP="00F566BA">
      <w:pPr>
        <w:keepNext/>
        <w:spacing w:before="63"/>
        <w:jc w:val="center"/>
      </w:pPr>
      <w:r>
        <w:rPr>
          <w:noProof/>
        </w:rPr>
        <w:drawing>
          <wp:inline distT="0" distB="0" distL="0" distR="0" wp14:anchorId="4CC889DA" wp14:editId="737E6287">
            <wp:extent cx="5908597" cy="1303020"/>
            <wp:effectExtent l="0" t="0" r="0" b="0"/>
            <wp:docPr id="45" name="image23.jpeg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jpeg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597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6E75" w14:textId="210B70CD" w:rsidR="00136FB5" w:rsidRDefault="00F566BA" w:rsidP="00F566BA">
      <w:pPr>
        <w:pStyle w:val="a8"/>
        <w:jc w:val="center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17</w:t>
      </w:r>
      <w:r>
        <w:fldChar w:fldCharType="end"/>
      </w:r>
      <w:r>
        <w:t>. Налаштування РС0</w:t>
      </w:r>
    </w:p>
    <w:p w14:paraId="40295634" w14:textId="233D88B6" w:rsidR="00136FB5" w:rsidRDefault="00136FB5" w:rsidP="00136FB5">
      <w:pPr>
        <w:spacing w:before="63"/>
        <w:rPr>
          <w:b/>
        </w:rPr>
      </w:pPr>
    </w:p>
    <w:p w14:paraId="06FD6EF3" w14:textId="77777777" w:rsidR="00F566BA" w:rsidRDefault="00F566BA" w:rsidP="00F566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7975AC" wp14:editId="57F9E1F6">
            <wp:extent cx="4008916" cy="2329148"/>
            <wp:effectExtent l="0" t="0" r="0" b="0"/>
            <wp:docPr id="49" name="image25.png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png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916" cy="232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13C1" w14:textId="73518238" w:rsidR="00F566BA" w:rsidRDefault="00F566BA" w:rsidP="00F566BA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18</w:t>
      </w:r>
      <w:r>
        <w:fldChar w:fldCharType="end"/>
      </w:r>
      <w:r>
        <w:t xml:space="preserve">. </w:t>
      </w:r>
      <w:r w:rsidRPr="00AE6945">
        <w:t>Команди для конфігурування R0</w:t>
      </w:r>
    </w:p>
    <w:p w14:paraId="24460E4F" w14:textId="77777777" w:rsidR="00F566BA" w:rsidRDefault="00F566BA" w:rsidP="00F566BA">
      <w:pPr>
        <w:keepNext/>
        <w:jc w:val="center"/>
      </w:pPr>
      <w:r>
        <w:rPr>
          <w:noProof/>
          <w:sz w:val="20"/>
        </w:rPr>
        <w:drawing>
          <wp:inline distT="0" distB="0" distL="0" distR="0" wp14:anchorId="2C4F6170" wp14:editId="0B3F2D46">
            <wp:extent cx="5940425" cy="2127413"/>
            <wp:effectExtent l="0" t="0" r="3175" b="635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B515" w14:textId="1AD00E02" w:rsidR="00F566BA" w:rsidRDefault="00F566BA" w:rsidP="00F566BA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19</w:t>
      </w:r>
      <w:r>
        <w:fldChar w:fldCharType="end"/>
      </w:r>
      <w:r>
        <w:t xml:space="preserve">. </w:t>
      </w:r>
      <w:r w:rsidRPr="00294914">
        <w:t>DHCP працює</w:t>
      </w:r>
    </w:p>
    <w:p w14:paraId="246470A2" w14:textId="77777777" w:rsidR="00F566BA" w:rsidRDefault="00F566BA" w:rsidP="00F566BA">
      <w:pPr>
        <w:keepNext/>
        <w:jc w:val="center"/>
      </w:pPr>
      <w:r>
        <w:rPr>
          <w:noProof/>
        </w:rPr>
        <w:drawing>
          <wp:inline distT="0" distB="0" distL="0" distR="0" wp14:anchorId="3FDA5CFF" wp14:editId="69C4B688">
            <wp:extent cx="5257800" cy="2314575"/>
            <wp:effectExtent l="0" t="0" r="0" b="9525"/>
            <wp:docPr id="53" name="image27.png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png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E6CA" w14:textId="62DA1958" w:rsidR="00136FB5" w:rsidRDefault="00F566BA" w:rsidP="00F566BA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20</w:t>
      </w:r>
      <w:r>
        <w:fldChar w:fldCharType="end"/>
      </w:r>
      <w:r>
        <w:t xml:space="preserve">. </w:t>
      </w:r>
      <w:proofErr w:type="spellStart"/>
      <w:r w:rsidRPr="00E069A0">
        <w:t>Хост</w:t>
      </w:r>
      <w:proofErr w:type="spellEnd"/>
      <w:r w:rsidRPr="00E069A0">
        <w:t xml:space="preserve"> отримав налаштування від DHCP сервера</w:t>
      </w:r>
    </w:p>
    <w:p w14:paraId="39ECE97B" w14:textId="77777777" w:rsidR="00F566BA" w:rsidRDefault="00F566BA" w:rsidP="00F566BA">
      <w:pPr>
        <w:rPr>
          <w:lang w:val="en-US"/>
        </w:rPr>
      </w:pPr>
    </w:p>
    <w:p w14:paraId="53B1C54D" w14:textId="77777777" w:rsidR="00F566BA" w:rsidRDefault="00F566BA" w:rsidP="00F566BA">
      <w:pPr>
        <w:rPr>
          <w:lang w:val="en-US"/>
        </w:rPr>
      </w:pPr>
    </w:p>
    <w:p w14:paraId="015725E5" w14:textId="77777777" w:rsidR="00F566BA" w:rsidRDefault="00F566BA" w:rsidP="00F566BA">
      <w:pPr>
        <w:rPr>
          <w:lang w:val="en-US"/>
        </w:rPr>
      </w:pPr>
    </w:p>
    <w:p w14:paraId="73BB3C5D" w14:textId="77777777" w:rsidR="00F566BA" w:rsidRDefault="00F566BA" w:rsidP="00F566BA">
      <w:pPr>
        <w:rPr>
          <w:lang w:val="en-US"/>
        </w:rPr>
      </w:pPr>
    </w:p>
    <w:p w14:paraId="413CB711" w14:textId="4FC94E85" w:rsidR="00F566BA" w:rsidRDefault="00F566BA" w:rsidP="00F566BA">
      <w:pPr>
        <w:spacing w:before="63"/>
        <w:ind w:left="100" w:right="383"/>
        <w:rPr>
          <w:b/>
        </w:rPr>
      </w:pPr>
      <w:r>
        <w:rPr>
          <w:b/>
        </w:rPr>
        <w:t>Завдання</w:t>
      </w:r>
      <w:r>
        <w:rPr>
          <w:b/>
          <w:spacing w:val="-4"/>
        </w:rPr>
        <w:t xml:space="preserve"> </w:t>
      </w:r>
      <w:r>
        <w:rPr>
          <w:b/>
        </w:rPr>
        <w:t>5.4.Налаштування</w:t>
      </w:r>
      <w:r>
        <w:rPr>
          <w:b/>
          <w:spacing w:val="-3"/>
        </w:rPr>
        <w:t xml:space="preserve"> </w:t>
      </w:r>
      <w:r>
        <w:rPr>
          <w:b/>
        </w:rPr>
        <w:t>інтерфейсу</w:t>
      </w:r>
      <w:r>
        <w:rPr>
          <w:b/>
          <w:spacing w:val="-4"/>
        </w:rPr>
        <w:t xml:space="preserve"> </w:t>
      </w:r>
      <w:r>
        <w:rPr>
          <w:b/>
        </w:rPr>
        <w:t>маршрутизатора</w:t>
      </w:r>
      <w:r>
        <w:rPr>
          <w:b/>
          <w:spacing w:val="-4"/>
        </w:rPr>
        <w:t xml:space="preserve"> </w:t>
      </w:r>
      <w:r>
        <w:rPr>
          <w:b/>
        </w:rPr>
        <w:t>в</w:t>
      </w:r>
      <w:r>
        <w:rPr>
          <w:b/>
          <w:spacing w:val="-3"/>
        </w:rPr>
        <w:t xml:space="preserve"> </w:t>
      </w:r>
      <w:r>
        <w:rPr>
          <w:b/>
        </w:rPr>
        <w:t>якості</w:t>
      </w:r>
      <w:r>
        <w:rPr>
          <w:b/>
          <w:spacing w:val="-67"/>
        </w:rPr>
        <w:t xml:space="preserve"> </w:t>
      </w:r>
      <w:r>
        <w:rPr>
          <w:b/>
        </w:rPr>
        <w:t>DHCP</w:t>
      </w:r>
      <w:r>
        <w:rPr>
          <w:b/>
          <w:spacing w:val="1"/>
        </w:rPr>
        <w:t xml:space="preserve"> </w:t>
      </w:r>
      <w:r>
        <w:rPr>
          <w:b/>
        </w:rPr>
        <w:t>клієнта</w:t>
      </w:r>
    </w:p>
    <w:p w14:paraId="4D3D815A" w14:textId="77777777" w:rsidR="00F566BA" w:rsidRDefault="00F566BA" w:rsidP="00F566BA">
      <w:pPr>
        <w:keepNext/>
        <w:jc w:val="center"/>
      </w:pPr>
      <w:r>
        <w:rPr>
          <w:noProof/>
        </w:rPr>
        <w:drawing>
          <wp:inline distT="0" distB="0" distL="0" distR="0" wp14:anchorId="2858B400" wp14:editId="17E579DB">
            <wp:extent cx="3791678" cy="3048000"/>
            <wp:effectExtent l="0" t="0" r="0" b="0"/>
            <wp:docPr id="55" name="image28.png" descr="Зображення, що містить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png" descr="Зображення, що містить знімок екрана, схема&#10;&#10;Автоматично згенерований опис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67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24FF" w14:textId="4CDA5026" w:rsidR="00F566BA" w:rsidRDefault="00F566BA" w:rsidP="00F566BA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21</w:t>
      </w:r>
      <w:r>
        <w:fldChar w:fldCharType="end"/>
      </w:r>
      <w:r>
        <w:t>. Представлена топологія</w:t>
      </w:r>
    </w:p>
    <w:p w14:paraId="2EC63DA8" w14:textId="77777777" w:rsidR="00F566BA" w:rsidRDefault="00F566BA" w:rsidP="00F566BA">
      <w:pPr>
        <w:keepNext/>
        <w:jc w:val="center"/>
      </w:pPr>
      <w:r>
        <w:rPr>
          <w:lang w:val="en-US"/>
        </w:rPr>
        <w:br w:type="textWrapping" w:clear="all"/>
      </w:r>
      <w:r>
        <w:rPr>
          <w:noProof/>
        </w:rPr>
        <w:drawing>
          <wp:inline distT="0" distB="0" distL="0" distR="0" wp14:anchorId="07DC92D8" wp14:editId="6171FA7C">
            <wp:extent cx="5918686" cy="1927383"/>
            <wp:effectExtent l="0" t="0" r="6350" b="0"/>
            <wp:docPr id="57" name="image29.jpeg" descr="Зображення, що містить текст, число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9.jpeg" descr="Зображення, що містить текст, число, Шрифт, знімок екрана&#10;&#10;Автоматично згенерований опис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86" cy="192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2D32" w14:textId="37F6E3E8" w:rsidR="00F566BA" w:rsidRDefault="00F566BA" w:rsidP="00F566BA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22</w:t>
      </w:r>
      <w:r>
        <w:fldChar w:fldCharType="end"/>
      </w:r>
      <w:r>
        <w:t xml:space="preserve">. </w:t>
      </w:r>
      <w:r w:rsidRPr="00104C03">
        <w:t>Конфігуруємо інтерфейс маршрутизатора</w:t>
      </w:r>
    </w:p>
    <w:p w14:paraId="252ABB4B" w14:textId="77777777" w:rsidR="00F566BA" w:rsidRDefault="00F566BA" w:rsidP="00F566BA">
      <w:pPr>
        <w:keepNext/>
      </w:pPr>
      <w:r>
        <w:rPr>
          <w:noProof/>
        </w:rPr>
        <w:drawing>
          <wp:inline distT="0" distB="0" distL="0" distR="0" wp14:anchorId="4CF7D303" wp14:editId="090AC68A">
            <wp:extent cx="5938445" cy="1316736"/>
            <wp:effectExtent l="0" t="0" r="5715" b="0"/>
            <wp:docPr id="59" name="image30.png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png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445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2B28" w14:textId="090F6A26" w:rsidR="00F566BA" w:rsidRDefault="00F566BA" w:rsidP="00F566BA">
      <w:pPr>
        <w:pStyle w:val="a8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23</w:t>
      </w:r>
      <w:r>
        <w:fldChar w:fldCharType="end"/>
      </w:r>
      <w:r>
        <w:t xml:space="preserve">. </w:t>
      </w:r>
      <w:r w:rsidRPr="00852907">
        <w:t>DHCP не працює</w:t>
      </w:r>
    </w:p>
    <w:p w14:paraId="074835D8" w14:textId="6E07B97B" w:rsidR="00F566BA" w:rsidRDefault="00F566BA" w:rsidP="00F566BA">
      <w:pPr>
        <w:jc w:val="center"/>
        <w:rPr>
          <w:lang w:val="en-US"/>
        </w:rPr>
      </w:pPr>
      <w:r>
        <w:rPr>
          <w:noProof/>
          <w:sz w:val="20"/>
        </w:rPr>
        <w:lastRenderedPageBreak/>
        <w:drawing>
          <wp:inline distT="0" distB="0" distL="0" distR="0" wp14:anchorId="3A64FC8E" wp14:editId="4BE64F68">
            <wp:extent cx="5940425" cy="1313407"/>
            <wp:effectExtent l="0" t="0" r="3175" b="1270"/>
            <wp:docPr id="61" name="image31.jpeg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.jpeg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B50E" w14:textId="77777777" w:rsidR="00F566BA" w:rsidRDefault="00F566BA" w:rsidP="00F566BA">
      <w:pPr>
        <w:keepNext/>
        <w:jc w:val="center"/>
      </w:pPr>
      <w:r>
        <w:rPr>
          <w:noProof/>
        </w:rPr>
        <w:drawing>
          <wp:inline distT="0" distB="0" distL="0" distR="0" wp14:anchorId="14261090" wp14:editId="71628AB5">
            <wp:extent cx="4048125" cy="752475"/>
            <wp:effectExtent l="0" t="0" r="9525" b="9525"/>
            <wp:docPr id="63" name="image32.png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2.png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60EA" w14:textId="30C79B95" w:rsidR="00F566BA" w:rsidRDefault="00F566BA" w:rsidP="00F566BA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D6A3E">
        <w:rPr>
          <w:noProof/>
        </w:rPr>
        <w:t>24</w:t>
      </w:r>
      <w:r>
        <w:fldChar w:fldCharType="end"/>
      </w:r>
      <w:r>
        <w:t xml:space="preserve">. Налаштування </w:t>
      </w:r>
      <w:proofErr w:type="spellStart"/>
      <w:r>
        <w:t>роутеру</w:t>
      </w:r>
      <w:proofErr w:type="spellEnd"/>
    </w:p>
    <w:p w14:paraId="6DA66E94" w14:textId="77777777" w:rsidR="00F566BA" w:rsidRDefault="00F566BA" w:rsidP="00F566BA">
      <w:pPr>
        <w:spacing w:before="63"/>
        <w:rPr>
          <w:lang w:val="en-US"/>
        </w:rPr>
      </w:pPr>
    </w:p>
    <w:p w14:paraId="4F623614" w14:textId="05C18F63" w:rsidR="00F566BA" w:rsidRDefault="00F566BA" w:rsidP="00F566BA">
      <w:pPr>
        <w:spacing w:before="63"/>
        <w:rPr>
          <w:b/>
        </w:rPr>
      </w:pPr>
      <w:r>
        <w:rPr>
          <w:b/>
        </w:rPr>
        <w:t>Завдання</w:t>
      </w:r>
      <w:r>
        <w:rPr>
          <w:b/>
          <w:spacing w:val="-1"/>
        </w:rPr>
        <w:t xml:space="preserve"> </w:t>
      </w:r>
      <w:r>
        <w:rPr>
          <w:b/>
        </w:rPr>
        <w:t>5.5.</w:t>
      </w:r>
      <w:r>
        <w:rPr>
          <w:b/>
          <w:spacing w:val="-4"/>
        </w:rPr>
        <w:t xml:space="preserve"> </w:t>
      </w:r>
      <w:r>
        <w:rPr>
          <w:b/>
        </w:rPr>
        <w:t>DHCP</w:t>
      </w:r>
      <w:r>
        <w:rPr>
          <w:b/>
          <w:spacing w:val="-1"/>
        </w:rPr>
        <w:t xml:space="preserve"> </w:t>
      </w:r>
      <w:r>
        <w:rPr>
          <w:b/>
        </w:rPr>
        <w:t>сервіс</w:t>
      </w:r>
      <w:r>
        <w:rPr>
          <w:b/>
          <w:spacing w:val="-2"/>
        </w:rPr>
        <w:t xml:space="preserve"> </w:t>
      </w: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</w:rPr>
        <w:t>маршрутизаторі</w:t>
      </w:r>
      <w:r>
        <w:rPr>
          <w:b/>
          <w:spacing w:val="-4"/>
        </w:rPr>
        <w:t xml:space="preserve"> </w:t>
      </w:r>
      <w:r>
        <w:rPr>
          <w:b/>
        </w:rPr>
        <w:t>2811</w:t>
      </w:r>
    </w:p>
    <w:p w14:paraId="0E08F479" w14:textId="77777777" w:rsidR="00F566BA" w:rsidRDefault="00F566BA" w:rsidP="00F566BA">
      <w:pPr>
        <w:rPr>
          <w:sz w:val="10"/>
        </w:rPr>
        <w:sectPr w:rsidR="00F566BA">
          <w:pgSz w:w="12240" w:h="15840"/>
          <w:pgMar w:top="1380" w:right="1320" w:bottom="280" w:left="1340" w:header="720" w:footer="720" w:gutter="0"/>
          <w:cols w:space="720"/>
        </w:sectPr>
      </w:pPr>
    </w:p>
    <w:p w14:paraId="08977E02" w14:textId="77777777" w:rsidR="00F566BA" w:rsidRDefault="00F566BA" w:rsidP="00F566BA">
      <w:pPr>
        <w:pStyle w:val="ad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E6AB5B" wp14:editId="3F48862B">
            <wp:extent cx="5936481" cy="1271016"/>
            <wp:effectExtent l="0" t="0" r="0" b="0"/>
            <wp:docPr id="71" name="image36.jpeg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6.jpeg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81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C11C" w14:textId="77777777" w:rsidR="00F566BA" w:rsidRDefault="00F566BA" w:rsidP="00F566BA">
      <w:pPr>
        <w:pStyle w:val="ad"/>
        <w:spacing w:before="9"/>
        <w:rPr>
          <w:b/>
          <w:sz w:val="8"/>
        </w:rPr>
      </w:pPr>
    </w:p>
    <w:p w14:paraId="7502135B" w14:textId="77777777" w:rsidR="00F566BA" w:rsidRDefault="00F566BA" w:rsidP="00F566BA">
      <w:pPr>
        <w:spacing w:before="88"/>
        <w:ind w:left="795" w:right="805"/>
        <w:jc w:val="center"/>
        <w:rPr>
          <w:b/>
        </w:rPr>
      </w:pPr>
      <w:r>
        <w:rPr>
          <w:b/>
        </w:rPr>
        <w:t>PC0</w:t>
      </w:r>
    </w:p>
    <w:p w14:paraId="6BAD6F22" w14:textId="77777777" w:rsidR="00F566BA" w:rsidRDefault="00F566BA" w:rsidP="00F566BA">
      <w:pPr>
        <w:pStyle w:val="ad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4FFDBB" wp14:editId="03C5CE2C">
            <wp:simplePos x="0" y="0"/>
            <wp:positionH relativeFrom="page">
              <wp:posOffset>914400</wp:posOffset>
            </wp:positionH>
            <wp:positionV relativeFrom="paragraph">
              <wp:posOffset>116862</wp:posOffset>
            </wp:positionV>
            <wp:extent cx="5943600" cy="1325879"/>
            <wp:effectExtent l="0" t="0" r="0" b="0"/>
            <wp:wrapTopAndBottom/>
            <wp:docPr id="73" name="image37.jpeg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7.jpeg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D6CE6" w14:textId="77777777" w:rsidR="00F566BA" w:rsidRDefault="00F566BA" w:rsidP="00F566BA">
      <w:pPr>
        <w:spacing w:before="162"/>
        <w:ind w:left="795" w:right="805"/>
        <w:jc w:val="center"/>
        <w:rPr>
          <w:b/>
        </w:rPr>
      </w:pPr>
      <w:r>
        <w:rPr>
          <w:b/>
        </w:rPr>
        <w:t>PC1</w:t>
      </w:r>
    </w:p>
    <w:p w14:paraId="0797B602" w14:textId="77777777" w:rsidR="00F566BA" w:rsidRDefault="00F566BA" w:rsidP="00F566BA">
      <w:pPr>
        <w:pStyle w:val="ad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6831C4A" wp14:editId="7EE12676">
            <wp:simplePos x="0" y="0"/>
            <wp:positionH relativeFrom="page">
              <wp:posOffset>914400</wp:posOffset>
            </wp:positionH>
            <wp:positionV relativeFrom="paragraph">
              <wp:posOffset>114190</wp:posOffset>
            </wp:positionV>
            <wp:extent cx="5918913" cy="1149191"/>
            <wp:effectExtent l="0" t="0" r="0" b="0"/>
            <wp:wrapTopAndBottom/>
            <wp:docPr id="75" name="image38.png" descr="Зображення, що містить текст, Шрифт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8.png" descr="Зображення, що містить текст, Шрифт, число, ряд&#10;&#10;Автоматично згенерований опис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913" cy="1149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E2757" w14:textId="77777777" w:rsidR="00F566BA" w:rsidRDefault="00F566BA" w:rsidP="00F566BA">
      <w:pPr>
        <w:spacing w:before="160"/>
        <w:ind w:left="2014" w:right="2033"/>
        <w:jc w:val="center"/>
        <w:rPr>
          <w:b/>
        </w:rPr>
      </w:pPr>
      <w:r>
        <w:rPr>
          <w:b/>
        </w:rPr>
        <w:t>Router0</w:t>
      </w:r>
    </w:p>
    <w:p w14:paraId="1FA832C9" w14:textId="77777777" w:rsidR="00F566BA" w:rsidRDefault="00F566BA" w:rsidP="00F566BA">
      <w:pPr>
        <w:pStyle w:val="ad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E8D6612" wp14:editId="319174EA">
            <wp:simplePos x="0" y="0"/>
            <wp:positionH relativeFrom="page">
              <wp:posOffset>923925</wp:posOffset>
            </wp:positionH>
            <wp:positionV relativeFrom="paragraph">
              <wp:posOffset>134259</wp:posOffset>
            </wp:positionV>
            <wp:extent cx="4334715" cy="485775"/>
            <wp:effectExtent l="0" t="0" r="0" b="0"/>
            <wp:wrapTopAndBottom/>
            <wp:docPr id="77" name="image39.png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9.png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7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343F0D93" wp14:editId="71F88EB3">
            <wp:simplePos x="0" y="0"/>
            <wp:positionH relativeFrom="page">
              <wp:posOffset>942975</wp:posOffset>
            </wp:positionH>
            <wp:positionV relativeFrom="paragraph">
              <wp:posOffset>794647</wp:posOffset>
            </wp:positionV>
            <wp:extent cx="3667125" cy="2085975"/>
            <wp:effectExtent l="0" t="0" r="0" b="0"/>
            <wp:wrapTopAndBottom/>
            <wp:docPr id="79" name="image40.png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0.png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11E5E" w14:textId="77777777" w:rsidR="00F566BA" w:rsidRDefault="00F566BA" w:rsidP="00F566BA">
      <w:pPr>
        <w:pStyle w:val="ad"/>
        <w:rPr>
          <w:b/>
          <w:sz w:val="18"/>
        </w:rPr>
      </w:pPr>
    </w:p>
    <w:p w14:paraId="18CFCA2C" w14:textId="77777777" w:rsidR="00F566BA" w:rsidRDefault="00F566BA" w:rsidP="00F566BA">
      <w:pPr>
        <w:pStyle w:val="ad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724162F4" wp14:editId="517E0D05">
            <wp:extent cx="4933950" cy="600075"/>
            <wp:effectExtent l="0" t="0" r="0" b="0"/>
            <wp:docPr id="81" name="image41.png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1.png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BB78" w14:textId="77777777" w:rsidR="00F566BA" w:rsidRDefault="00F566BA" w:rsidP="00F566BA">
      <w:pPr>
        <w:pStyle w:val="ad"/>
        <w:spacing w:before="7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6BC665AF" wp14:editId="3537E7DB">
            <wp:simplePos x="0" y="0"/>
            <wp:positionH relativeFrom="page">
              <wp:posOffset>914400</wp:posOffset>
            </wp:positionH>
            <wp:positionV relativeFrom="paragraph">
              <wp:posOffset>197485</wp:posOffset>
            </wp:positionV>
            <wp:extent cx="5946528" cy="1289303"/>
            <wp:effectExtent l="0" t="0" r="0" b="0"/>
            <wp:wrapTopAndBottom/>
            <wp:docPr id="83" name="image42.jpeg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2.jpeg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528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3E15A" w14:textId="77777777" w:rsidR="00F566BA" w:rsidRDefault="00F566BA" w:rsidP="00F566BA">
      <w:pPr>
        <w:pStyle w:val="ad"/>
        <w:spacing w:before="3"/>
        <w:rPr>
          <w:b/>
          <w:sz w:val="6"/>
        </w:rPr>
      </w:pPr>
    </w:p>
    <w:p w14:paraId="4F093627" w14:textId="77777777" w:rsidR="00F566BA" w:rsidRDefault="00F566BA" w:rsidP="00F566BA">
      <w:pPr>
        <w:spacing w:before="88"/>
        <w:ind w:left="795" w:right="806"/>
        <w:jc w:val="center"/>
        <w:rPr>
          <w:b/>
        </w:rPr>
      </w:pPr>
      <w:r>
        <w:rPr>
          <w:b/>
        </w:rPr>
        <w:t>PC0</w:t>
      </w:r>
    </w:p>
    <w:p w14:paraId="2F6F44B2" w14:textId="77777777" w:rsidR="00F566BA" w:rsidRDefault="00F566BA" w:rsidP="00F566BA">
      <w:pPr>
        <w:pStyle w:val="ad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CC68B02" wp14:editId="27CFAC63">
            <wp:simplePos x="0" y="0"/>
            <wp:positionH relativeFrom="page">
              <wp:posOffset>914400</wp:posOffset>
            </wp:positionH>
            <wp:positionV relativeFrom="paragraph">
              <wp:posOffset>115972</wp:posOffset>
            </wp:positionV>
            <wp:extent cx="5922071" cy="1362455"/>
            <wp:effectExtent l="0" t="0" r="0" b="0"/>
            <wp:wrapTopAndBottom/>
            <wp:docPr id="85" name="image43.png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3.png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071" cy="1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21ED" w14:textId="77777777" w:rsidR="00F566BA" w:rsidRDefault="00F566BA" w:rsidP="00F566BA">
      <w:pPr>
        <w:spacing w:before="170"/>
        <w:ind w:left="795" w:right="813"/>
        <w:jc w:val="center"/>
        <w:rPr>
          <w:b/>
        </w:rPr>
      </w:pPr>
      <w:r>
        <w:rPr>
          <w:b/>
        </w:rPr>
        <w:t>PC1</w:t>
      </w:r>
    </w:p>
    <w:p w14:paraId="4DB40383" w14:textId="77777777" w:rsidR="006E7962" w:rsidRDefault="006E7962" w:rsidP="00F566BA">
      <w:pPr>
        <w:spacing w:before="170"/>
        <w:ind w:left="795" w:right="813"/>
        <w:jc w:val="center"/>
        <w:rPr>
          <w:b/>
        </w:rPr>
      </w:pPr>
    </w:p>
    <w:p w14:paraId="6FDE5EEE" w14:textId="5B29B330" w:rsidR="006E7962" w:rsidRPr="006E7962" w:rsidRDefault="006E7962" w:rsidP="006E7962">
      <w:pPr>
        <w:pStyle w:val="ab"/>
        <w:rPr>
          <w:lang w:val="uk-UA"/>
        </w:rPr>
      </w:pPr>
      <w:r>
        <w:rPr>
          <w:lang w:val="uk-UA"/>
        </w:rPr>
        <w:t>Висновок</w:t>
      </w:r>
    </w:p>
    <w:p w14:paraId="79EC00E6" w14:textId="621888D8" w:rsidR="00F566BA" w:rsidRDefault="006E7962" w:rsidP="006E7962">
      <w:r w:rsidRPr="006E7962">
        <w:t xml:space="preserve">У ході цієї лабораторної роботи ми вивчали особливості функціонування та налаштування протоколу динамічного конфігурування вузлів (DHCP) на обладнанні від </w:t>
      </w:r>
      <w:proofErr w:type="spellStart"/>
      <w:r w:rsidRPr="006E7962">
        <w:t>Cisco</w:t>
      </w:r>
      <w:proofErr w:type="spellEnd"/>
      <w:r w:rsidRPr="006E7962">
        <w:t xml:space="preserve">. Головною метою цього завдання було отримання практичних навичок у налаштуванні, веденні моніторингу та виявленні проблем у роботі DHCP-сервера, який працює на маршрутизаторі </w:t>
      </w:r>
      <w:proofErr w:type="spellStart"/>
      <w:r w:rsidRPr="006E7962">
        <w:t>Cisco</w:t>
      </w:r>
      <w:proofErr w:type="spellEnd"/>
      <w:r w:rsidRPr="006E7962">
        <w:t>.</w:t>
      </w:r>
    </w:p>
    <w:p w14:paraId="75B582A7" w14:textId="77777777" w:rsidR="00F566BA" w:rsidRPr="00F566BA" w:rsidRDefault="00F566BA" w:rsidP="00F566BA">
      <w:pPr>
        <w:rPr>
          <w:lang w:val="en-US"/>
        </w:rPr>
      </w:pPr>
    </w:p>
    <w:sectPr w:rsidR="00F566BA" w:rsidRPr="00F5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B7"/>
    <w:rsid w:val="00034AB7"/>
    <w:rsid w:val="00132C1D"/>
    <w:rsid w:val="00136FB5"/>
    <w:rsid w:val="002C5855"/>
    <w:rsid w:val="004E3913"/>
    <w:rsid w:val="006E7962"/>
    <w:rsid w:val="006F67DC"/>
    <w:rsid w:val="007502C0"/>
    <w:rsid w:val="00C70170"/>
    <w:rsid w:val="00D0018B"/>
    <w:rsid w:val="00D224E5"/>
    <w:rsid w:val="00DD6A3E"/>
    <w:rsid w:val="00EB1954"/>
    <w:rsid w:val="00ED2525"/>
    <w:rsid w:val="00F5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B2F7"/>
  <w15:chartTrackingRefBased/>
  <w15:docId w15:val="{FC61E43C-2717-46C6-945A-F2EB84F3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034AB7"/>
    <w:pPr>
      <w:widowControl w:val="0"/>
      <w:autoSpaceDE w:val="0"/>
      <w:autoSpaceDN w:val="0"/>
      <w:spacing w:after="0" w:line="240" w:lineRule="auto"/>
      <w:ind w:left="100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1">
    <w:name w:val="Назва1"/>
    <w:basedOn w:val="a"/>
    <w:link w:val="12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2">
    <w:name w:val="Назва1 Знак"/>
    <w:basedOn w:val="a0"/>
    <w:link w:val="1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34AB7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paragraph" w:styleId="ad">
    <w:name w:val="Body Text"/>
    <w:basedOn w:val="a"/>
    <w:link w:val="ae"/>
    <w:uiPriority w:val="1"/>
    <w:qFormat/>
    <w:rsid w:val="00034AB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ий текст Знак"/>
    <w:basedOn w:val="a0"/>
    <w:link w:val="ad"/>
    <w:uiPriority w:val="1"/>
    <w:rsid w:val="00034AB7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30</TotalTime>
  <Pages>14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2</cp:revision>
  <cp:lastPrinted>2023-11-06T22:57:00Z</cp:lastPrinted>
  <dcterms:created xsi:type="dcterms:W3CDTF">2023-11-06T22:23:00Z</dcterms:created>
  <dcterms:modified xsi:type="dcterms:W3CDTF">2023-11-06T22:58:00Z</dcterms:modified>
</cp:coreProperties>
</file>