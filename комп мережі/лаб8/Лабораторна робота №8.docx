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83BD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434CD6D5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75DA75CE" w14:textId="77777777" w:rsidR="00EB1954" w:rsidRDefault="00EB1954" w:rsidP="00EB1954">
      <w:pPr>
        <w:rPr>
          <w:sz w:val="32"/>
          <w:szCs w:val="32"/>
        </w:rPr>
      </w:pPr>
    </w:p>
    <w:p w14:paraId="58E6442A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14D1E17E" w14:textId="77777777" w:rsidR="00EB1954" w:rsidRDefault="00EB1954" w:rsidP="00EB1954"/>
    <w:p w14:paraId="52C45745" w14:textId="77777777" w:rsidR="00EB1954" w:rsidRDefault="00EB1954" w:rsidP="00EB1954"/>
    <w:p w14:paraId="3CE017CC" w14:textId="77777777" w:rsidR="00EB1954" w:rsidRDefault="00EB1954" w:rsidP="00EB1954"/>
    <w:p w14:paraId="7BFDD46F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53CB92AB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43C69D23" w14:textId="45995A5E" w:rsidR="00EB1954" w:rsidRDefault="00EB1954" w:rsidP="007502C0">
      <w:pPr>
        <w:pStyle w:val="11"/>
      </w:pPr>
      <w:r>
        <w:t>ЛАБОРАТОРНА РОБОТА №</w:t>
      </w:r>
      <w:r w:rsidR="00861A0D">
        <w:t>8</w:t>
      </w:r>
    </w:p>
    <w:p w14:paraId="35871A96" w14:textId="77777777" w:rsidR="00EB1954" w:rsidRDefault="00EB1954" w:rsidP="00EB1954">
      <w:pPr>
        <w:jc w:val="center"/>
        <w:rPr>
          <w:szCs w:val="28"/>
        </w:rPr>
      </w:pPr>
    </w:p>
    <w:p w14:paraId="1B13C24A" w14:textId="77777777" w:rsidR="00EB1954" w:rsidRDefault="00EB1954" w:rsidP="00EB1954">
      <w:pPr>
        <w:jc w:val="center"/>
        <w:rPr>
          <w:szCs w:val="28"/>
        </w:rPr>
      </w:pPr>
    </w:p>
    <w:p w14:paraId="60114388" w14:textId="77777777" w:rsidR="00EB1954" w:rsidRDefault="00EB1954" w:rsidP="00EB1954">
      <w:pPr>
        <w:jc w:val="center"/>
        <w:rPr>
          <w:szCs w:val="28"/>
        </w:rPr>
      </w:pPr>
    </w:p>
    <w:p w14:paraId="1158B085" w14:textId="77777777" w:rsidR="00EB1954" w:rsidRDefault="00EB1954" w:rsidP="00EB1954">
      <w:pPr>
        <w:jc w:val="center"/>
        <w:rPr>
          <w:szCs w:val="28"/>
        </w:rPr>
      </w:pPr>
    </w:p>
    <w:p w14:paraId="12789850" w14:textId="77777777" w:rsidR="00EB1954" w:rsidRDefault="00EB1954" w:rsidP="00EB1954">
      <w:pPr>
        <w:jc w:val="center"/>
        <w:rPr>
          <w:szCs w:val="28"/>
        </w:rPr>
      </w:pPr>
    </w:p>
    <w:p w14:paraId="3777FF2B" w14:textId="77777777" w:rsidR="00EB1954" w:rsidRDefault="00EB1954" w:rsidP="00EB1954">
      <w:pPr>
        <w:jc w:val="center"/>
        <w:rPr>
          <w:szCs w:val="28"/>
        </w:rPr>
      </w:pPr>
    </w:p>
    <w:p w14:paraId="1184E0C0" w14:textId="77777777" w:rsidR="00EB1954" w:rsidRDefault="00EB1954" w:rsidP="00EB1954">
      <w:pPr>
        <w:jc w:val="right"/>
        <w:rPr>
          <w:szCs w:val="28"/>
        </w:rPr>
      </w:pPr>
    </w:p>
    <w:p w14:paraId="31AEEE35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1EF53389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3FC6BECD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46928282" w14:textId="77777777" w:rsidR="00EB1954" w:rsidRDefault="00EB1954" w:rsidP="00EB1954">
      <w:pPr>
        <w:rPr>
          <w:szCs w:val="28"/>
        </w:rPr>
      </w:pPr>
    </w:p>
    <w:p w14:paraId="7DA58C5D" w14:textId="77777777" w:rsidR="00EB1954" w:rsidRDefault="00EB1954" w:rsidP="00EB1954">
      <w:pPr>
        <w:jc w:val="center"/>
        <w:rPr>
          <w:szCs w:val="28"/>
        </w:rPr>
      </w:pPr>
    </w:p>
    <w:p w14:paraId="5306D581" w14:textId="77777777" w:rsidR="00132C1D" w:rsidRDefault="00132C1D" w:rsidP="00EB1954">
      <w:pPr>
        <w:jc w:val="center"/>
        <w:rPr>
          <w:szCs w:val="28"/>
        </w:rPr>
      </w:pPr>
    </w:p>
    <w:p w14:paraId="48398A4F" w14:textId="77777777" w:rsidR="00132C1D" w:rsidRDefault="00132C1D" w:rsidP="00EB1954">
      <w:pPr>
        <w:jc w:val="center"/>
        <w:rPr>
          <w:szCs w:val="28"/>
        </w:rPr>
      </w:pPr>
    </w:p>
    <w:p w14:paraId="627BC75F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707C5A96" w14:textId="46150AE0" w:rsidR="00861A0D" w:rsidRPr="00861A0D" w:rsidRDefault="00861A0D" w:rsidP="00861A0D">
      <w:pPr>
        <w:spacing w:before="67"/>
        <w:rPr>
          <w:bCs/>
          <w:sz w:val="32"/>
          <w:szCs w:val="24"/>
        </w:rPr>
      </w:pPr>
      <w:r w:rsidRPr="00861A0D">
        <w:rPr>
          <w:b/>
          <w:sz w:val="32"/>
          <w:szCs w:val="24"/>
        </w:rPr>
        <w:lastRenderedPageBreak/>
        <w:t>Тема:</w:t>
      </w:r>
      <w:r w:rsidRPr="00861A0D">
        <w:rPr>
          <w:b/>
          <w:spacing w:val="-14"/>
          <w:sz w:val="32"/>
          <w:szCs w:val="24"/>
        </w:rPr>
        <w:t xml:space="preserve"> </w:t>
      </w:r>
      <w:r w:rsidRPr="00861A0D">
        <w:rPr>
          <w:bCs/>
          <w:sz w:val="32"/>
          <w:szCs w:val="24"/>
        </w:rPr>
        <w:t>налаштування</w:t>
      </w:r>
      <w:r w:rsidRPr="00861A0D">
        <w:rPr>
          <w:bCs/>
          <w:spacing w:val="-11"/>
          <w:sz w:val="32"/>
          <w:szCs w:val="24"/>
        </w:rPr>
        <w:t xml:space="preserve"> </w:t>
      </w:r>
      <w:r w:rsidRPr="00861A0D">
        <w:rPr>
          <w:bCs/>
          <w:sz w:val="32"/>
          <w:szCs w:val="24"/>
        </w:rPr>
        <w:t>статичних</w:t>
      </w:r>
      <w:r w:rsidRPr="00861A0D">
        <w:rPr>
          <w:bCs/>
          <w:spacing w:val="-12"/>
          <w:sz w:val="32"/>
          <w:szCs w:val="24"/>
        </w:rPr>
        <w:t xml:space="preserve"> </w:t>
      </w:r>
      <w:r w:rsidRPr="00861A0D">
        <w:rPr>
          <w:bCs/>
          <w:sz w:val="32"/>
          <w:szCs w:val="24"/>
        </w:rPr>
        <w:t>та</w:t>
      </w:r>
      <w:r w:rsidRPr="00861A0D">
        <w:rPr>
          <w:bCs/>
          <w:spacing w:val="-11"/>
          <w:sz w:val="32"/>
          <w:szCs w:val="24"/>
        </w:rPr>
        <w:t xml:space="preserve"> </w:t>
      </w:r>
      <w:r w:rsidRPr="00861A0D">
        <w:rPr>
          <w:bCs/>
          <w:sz w:val="32"/>
          <w:szCs w:val="24"/>
        </w:rPr>
        <w:t>динамічних трансляцій мережних адрес (</w:t>
      </w:r>
      <w:proofErr w:type="spellStart"/>
      <w:r w:rsidRPr="00861A0D">
        <w:rPr>
          <w:bCs/>
          <w:sz w:val="32"/>
          <w:szCs w:val="24"/>
        </w:rPr>
        <w:t>nat</w:t>
      </w:r>
      <w:proofErr w:type="spellEnd"/>
      <w:r w:rsidRPr="00861A0D">
        <w:rPr>
          <w:bCs/>
          <w:sz w:val="32"/>
          <w:szCs w:val="24"/>
        </w:rPr>
        <w:t>)</w:t>
      </w:r>
    </w:p>
    <w:p w14:paraId="6DAC2234" w14:textId="77777777" w:rsidR="00861A0D" w:rsidRPr="00861A0D" w:rsidRDefault="00861A0D" w:rsidP="00861A0D">
      <w:pPr>
        <w:pStyle w:val="ad"/>
        <w:rPr>
          <w:sz w:val="32"/>
          <w:szCs w:val="32"/>
        </w:rPr>
      </w:pPr>
      <w:r w:rsidRPr="00861A0D">
        <w:rPr>
          <w:b/>
          <w:sz w:val="32"/>
          <w:szCs w:val="32"/>
        </w:rPr>
        <w:t>Мета</w:t>
      </w:r>
      <w:r w:rsidRPr="00861A0D">
        <w:rPr>
          <w:b/>
          <w:spacing w:val="-5"/>
          <w:sz w:val="32"/>
          <w:szCs w:val="32"/>
        </w:rPr>
        <w:t xml:space="preserve"> </w:t>
      </w:r>
      <w:r w:rsidRPr="00861A0D">
        <w:rPr>
          <w:b/>
          <w:sz w:val="32"/>
          <w:szCs w:val="32"/>
        </w:rPr>
        <w:t>роботи:</w:t>
      </w:r>
      <w:r w:rsidRPr="00861A0D">
        <w:rPr>
          <w:b/>
          <w:spacing w:val="-5"/>
          <w:sz w:val="32"/>
          <w:szCs w:val="32"/>
        </w:rPr>
        <w:t xml:space="preserve"> </w:t>
      </w:r>
      <w:r w:rsidRPr="00861A0D">
        <w:rPr>
          <w:sz w:val="32"/>
          <w:szCs w:val="32"/>
        </w:rPr>
        <w:t>вивчити</w:t>
      </w:r>
      <w:r w:rsidRPr="00861A0D">
        <w:rPr>
          <w:spacing w:val="-6"/>
          <w:sz w:val="32"/>
          <w:szCs w:val="32"/>
        </w:rPr>
        <w:t xml:space="preserve"> </w:t>
      </w:r>
      <w:r w:rsidRPr="00861A0D">
        <w:rPr>
          <w:sz w:val="32"/>
          <w:szCs w:val="32"/>
        </w:rPr>
        <w:t>принципи</w:t>
      </w:r>
      <w:r w:rsidRPr="00861A0D">
        <w:rPr>
          <w:spacing w:val="-6"/>
          <w:sz w:val="32"/>
          <w:szCs w:val="32"/>
        </w:rPr>
        <w:t xml:space="preserve"> </w:t>
      </w:r>
      <w:r w:rsidRPr="00861A0D">
        <w:rPr>
          <w:sz w:val="32"/>
          <w:szCs w:val="32"/>
        </w:rPr>
        <w:t>налаштування</w:t>
      </w:r>
      <w:r w:rsidRPr="00861A0D">
        <w:rPr>
          <w:spacing w:val="-5"/>
          <w:sz w:val="32"/>
          <w:szCs w:val="32"/>
        </w:rPr>
        <w:t xml:space="preserve"> </w:t>
      </w:r>
      <w:r w:rsidRPr="00861A0D">
        <w:rPr>
          <w:sz w:val="32"/>
          <w:szCs w:val="32"/>
        </w:rPr>
        <w:t>статичних</w:t>
      </w:r>
      <w:r w:rsidRPr="00861A0D">
        <w:rPr>
          <w:spacing w:val="-8"/>
          <w:sz w:val="32"/>
          <w:szCs w:val="32"/>
        </w:rPr>
        <w:t xml:space="preserve"> </w:t>
      </w:r>
      <w:r w:rsidRPr="00861A0D">
        <w:rPr>
          <w:sz w:val="32"/>
          <w:szCs w:val="32"/>
        </w:rPr>
        <w:t>та</w:t>
      </w:r>
      <w:r w:rsidRPr="00861A0D">
        <w:rPr>
          <w:spacing w:val="-8"/>
          <w:sz w:val="32"/>
          <w:szCs w:val="32"/>
        </w:rPr>
        <w:t xml:space="preserve"> </w:t>
      </w:r>
      <w:r w:rsidRPr="00861A0D">
        <w:rPr>
          <w:sz w:val="32"/>
          <w:szCs w:val="32"/>
        </w:rPr>
        <w:t>динамічних трансляцій мережних адрес, застосувати отримані знання при виконанні практичних завдань.</w:t>
      </w:r>
    </w:p>
    <w:p w14:paraId="7D84FB2B" w14:textId="77777777" w:rsidR="00861A0D" w:rsidRPr="00861A0D" w:rsidRDefault="00861A0D" w:rsidP="00861A0D">
      <w:pPr>
        <w:spacing w:line="321" w:lineRule="exact"/>
        <w:rPr>
          <w:b/>
          <w:spacing w:val="-2"/>
          <w:sz w:val="32"/>
          <w:szCs w:val="24"/>
        </w:rPr>
      </w:pPr>
    </w:p>
    <w:p w14:paraId="5505219A" w14:textId="77777777" w:rsidR="00861A0D" w:rsidRPr="00861A0D" w:rsidRDefault="00861A0D" w:rsidP="00861A0D">
      <w:pPr>
        <w:spacing w:line="321" w:lineRule="exact"/>
        <w:rPr>
          <w:b/>
          <w:spacing w:val="-2"/>
          <w:sz w:val="32"/>
          <w:szCs w:val="24"/>
        </w:rPr>
      </w:pPr>
    </w:p>
    <w:p w14:paraId="7FA90C83" w14:textId="71A4A970" w:rsidR="00861A0D" w:rsidRPr="00861A0D" w:rsidRDefault="00861A0D" w:rsidP="00861A0D">
      <w:pPr>
        <w:spacing w:line="321" w:lineRule="exact"/>
        <w:rPr>
          <w:b/>
          <w:sz w:val="32"/>
          <w:szCs w:val="24"/>
        </w:rPr>
      </w:pPr>
      <w:r w:rsidRPr="00861A0D">
        <w:rPr>
          <w:b/>
          <w:spacing w:val="-2"/>
          <w:sz w:val="32"/>
          <w:szCs w:val="24"/>
        </w:rPr>
        <w:t>Завдання:</w:t>
      </w:r>
    </w:p>
    <w:p w14:paraId="137356FB" w14:textId="77777777" w:rsidR="00861A0D" w:rsidRDefault="00861A0D" w:rsidP="00861A0D">
      <w:pPr>
        <w:pStyle w:val="ad"/>
        <w:spacing w:before="6" w:line="376" w:lineRule="auto"/>
        <w:ind w:right="2180"/>
      </w:pPr>
      <w:r w:rsidRPr="00861A0D">
        <w:rPr>
          <w:b/>
          <w:bCs/>
        </w:rPr>
        <w:t>Завдання 8.1.</w:t>
      </w:r>
      <w:r>
        <w:t xml:space="preserve"> Статична трансляція адрес NAT. </w:t>
      </w:r>
    </w:p>
    <w:p w14:paraId="0B764E44" w14:textId="77777777" w:rsidR="00861A0D" w:rsidRDefault="00861A0D" w:rsidP="00861A0D">
      <w:pPr>
        <w:pStyle w:val="ad"/>
        <w:spacing w:before="6" w:line="376" w:lineRule="auto"/>
        <w:ind w:right="2180"/>
      </w:pPr>
      <w:r w:rsidRPr="00861A0D">
        <w:rPr>
          <w:b/>
          <w:bCs/>
        </w:rPr>
        <w:t>Завдання</w:t>
      </w:r>
      <w:r w:rsidRPr="00861A0D">
        <w:rPr>
          <w:b/>
          <w:bCs/>
          <w:spacing w:val="-12"/>
        </w:rPr>
        <w:t xml:space="preserve"> </w:t>
      </w:r>
      <w:r w:rsidRPr="00861A0D">
        <w:rPr>
          <w:b/>
          <w:bCs/>
        </w:rPr>
        <w:t>8.2.</w:t>
      </w:r>
      <w:r>
        <w:rPr>
          <w:spacing w:val="-6"/>
        </w:rPr>
        <w:t xml:space="preserve"> </w:t>
      </w:r>
      <w:r>
        <w:t>Визначити</w:t>
      </w:r>
      <w:r>
        <w:rPr>
          <w:spacing w:val="-6"/>
        </w:rPr>
        <w:t xml:space="preserve"> </w:t>
      </w:r>
      <w:r>
        <w:t>можливість</w:t>
      </w:r>
      <w:r>
        <w:rPr>
          <w:spacing w:val="-8"/>
        </w:rPr>
        <w:t xml:space="preserve"> </w:t>
      </w:r>
      <w:r>
        <w:t>роботи</w:t>
      </w:r>
      <w:r>
        <w:rPr>
          <w:spacing w:val="-9"/>
        </w:rPr>
        <w:t xml:space="preserve"> </w:t>
      </w:r>
      <w:r>
        <w:t xml:space="preserve">схеми. </w:t>
      </w:r>
    </w:p>
    <w:p w14:paraId="63BE10F9" w14:textId="77777777" w:rsidR="00861A0D" w:rsidRDefault="00861A0D" w:rsidP="00861A0D">
      <w:pPr>
        <w:pStyle w:val="ad"/>
        <w:spacing w:before="6" w:line="376" w:lineRule="auto"/>
        <w:ind w:right="2180"/>
      </w:pPr>
      <w:r w:rsidRPr="00861A0D">
        <w:rPr>
          <w:b/>
          <w:bCs/>
        </w:rPr>
        <w:t>Завдання 8.3.</w:t>
      </w:r>
      <w:r>
        <w:t xml:space="preserve"> Налаштування статичного NAT. </w:t>
      </w:r>
    </w:p>
    <w:p w14:paraId="03BA0334" w14:textId="77777777" w:rsidR="00861A0D" w:rsidRDefault="00861A0D" w:rsidP="00861A0D">
      <w:pPr>
        <w:pStyle w:val="ad"/>
        <w:spacing w:before="6" w:line="376" w:lineRule="auto"/>
        <w:ind w:right="2180"/>
      </w:pPr>
      <w:r w:rsidRPr="00861A0D">
        <w:rPr>
          <w:b/>
          <w:bCs/>
        </w:rPr>
        <w:t>Завдання 8.4.</w:t>
      </w:r>
      <w:r>
        <w:t xml:space="preserve"> Налаштування динамічного NAT. </w:t>
      </w:r>
    </w:p>
    <w:p w14:paraId="135205E3" w14:textId="0D9E0F34" w:rsidR="00861A0D" w:rsidRDefault="00861A0D" w:rsidP="00861A0D">
      <w:pPr>
        <w:pStyle w:val="ad"/>
        <w:spacing w:before="6" w:line="376" w:lineRule="auto"/>
        <w:ind w:right="2180"/>
      </w:pPr>
      <w:r w:rsidRPr="00861A0D">
        <w:rPr>
          <w:b/>
          <w:bCs/>
        </w:rPr>
        <w:t>Завдання 8.5.</w:t>
      </w:r>
      <w:r>
        <w:t xml:space="preserve"> Налаштування PAT.</w:t>
      </w:r>
    </w:p>
    <w:p w14:paraId="4CB89886" w14:textId="77777777" w:rsidR="00861A0D" w:rsidRDefault="00861A0D" w:rsidP="00861A0D">
      <w:pPr>
        <w:spacing w:line="376" w:lineRule="auto"/>
        <w:sectPr w:rsidR="00861A0D">
          <w:pgSz w:w="12240" w:h="15840"/>
          <w:pgMar w:top="1740" w:right="1320" w:bottom="280" w:left="1340" w:header="720" w:footer="720" w:gutter="0"/>
          <w:cols w:space="720"/>
        </w:sectPr>
      </w:pPr>
    </w:p>
    <w:p w14:paraId="60C03C52" w14:textId="77777777" w:rsidR="00861A0D" w:rsidRDefault="00861A0D" w:rsidP="00861A0D">
      <w:pPr>
        <w:spacing w:before="59"/>
        <w:ind w:left="5" w:right="22"/>
        <w:jc w:val="center"/>
        <w:rPr>
          <w:b/>
        </w:rPr>
      </w:pPr>
      <w:r>
        <w:rPr>
          <w:b/>
        </w:rPr>
        <w:lastRenderedPageBreak/>
        <w:t>Завдання</w:t>
      </w:r>
      <w:r>
        <w:rPr>
          <w:b/>
          <w:spacing w:val="-3"/>
        </w:rPr>
        <w:t xml:space="preserve"> </w:t>
      </w:r>
      <w:r>
        <w:rPr>
          <w:b/>
        </w:rPr>
        <w:t>8.1.</w:t>
      </w:r>
      <w:r>
        <w:rPr>
          <w:b/>
          <w:spacing w:val="-6"/>
        </w:rPr>
        <w:t xml:space="preserve"> </w:t>
      </w:r>
      <w:r>
        <w:rPr>
          <w:b/>
        </w:rPr>
        <w:t>Статична</w:t>
      </w:r>
      <w:r>
        <w:rPr>
          <w:b/>
          <w:spacing w:val="-4"/>
        </w:rPr>
        <w:t xml:space="preserve"> </w:t>
      </w:r>
      <w:r>
        <w:rPr>
          <w:b/>
        </w:rPr>
        <w:t>трансляція</w:t>
      </w:r>
      <w:r>
        <w:rPr>
          <w:b/>
          <w:spacing w:val="-3"/>
        </w:rPr>
        <w:t xml:space="preserve"> </w:t>
      </w:r>
      <w:r>
        <w:rPr>
          <w:b/>
        </w:rPr>
        <w:t>адрес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NAT.</w:t>
      </w:r>
    </w:p>
    <w:p w14:paraId="49D7085B" w14:textId="77777777" w:rsidR="00861A0D" w:rsidRDefault="00861A0D" w:rsidP="00861A0D">
      <w:pPr>
        <w:spacing w:before="18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4BE645C" wp14:editId="171CBE2B">
            <wp:simplePos x="0" y="0"/>
            <wp:positionH relativeFrom="page">
              <wp:posOffset>1256982</wp:posOffset>
            </wp:positionH>
            <wp:positionV relativeFrom="paragraph">
              <wp:posOffset>276877</wp:posOffset>
            </wp:positionV>
            <wp:extent cx="5476875" cy="733425"/>
            <wp:effectExtent l="0" t="0" r="0" b="0"/>
            <wp:wrapTopAndBottom/>
            <wp:docPr id="1" name="Image 1" descr="Зображення, що містить знімок екрана, штанга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Зображення, що містить знімок екрана, штанга&#10;&#10;Автоматично згенерований опис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85A7B" w14:textId="77777777" w:rsidR="00861A0D" w:rsidRDefault="00861A0D" w:rsidP="00861A0D">
      <w:pPr>
        <w:rPr>
          <w:b/>
          <w:sz w:val="20"/>
        </w:rPr>
      </w:pPr>
    </w:p>
    <w:p w14:paraId="13640F35" w14:textId="77777777" w:rsidR="00861A0D" w:rsidRDefault="00861A0D" w:rsidP="00861A0D">
      <w:pPr>
        <w:spacing w:before="7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4B8398F" wp14:editId="6A84F6CB">
                <wp:simplePos x="0" y="0"/>
                <wp:positionH relativeFrom="page">
                  <wp:posOffset>1507871</wp:posOffset>
                </wp:positionH>
                <wp:positionV relativeFrom="paragraph">
                  <wp:posOffset>210845</wp:posOffset>
                </wp:positionV>
                <wp:extent cx="4756785" cy="6464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56785" cy="646430"/>
                          <a:chOff x="0" y="0"/>
                          <a:chExt cx="4756785" cy="6464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785" cy="2476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25" y="247637"/>
                            <a:ext cx="4610100" cy="398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1A8284" id="Group 2" o:spid="_x0000_s1026" style="position:absolute;margin-left:118.75pt;margin-top:16.6pt;width:374.55pt;height:50.9pt;z-index:-251656192;mso-wrap-distance-left:0;mso-wrap-distance-right:0;mso-position-horizontal-relative:page" coordsize="47567,6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567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">
                  <v:imagedata r:id="rId7" o:title=""/>
                </v:shape>
                <v:shape id="Image 4" o:spid="_x0000_s1028" type="#_x0000_t75" style="position:absolute;left:730;top:2476;width:46101;height:3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14:paraId="00A814A9" w14:textId="77777777" w:rsidR="00861A0D" w:rsidRDefault="00861A0D" w:rsidP="00861A0D">
      <w:pPr>
        <w:spacing w:after="2"/>
        <w:ind w:left="4" w:right="22"/>
        <w:jc w:val="center"/>
        <w:rPr>
          <w:b/>
        </w:rPr>
      </w:pPr>
      <w:r>
        <w:rPr>
          <w:b/>
          <w:spacing w:val="-2"/>
        </w:rPr>
        <w:t>Server0</w:t>
      </w:r>
    </w:p>
    <w:p w14:paraId="4B2D57E8" w14:textId="77777777" w:rsidR="00861A0D" w:rsidRDefault="00861A0D" w:rsidP="00861A0D">
      <w:pPr>
        <w:ind w:left="1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9FCAD68" wp14:editId="3D951239">
                <wp:extent cx="4619625" cy="6572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9625" cy="657225"/>
                          <a:chOff x="0" y="0"/>
                          <a:chExt cx="4619625" cy="65722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4400550" cy="246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4619625" cy="409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6260FB3" id="Group 5" o:spid="_x0000_s1026" style="width:363.75pt;height:51.75pt;mso-position-horizontal-relative:char;mso-position-vertical-relative:line" coordsize="46196,6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">
                <v:shape id="Image 6" o:spid="_x0000_s1027" type="#_x0000_t75" style="position:absolute;left:1143;width:44005;height: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">
                  <v:imagedata r:id="rId11" o:title=""/>
                </v:shape>
                <v:shape id="Image 7" o:spid="_x0000_s1028" type="#_x0000_t75" style="position:absolute;top:2476;width:4619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2592482F" w14:textId="77777777" w:rsidR="00861A0D" w:rsidRDefault="00861A0D" w:rsidP="00861A0D">
      <w:pPr>
        <w:pStyle w:val="2"/>
        <w:spacing w:before="3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AE8EB54" wp14:editId="7498A817">
            <wp:simplePos x="0" y="0"/>
            <wp:positionH relativeFrom="page">
              <wp:posOffset>2247900</wp:posOffset>
            </wp:positionH>
            <wp:positionV relativeFrom="paragraph">
              <wp:posOffset>245673</wp:posOffset>
            </wp:positionV>
            <wp:extent cx="3305863" cy="2190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86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1F756B80" wp14:editId="76A9CBC3">
            <wp:simplePos x="0" y="0"/>
            <wp:positionH relativeFrom="page">
              <wp:posOffset>2171700</wp:posOffset>
            </wp:positionH>
            <wp:positionV relativeFrom="paragraph">
              <wp:posOffset>531427</wp:posOffset>
            </wp:positionV>
            <wp:extent cx="3401206" cy="2190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20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PC0</w:t>
      </w:r>
    </w:p>
    <w:p w14:paraId="77E7FD66" w14:textId="77777777" w:rsidR="00861A0D" w:rsidRDefault="00861A0D" w:rsidP="00861A0D">
      <w:pPr>
        <w:rPr>
          <w:b/>
          <w:sz w:val="7"/>
        </w:rPr>
      </w:pPr>
    </w:p>
    <w:p w14:paraId="19F13974" w14:textId="77777777" w:rsidR="00861A0D" w:rsidRDefault="00861A0D" w:rsidP="00861A0D">
      <w:pPr>
        <w:spacing w:before="73"/>
        <w:ind w:left="5" w:right="22"/>
        <w:jc w:val="center"/>
        <w:rPr>
          <w:b/>
        </w:rPr>
      </w:pPr>
      <w:r>
        <w:rPr>
          <w:b/>
          <w:spacing w:val="-2"/>
        </w:rPr>
        <w:t>Router0</w:t>
      </w:r>
    </w:p>
    <w:p w14:paraId="5635D34F" w14:textId="77777777" w:rsidR="00861A0D" w:rsidRDefault="00861A0D" w:rsidP="00861A0D">
      <w:pPr>
        <w:spacing w:before="12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6AFAF5DE" wp14:editId="38B73392">
            <wp:simplePos x="0" y="0"/>
            <wp:positionH relativeFrom="page">
              <wp:posOffset>1343025</wp:posOffset>
            </wp:positionH>
            <wp:positionV relativeFrom="paragraph">
              <wp:posOffset>239228</wp:posOffset>
            </wp:positionV>
            <wp:extent cx="5482676" cy="733425"/>
            <wp:effectExtent l="0" t="0" r="0" b="0"/>
            <wp:wrapTopAndBottom/>
            <wp:docPr id="10" name="Image 10" descr="Зображення, що містить знімок екрана, ряд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Зображення, що містить знімок екрана, ряд&#10;&#10;Автоматично згенерований опис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676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85211" w14:textId="77777777" w:rsidR="00861A0D" w:rsidRDefault="00861A0D" w:rsidP="00861A0D">
      <w:pPr>
        <w:rPr>
          <w:b/>
          <w:sz w:val="20"/>
        </w:rPr>
      </w:pPr>
    </w:p>
    <w:p w14:paraId="7671443E" w14:textId="77777777" w:rsidR="00861A0D" w:rsidRDefault="00861A0D" w:rsidP="00861A0D">
      <w:pPr>
        <w:spacing w:before="22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67422D7F" wp14:editId="70D84996">
            <wp:simplePos x="0" y="0"/>
            <wp:positionH relativeFrom="page">
              <wp:posOffset>942975</wp:posOffset>
            </wp:positionH>
            <wp:positionV relativeFrom="paragraph">
              <wp:posOffset>306305</wp:posOffset>
            </wp:positionV>
            <wp:extent cx="4467925" cy="619125"/>
            <wp:effectExtent l="0" t="0" r="0" b="0"/>
            <wp:wrapTopAndBottom/>
            <wp:docPr id="11" name="Image 1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3F834" w14:textId="77777777" w:rsidR="00861A0D" w:rsidRDefault="00861A0D" w:rsidP="00861A0D">
      <w:pPr>
        <w:spacing w:before="16"/>
        <w:ind w:left="5" w:right="22"/>
        <w:jc w:val="center"/>
        <w:rPr>
          <w:b/>
        </w:rPr>
      </w:pPr>
      <w:r>
        <w:rPr>
          <w:b/>
          <w:spacing w:val="-2"/>
        </w:rPr>
        <w:t>Router0</w:t>
      </w:r>
    </w:p>
    <w:p w14:paraId="1A65E27F" w14:textId="77777777" w:rsidR="00861A0D" w:rsidRDefault="00861A0D" w:rsidP="00861A0D">
      <w:pPr>
        <w:jc w:val="center"/>
        <w:sectPr w:rsidR="00861A0D">
          <w:pgSz w:w="12240" w:h="15840"/>
          <w:pgMar w:top="1380" w:right="1320" w:bottom="280" w:left="1340" w:header="720" w:footer="720" w:gutter="0"/>
          <w:cols w:space="720"/>
        </w:sectPr>
      </w:pPr>
    </w:p>
    <w:p w14:paraId="51AEE280" w14:textId="77777777" w:rsidR="00861A0D" w:rsidRDefault="00861A0D" w:rsidP="00861A0D">
      <w:pPr>
        <w:ind w:left="12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8BE146" wp14:editId="754E15EA">
            <wp:extent cx="4324350" cy="3267075"/>
            <wp:effectExtent l="0" t="0" r="0" b="0"/>
            <wp:docPr id="12" name="Image 12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2377" w14:textId="77777777" w:rsidR="00861A0D" w:rsidRDefault="00861A0D" w:rsidP="00861A0D">
      <w:pPr>
        <w:spacing w:before="7"/>
        <w:ind w:left="5" w:right="22"/>
        <w:jc w:val="center"/>
        <w:rPr>
          <w:b/>
        </w:rPr>
      </w:pPr>
      <w:r>
        <w:rPr>
          <w:b/>
          <w:spacing w:val="-2"/>
        </w:rPr>
        <w:t>Router0</w:t>
      </w:r>
    </w:p>
    <w:p w14:paraId="14415357" w14:textId="77777777" w:rsidR="00861A0D" w:rsidRDefault="00861A0D" w:rsidP="00861A0D">
      <w:pPr>
        <w:ind w:left="1615"/>
        <w:rPr>
          <w:sz w:val="20"/>
        </w:rPr>
      </w:pPr>
      <w:r>
        <w:rPr>
          <w:noProof/>
          <w:sz w:val="20"/>
        </w:rPr>
        <w:drawing>
          <wp:inline distT="0" distB="0" distL="0" distR="0" wp14:anchorId="4FABA9E4" wp14:editId="07A181A6">
            <wp:extent cx="4015187" cy="1962150"/>
            <wp:effectExtent l="0" t="0" r="0" b="0"/>
            <wp:docPr id="13" name="Image 13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187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F28B" w14:textId="77777777" w:rsidR="00861A0D" w:rsidRDefault="00861A0D" w:rsidP="00861A0D">
      <w:pPr>
        <w:pStyle w:val="2"/>
      </w:pPr>
      <w:r>
        <w:rPr>
          <w:spacing w:val="-5"/>
        </w:rPr>
        <w:t>PC0</w:t>
      </w:r>
    </w:p>
    <w:p w14:paraId="56339257" w14:textId="77777777" w:rsidR="00861A0D" w:rsidRDefault="00861A0D" w:rsidP="00861A0D">
      <w:pPr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59F76D68" wp14:editId="042D2027">
            <wp:simplePos x="0" y="0"/>
            <wp:positionH relativeFrom="page">
              <wp:posOffset>1209675</wp:posOffset>
            </wp:positionH>
            <wp:positionV relativeFrom="paragraph">
              <wp:posOffset>260384</wp:posOffset>
            </wp:positionV>
            <wp:extent cx="5000625" cy="1552575"/>
            <wp:effectExtent l="0" t="0" r="0" b="0"/>
            <wp:wrapTopAndBottom/>
            <wp:docPr id="14" name="Image 14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1F743" w14:textId="77777777" w:rsidR="00861A0D" w:rsidRDefault="00861A0D" w:rsidP="00861A0D">
      <w:pPr>
        <w:spacing w:before="77"/>
        <w:ind w:right="19"/>
        <w:jc w:val="center"/>
        <w:rPr>
          <w:b/>
        </w:rPr>
      </w:pPr>
      <w:r>
        <w:rPr>
          <w:b/>
          <w:spacing w:val="-2"/>
        </w:rPr>
        <w:t>Router0</w:t>
      </w:r>
    </w:p>
    <w:p w14:paraId="7BF78F24" w14:textId="77777777" w:rsidR="00861A0D" w:rsidRDefault="00861A0D" w:rsidP="00861A0D">
      <w:pPr>
        <w:jc w:val="center"/>
        <w:sectPr w:rsidR="00861A0D">
          <w:pgSz w:w="12240" w:h="15840"/>
          <w:pgMar w:top="1480" w:right="1320" w:bottom="280" w:left="1340" w:header="720" w:footer="720" w:gutter="0"/>
          <w:cols w:space="720"/>
        </w:sectPr>
      </w:pPr>
    </w:p>
    <w:p w14:paraId="633B550F" w14:textId="77777777" w:rsidR="00861A0D" w:rsidRDefault="00861A0D" w:rsidP="00861A0D">
      <w:pPr>
        <w:spacing w:before="59"/>
        <w:ind w:left="1" w:right="22"/>
        <w:jc w:val="center"/>
        <w:rPr>
          <w:b/>
        </w:rPr>
      </w:pPr>
      <w:r>
        <w:rPr>
          <w:b/>
        </w:rPr>
        <w:lastRenderedPageBreak/>
        <w:t>Завдання</w:t>
      </w:r>
      <w:r>
        <w:rPr>
          <w:b/>
          <w:spacing w:val="-5"/>
        </w:rPr>
        <w:t xml:space="preserve"> </w:t>
      </w:r>
      <w:r>
        <w:rPr>
          <w:b/>
        </w:rPr>
        <w:t>8.2.</w:t>
      </w:r>
      <w:r>
        <w:rPr>
          <w:b/>
          <w:spacing w:val="-7"/>
        </w:rPr>
        <w:t xml:space="preserve"> </w:t>
      </w:r>
      <w:r>
        <w:rPr>
          <w:b/>
        </w:rPr>
        <w:t>Визначити</w:t>
      </w:r>
      <w:r>
        <w:rPr>
          <w:b/>
          <w:spacing w:val="-6"/>
        </w:rPr>
        <w:t xml:space="preserve"> </w:t>
      </w:r>
      <w:r>
        <w:rPr>
          <w:b/>
        </w:rPr>
        <w:t>можливість</w:t>
      </w:r>
      <w:r>
        <w:rPr>
          <w:b/>
          <w:spacing w:val="-5"/>
        </w:rPr>
        <w:t xml:space="preserve"> </w:t>
      </w:r>
      <w:r>
        <w:rPr>
          <w:b/>
        </w:rPr>
        <w:t>роботи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схеми.</w:t>
      </w:r>
    </w:p>
    <w:p w14:paraId="763AF963" w14:textId="77777777" w:rsidR="00861A0D" w:rsidRDefault="00861A0D" w:rsidP="00861A0D">
      <w:pPr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523724D3" wp14:editId="288C9662">
            <wp:simplePos x="0" y="0"/>
            <wp:positionH relativeFrom="page">
              <wp:posOffset>1374375</wp:posOffset>
            </wp:positionH>
            <wp:positionV relativeFrom="paragraph">
              <wp:posOffset>135920</wp:posOffset>
            </wp:positionV>
            <wp:extent cx="5176595" cy="2198846"/>
            <wp:effectExtent l="0" t="0" r="0" b="0"/>
            <wp:wrapTopAndBottom/>
            <wp:docPr id="15" name="Image 15" descr="Зображення, що містить знімок екрана, схема, текст, ряд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Зображення, що містить знімок екрана, схема, текст, ряд&#10;&#10;Автоматично згенерований опис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595" cy="219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3471FE60" wp14:editId="14387B60">
            <wp:simplePos x="0" y="0"/>
            <wp:positionH relativeFrom="page">
              <wp:posOffset>1905000</wp:posOffset>
            </wp:positionH>
            <wp:positionV relativeFrom="paragraph">
              <wp:posOffset>2597802</wp:posOffset>
            </wp:positionV>
            <wp:extent cx="3962400" cy="1704975"/>
            <wp:effectExtent l="0" t="0" r="0" b="0"/>
            <wp:wrapTopAndBottom/>
            <wp:docPr id="16" name="Image 16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E3C1B" w14:textId="77777777" w:rsidR="00861A0D" w:rsidRDefault="00861A0D" w:rsidP="00861A0D">
      <w:pPr>
        <w:spacing w:before="160"/>
        <w:rPr>
          <w:b/>
          <w:sz w:val="20"/>
        </w:rPr>
      </w:pPr>
    </w:p>
    <w:p w14:paraId="38D4BC70" w14:textId="77777777" w:rsidR="00861A0D" w:rsidRDefault="00861A0D" w:rsidP="00861A0D">
      <w:pPr>
        <w:pStyle w:val="2"/>
        <w:spacing w:before="16" w:line="321" w:lineRule="exact"/>
      </w:pPr>
      <w:r>
        <w:rPr>
          <w:spacing w:val="-5"/>
        </w:rPr>
        <w:t>PC1</w:t>
      </w:r>
    </w:p>
    <w:p w14:paraId="544DEC5A" w14:textId="77777777" w:rsidR="00861A0D" w:rsidRDefault="00861A0D" w:rsidP="00861A0D">
      <w:pPr>
        <w:spacing w:line="321" w:lineRule="exact"/>
        <w:ind w:right="22"/>
        <w:jc w:val="center"/>
        <w:rPr>
          <w:b/>
        </w:rPr>
      </w:pPr>
      <w:r>
        <w:rPr>
          <w:b/>
        </w:rPr>
        <w:t>Завдання</w:t>
      </w:r>
      <w:r>
        <w:rPr>
          <w:b/>
          <w:spacing w:val="-6"/>
        </w:rPr>
        <w:t xml:space="preserve"> </w:t>
      </w:r>
      <w:r>
        <w:rPr>
          <w:b/>
        </w:rPr>
        <w:t>8.3.</w:t>
      </w:r>
      <w:r>
        <w:rPr>
          <w:b/>
          <w:spacing w:val="-6"/>
        </w:rPr>
        <w:t xml:space="preserve"> </w:t>
      </w:r>
      <w:r>
        <w:rPr>
          <w:b/>
        </w:rPr>
        <w:t>Налаштування</w:t>
      </w:r>
      <w:r>
        <w:rPr>
          <w:b/>
          <w:spacing w:val="-6"/>
        </w:rPr>
        <w:t xml:space="preserve"> </w:t>
      </w:r>
      <w:r>
        <w:rPr>
          <w:b/>
        </w:rPr>
        <w:t>статичного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NAT.</w:t>
      </w:r>
    </w:p>
    <w:p w14:paraId="4C712677" w14:textId="77777777" w:rsidR="00861A0D" w:rsidRDefault="00861A0D" w:rsidP="00861A0D">
      <w:pPr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55E1C4D3" wp14:editId="5148C046">
            <wp:simplePos x="0" y="0"/>
            <wp:positionH relativeFrom="page">
              <wp:posOffset>1876425</wp:posOffset>
            </wp:positionH>
            <wp:positionV relativeFrom="paragraph">
              <wp:posOffset>153052</wp:posOffset>
            </wp:positionV>
            <wp:extent cx="3600450" cy="2609850"/>
            <wp:effectExtent l="0" t="0" r="0" b="0"/>
            <wp:wrapTopAndBottom/>
            <wp:docPr id="17" name="Image 17" descr="Зображення, що містить знімок екрана, схема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Зображення, що містить знімок екрана, схема&#10;&#10;Автоматично згенерований опис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D810B" w14:textId="77777777" w:rsidR="00861A0D" w:rsidRDefault="00861A0D" w:rsidP="00861A0D">
      <w:pPr>
        <w:rPr>
          <w:sz w:val="18"/>
        </w:rPr>
        <w:sectPr w:rsidR="00861A0D">
          <w:pgSz w:w="12240" w:h="15840"/>
          <w:pgMar w:top="1380" w:right="1320" w:bottom="280" w:left="1340" w:header="720" w:footer="720" w:gutter="0"/>
          <w:cols w:space="720"/>
        </w:sectPr>
      </w:pPr>
    </w:p>
    <w:p w14:paraId="6BAC465B" w14:textId="77777777" w:rsidR="00861A0D" w:rsidRDefault="00861A0D" w:rsidP="00861A0D">
      <w:pPr>
        <w:ind w:left="10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050D4D" wp14:editId="2FDC34F1">
            <wp:extent cx="4333875" cy="1533525"/>
            <wp:effectExtent l="0" t="0" r="0" b="0"/>
            <wp:docPr id="18" name="Image 18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F636" w14:textId="77777777" w:rsidR="00861A0D" w:rsidRDefault="00861A0D" w:rsidP="00861A0D">
      <w:pPr>
        <w:spacing w:before="16"/>
        <w:ind w:left="5" w:right="22"/>
        <w:jc w:val="center"/>
        <w:rPr>
          <w:b/>
        </w:rPr>
      </w:pPr>
      <w:r>
        <w:rPr>
          <w:b/>
          <w:spacing w:val="-2"/>
        </w:rPr>
        <w:t>Router1</w:t>
      </w:r>
    </w:p>
    <w:p w14:paraId="57D957D9" w14:textId="77777777" w:rsidR="00861A0D" w:rsidRDefault="00861A0D" w:rsidP="00861A0D">
      <w:pPr>
        <w:ind w:left="1705"/>
        <w:rPr>
          <w:sz w:val="20"/>
        </w:rPr>
      </w:pPr>
      <w:r>
        <w:rPr>
          <w:noProof/>
          <w:sz w:val="20"/>
        </w:rPr>
        <w:drawing>
          <wp:inline distT="0" distB="0" distL="0" distR="0" wp14:anchorId="2DE7BFAB" wp14:editId="2EB0CCDA">
            <wp:extent cx="3909327" cy="1809750"/>
            <wp:effectExtent l="0" t="0" r="0" b="0"/>
            <wp:docPr id="19" name="Image 19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327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FEB1" w14:textId="77777777" w:rsidR="00861A0D" w:rsidRDefault="00861A0D" w:rsidP="00861A0D">
      <w:pPr>
        <w:pStyle w:val="2"/>
      </w:pPr>
      <w:r>
        <w:rPr>
          <w:spacing w:val="-5"/>
        </w:rPr>
        <w:t>PC1</w:t>
      </w:r>
    </w:p>
    <w:p w14:paraId="0F36A47F" w14:textId="77777777" w:rsidR="00861A0D" w:rsidRDefault="00861A0D" w:rsidP="00861A0D">
      <w:pPr>
        <w:spacing w:before="4"/>
        <w:rPr>
          <w:b/>
          <w:sz w:val="4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4FAF96D8" wp14:editId="1E3AB988">
            <wp:simplePos x="0" y="0"/>
            <wp:positionH relativeFrom="page">
              <wp:posOffset>1557019</wp:posOffset>
            </wp:positionH>
            <wp:positionV relativeFrom="paragraph">
              <wp:posOffset>46991</wp:posOffset>
            </wp:positionV>
            <wp:extent cx="4537083" cy="1685925"/>
            <wp:effectExtent l="0" t="0" r="0" b="0"/>
            <wp:wrapTopAndBottom/>
            <wp:docPr id="20" name="Image 20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083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14798" w14:textId="77777777" w:rsidR="00861A0D" w:rsidRDefault="00861A0D" w:rsidP="00861A0D">
      <w:pPr>
        <w:rPr>
          <w:b/>
          <w:sz w:val="20"/>
        </w:rPr>
      </w:pPr>
    </w:p>
    <w:p w14:paraId="4F34798B" w14:textId="77777777" w:rsidR="00861A0D" w:rsidRDefault="00861A0D" w:rsidP="00861A0D">
      <w:pPr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4DEC60CF" wp14:editId="004ACD34">
            <wp:simplePos x="0" y="0"/>
            <wp:positionH relativeFrom="page">
              <wp:posOffset>1314196</wp:posOffset>
            </wp:positionH>
            <wp:positionV relativeFrom="paragraph">
              <wp:posOffset>239480</wp:posOffset>
            </wp:positionV>
            <wp:extent cx="5001147" cy="3333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14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7B5D8" w14:textId="77777777" w:rsidR="00861A0D" w:rsidRDefault="00861A0D" w:rsidP="00861A0D">
      <w:pPr>
        <w:spacing w:before="91" w:line="321" w:lineRule="exact"/>
        <w:ind w:left="5" w:right="22"/>
        <w:jc w:val="center"/>
        <w:rPr>
          <w:b/>
        </w:rPr>
      </w:pPr>
      <w:r>
        <w:rPr>
          <w:b/>
          <w:spacing w:val="-2"/>
        </w:rPr>
        <w:t>Router1</w:t>
      </w:r>
    </w:p>
    <w:p w14:paraId="2D77EBF9" w14:textId="77777777" w:rsidR="00861A0D" w:rsidRDefault="00861A0D" w:rsidP="00861A0D">
      <w:pPr>
        <w:spacing w:line="321" w:lineRule="exact"/>
        <w:ind w:left="4" w:right="22"/>
        <w:jc w:val="center"/>
        <w:rPr>
          <w:b/>
        </w:rPr>
      </w:pPr>
      <w:r>
        <w:rPr>
          <w:b/>
        </w:rPr>
        <w:t>Завдання</w:t>
      </w:r>
      <w:r>
        <w:rPr>
          <w:b/>
          <w:spacing w:val="-6"/>
        </w:rPr>
        <w:t xml:space="preserve"> </w:t>
      </w:r>
      <w:r>
        <w:rPr>
          <w:b/>
        </w:rPr>
        <w:t>8.4.</w:t>
      </w:r>
      <w:r>
        <w:rPr>
          <w:b/>
          <w:spacing w:val="-6"/>
        </w:rPr>
        <w:t xml:space="preserve"> </w:t>
      </w:r>
      <w:r>
        <w:rPr>
          <w:b/>
        </w:rPr>
        <w:t>Налаштування</w:t>
      </w:r>
      <w:r>
        <w:rPr>
          <w:b/>
          <w:spacing w:val="-6"/>
        </w:rPr>
        <w:t xml:space="preserve"> </w:t>
      </w:r>
      <w:r>
        <w:rPr>
          <w:b/>
        </w:rPr>
        <w:t>динамічного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NAT.</w:t>
      </w:r>
    </w:p>
    <w:p w14:paraId="6CA47463" w14:textId="77777777" w:rsidR="00861A0D" w:rsidRDefault="00861A0D" w:rsidP="00861A0D">
      <w:pPr>
        <w:spacing w:line="321" w:lineRule="exact"/>
        <w:jc w:val="center"/>
        <w:sectPr w:rsidR="00861A0D">
          <w:pgSz w:w="12240" w:h="15840"/>
          <w:pgMar w:top="1560" w:right="1320" w:bottom="280" w:left="1340" w:header="720" w:footer="720" w:gutter="0"/>
          <w:cols w:space="720"/>
        </w:sectPr>
      </w:pPr>
    </w:p>
    <w:p w14:paraId="7C11FE5C" w14:textId="77777777" w:rsidR="00861A0D" w:rsidRDefault="00861A0D" w:rsidP="00861A0D">
      <w:pPr>
        <w:ind w:left="1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AEFBDD" wp14:editId="64011B0F">
            <wp:extent cx="5809469" cy="3998214"/>
            <wp:effectExtent l="0" t="0" r="0" b="0"/>
            <wp:docPr id="22" name="Image 22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469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0E20" w14:textId="77777777" w:rsidR="00861A0D" w:rsidRDefault="00861A0D" w:rsidP="00861A0D">
      <w:pPr>
        <w:spacing w:before="27"/>
        <w:ind w:left="12" w:right="22"/>
        <w:jc w:val="center"/>
        <w:rPr>
          <w:b/>
        </w:rPr>
      </w:pP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r>
        <w:rPr>
          <w:b/>
          <w:spacing w:val="-10"/>
        </w:rPr>
        <w:t>1</w:t>
      </w:r>
    </w:p>
    <w:p w14:paraId="2222C176" w14:textId="77777777" w:rsidR="00861A0D" w:rsidRDefault="00861A0D" w:rsidP="00861A0D">
      <w:pPr>
        <w:ind w:left="1630"/>
        <w:rPr>
          <w:sz w:val="20"/>
        </w:rPr>
      </w:pPr>
      <w:r>
        <w:rPr>
          <w:noProof/>
          <w:sz w:val="20"/>
        </w:rPr>
        <w:drawing>
          <wp:inline distT="0" distB="0" distL="0" distR="0" wp14:anchorId="19780B82" wp14:editId="2D5E33C6">
            <wp:extent cx="4001706" cy="2047875"/>
            <wp:effectExtent l="0" t="0" r="0" b="0"/>
            <wp:docPr id="23" name="Image 23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706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B8F" w14:textId="77777777" w:rsidR="00861A0D" w:rsidRDefault="00861A0D" w:rsidP="00861A0D">
      <w:pPr>
        <w:pStyle w:val="2"/>
        <w:spacing w:before="14"/>
      </w:pPr>
      <w:r>
        <w:rPr>
          <w:spacing w:val="-5"/>
        </w:rPr>
        <w:t>PC1</w:t>
      </w:r>
    </w:p>
    <w:p w14:paraId="6E4AAF8F" w14:textId="77777777" w:rsidR="00861A0D" w:rsidRDefault="00861A0D" w:rsidP="00861A0D">
      <w:pPr>
        <w:sectPr w:rsidR="00861A0D">
          <w:pgSz w:w="12240" w:h="15840"/>
          <w:pgMar w:top="1540" w:right="1320" w:bottom="280" w:left="1340" w:header="720" w:footer="720" w:gutter="0"/>
          <w:cols w:space="720"/>
        </w:sectPr>
      </w:pPr>
    </w:p>
    <w:p w14:paraId="423DED25" w14:textId="77777777" w:rsidR="00861A0D" w:rsidRDefault="00861A0D" w:rsidP="00861A0D">
      <w:pPr>
        <w:ind w:left="10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F4F997" wp14:editId="7E17D458">
            <wp:extent cx="4521318" cy="2219325"/>
            <wp:effectExtent l="0" t="0" r="0" b="0"/>
            <wp:docPr id="24" name="Image 2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31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895E" w14:textId="77777777" w:rsidR="00861A0D" w:rsidRDefault="00861A0D" w:rsidP="00861A0D">
      <w:pPr>
        <w:rPr>
          <w:b/>
          <w:sz w:val="20"/>
        </w:rPr>
      </w:pPr>
    </w:p>
    <w:p w14:paraId="3B05CEB0" w14:textId="77777777" w:rsidR="00861A0D" w:rsidRDefault="00861A0D" w:rsidP="00861A0D">
      <w:pPr>
        <w:spacing w:before="1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733A2089" wp14:editId="17FF2F9E">
            <wp:simplePos x="0" y="0"/>
            <wp:positionH relativeFrom="page">
              <wp:posOffset>1323721</wp:posOffset>
            </wp:positionH>
            <wp:positionV relativeFrom="paragraph">
              <wp:posOffset>169568</wp:posOffset>
            </wp:positionV>
            <wp:extent cx="5000744" cy="3333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74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71339" w14:textId="77777777" w:rsidR="00861A0D" w:rsidRDefault="00861A0D" w:rsidP="00861A0D">
      <w:pPr>
        <w:rPr>
          <w:b/>
          <w:sz w:val="20"/>
        </w:rPr>
      </w:pPr>
    </w:p>
    <w:p w14:paraId="1E095105" w14:textId="77777777" w:rsidR="00861A0D" w:rsidRDefault="00861A0D" w:rsidP="00861A0D">
      <w:pPr>
        <w:spacing w:before="9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33D28003" wp14:editId="2D85D519">
            <wp:simplePos x="0" y="0"/>
            <wp:positionH relativeFrom="page">
              <wp:posOffset>1504950</wp:posOffset>
            </wp:positionH>
            <wp:positionV relativeFrom="paragraph">
              <wp:posOffset>220346</wp:posOffset>
            </wp:positionV>
            <wp:extent cx="4533900" cy="1552575"/>
            <wp:effectExtent l="0" t="0" r="0" b="0"/>
            <wp:wrapTopAndBottom/>
            <wp:docPr id="26" name="Image 26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5E217" w14:textId="77777777" w:rsidR="00861A0D" w:rsidRDefault="00861A0D" w:rsidP="00861A0D">
      <w:pPr>
        <w:spacing w:before="74"/>
        <w:ind w:left="5" w:right="22"/>
        <w:jc w:val="center"/>
        <w:rPr>
          <w:b/>
        </w:rPr>
      </w:pPr>
      <w:r>
        <w:rPr>
          <w:b/>
          <w:spacing w:val="-2"/>
        </w:rPr>
        <w:t>Router1</w:t>
      </w:r>
    </w:p>
    <w:p w14:paraId="536F6BD0" w14:textId="77777777" w:rsidR="00861A0D" w:rsidRDefault="00861A0D" w:rsidP="00861A0D">
      <w:pPr>
        <w:spacing w:before="2"/>
        <w:ind w:right="19"/>
        <w:jc w:val="center"/>
        <w:rPr>
          <w:b/>
        </w:rPr>
      </w:pPr>
      <w:r>
        <w:rPr>
          <w:b/>
        </w:rPr>
        <w:t>Завдання</w:t>
      </w:r>
      <w:r>
        <w:rPr>
          <w:b/>
          <w:spacing w:val="-6"/>
        </w:rPr>
        <w:t xml:space="preserve"> </w:t>
      </w:r>
      <w:r>
        <w:rPr>
          <w:b/>
        </w:rPr>
        <w:t>8.5.</w:t>
      </w:r>
      <w:r>
        <w:rPr>
          <w:b/>
          <w:spacing w:val="-1"/>
        </w:rPr>
        <w:t xml:space="preserve"> </w:t>
      </w:r>
      <w:r>
        <w:rPr>
          <w:b/>
        </w:rPr>
        <w:t>Налаштування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PAT.</w:t>
      </w:r>
    </w:p>
    <w:p w14:paraId="7487F422" w14:textId="77777777" w:rsidR="00861A0D" w:rsidRDefault="00861A0D" w:rsidP="00861A0D">
      <w:pPr>
        <w:ind w:left="1225"/>
        <w:rPr>
          <w:sz w:val="20"/>
        </w:rPr>
      </w:pPr>
      <w:r>
        <w:rPr>
          <w:noProof/>
          <w:sz w:val="20"/>
        </w:rPr>
        <w:drawing>
          <wp:inline distT="0" distB="0" distL="0" distR="0" wp14:anchorId="024CEA0A" wp14:editId="5BBB3FD2">
            <wp:extent cx="4192280" cy="2381250"/>
            <wp:effectExtent l="0" t="0" r="0" b="0"/>
            <wp:docPr id="27" name="Image 27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28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B9EF" w14:textId="77777777" w:rsidR="00861A0D" w:rsidRDefault="00861A0D" w:rsidP="00861A0D">
      <w:pPr>
        <w:spacing w:before="1"/>
        <w:ind w:left="5" w:right="22"/>
        <w:jc w:val="center"/>
        <w:rPr>
          <w:b/>
        </w:rPr>
      </w:pPr>
      <w:r>
        <w:rPr>
          <w:b/>
          <w:spacing w:val="-2"/>
        </w:rPr>
        <w:t>Router1</w:t>
      </w:r>
    </w:p>
    <w:p w14:paraId="09C2C9CA" w14:textId="77777777" w:rsidR="00861A0D" w:rsidRDefault="00861A0D" w:rsidP="00861A0D">
      <w:pPr>
        <w:jc w:val="center"/>
        <w:sectPr w:rsidR="00861A0D">
          <w:pgSz w:w="12240" w:h="15840"/>
          <w:pgMar w:top="1520" w:right="1320" w:bottom="280" w:left="1340" w:header="720" w:footer="720" w:gutter="0"/>
          <w:cols w:space="720"/>
        </w:sectPr>
      </w:pPr>
    </w:p>
    <w:p w14:paraId="10C3F432" w14:textId="77777777" w:rsidR="00861A0D" w:rsidRDefault="00861A0D" w:rsidP="00861A0D">
      <w:pPr>
        <w:ind w:left="16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8C525A" wp14:editId="5740293A">
            <wp:extent cx="3924300" cy="1733550"/>
            <wp:effectExtent l="0" t="0" r="0" b="0"/>
            <wp:docPr id="28" name="Image 28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347" w14:textId="77777777" w:rsidR="00861A0D" w:rsidRDefault="00861A0D" w:rsidP="00861A0D">
      <w:pPr>
        <w:pStyle w:val="2"/>
        <w:spacing w:before="1"/>
      </w:pPr>
      <w:r>
        <w:rPr>
          <w:spacing w:val="-5"/>
        </w:rPr>
        <w:t>PC1</w:t>
      </w:r>
    </w:p>
    <w:p w14:paraId="53CAEEB6" w14:textId="77777777" w:rsidR="00861A0D" w:rsidRDefault="00861A0D" w:rsidP="00861A0D">
      <w:pPr>
        <w:spacing w:before="4"/>
        <w:rPr>
          <w:b/>
          <w:sz w:val="4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537A6A70" wp14:editId="1A5238C3">
            <wp:simplePos x="0" y="0"/>
            <wp:positionH relativeFrom="page">
              <wp:posOffset>1571625</wp:posOffset>
            </wp:positionH>
            <wp:positionV relativeFrom="paragraph">
              <wp:posOffset>47007</wp:posOffset>
            </wp:positionV>
            <wp:extent cx="4514850" cy="1685925"/>
            <wp:effectExtent l="0" t="0" r="0" b="0"/>
            <wp:wrapTopAndBottom/>
            <wp:docPr id="29" name="Image 29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5F583DCC" wp14:editId="57479459">
            <wp:simplePos x="0" y="0"/>
            <wp:positionH relativeFrom="page">
              <wp:posOffset>1247457</wp:posOffset>
            </wp:positionH>
            <wp:positionV relativeFrom="paragraph">
              <wp:posOffset>2004077</wp:posOffset>
            </wp:positionV>
            <wp:extent cx="5000625" cy="3333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4A6BE" w14:textId="77777777" w:rsidR="00861A0D" w:rsidRDefault="00861A0D" w:rsidP="00861A0D">
      <w:pPr>
        <w:spacing w:before="173"/>
        <w:rPr>
          <w:b/>
          <w:sz w:val="20"/>
        </w:rPr>
      </w:pPr>
    </w:p>
    <w:p w14:paraId="1DED8CB6" w14:textId="77777777" w:rsidR="00861A0D" w:rsidRDefault="00861A0D" w:rsidP="00861A0D">
      <w:pPr>
        <w:spacing w:before="211"/>
        <w:ind w:left="5" w:right="22"/>
        <w:jc w:val="center"/>
        <w:rPr>
          <w:b/>
        </w:rPr>
      </w:pPr>
      <w:r>
        <w:rPr>
          <w:b/>
          <w:spacing w:val="-2"/>
        </w:rPr>
        <w:t>Router1</w:t>
      </w:r>
    </w:p>
    <w:p w14:paraId="3D3BD2BF" w14:textId="77777777" w:rsidR="00861A0D" w:rsidRDefault="00861A0D" w:rsidP="00861A0D">
      <w:pPr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701300FB" wp14:editId="2419978B">
            <wp:simplePos x="0" y="0"/>
            <wp:positionH relativeFrom="page">
              <wp:posOffset>2150085</wp:posOffset>
            </wp:positionH>
            <wp:positionV relativeFrom="paragraph">
              <wp:posOffset>225908</wp:posOffset>
            </wp:positionV>
            <wp:extent cx="3093441" cy="2275046"/>
            <wp:effectExtent l="0" t="0" r="0" b="0"/>
            <wp:wrapTopAndBottom/>
            <wp:docPr id="31" name="Image 31" descr="Зображення, що містить схема, знімок екрана, текст&#10;&#10;Автоматично згенерований опис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Зображення, що містить схема, знімок екрана, текст&#10;&#10;Автоматично згенерований опис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441" cy="2275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 wp14:anchorId="04D77ACE" wp14:editId="598ED301">
            <wp:simplePos x="0" y="0"/>
            <wp:positionH relativeFrom="page">
              <wp:posOffset>1104582</wp:posOffset>
            </wp:positionH>
            <wp:positionV relativeFrom="paragraph">
              <wp:posOffset>2774627</wp:posOffset>
            </wp:positionV>
            <wp:extent cx="5562600" cy="40957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0BECE" w14:textId="77777777" w:rsidR="00861A0D" w:rsidRDefault="00861A0D" w:rsidP="00861A0D">
      <w:pPr>
        <w:spacing w:before="177"/>
        <w:rPr>
          <w:b/>
          <w:sz w:val="20"/>
        </w:rPr>
      </w:pPr>
    </w:p>
    <w:p w14:paraId="0C74C160" w14:textId="77777777" w:rsidR="00861A0D" w:rsidRDefault="00861A0D" w:rsidP="00861A0D">
      <w:pPr>
        <w:rPr>
          <w:sz w:val="20"/>
        </w:rPr>
        <w:sectPr w:rsidR="00861A0D">
          <w:pgSz w:w="12240" w:h="15840"/>
          <w:pgMar w:top="1440" w:right="1320" w:bottom="280" w:left="1340" w:header="720" w:footer="720" w:gutter="0"/>
          <w:cols w:space="720"/>
        </w:sectPr>
      </w:pPr>
    </w:p>
    <w:p w14:paraId="762B3FDC" w14:textId="59EBC960" w:rsidR="00861A0D" w:rsidRDefault="00861A0D" w:rsidP="00861A0D">
      <w:pPr>
        <w:pStyle w:val="ab"/>
      </w:pPr>
      <w:proofErr w:type="spellStart"/>
      <w:r>
        <w:lastRenderedPageBreak/>
        <w:t>Висновок</w:t>
      </w:r>
      <w:proofErr w:type="spellEnd"/>
    </w:p>
    <w:p w14:paraId="419C7D13" w14:textId="6308FCE3" w:rsidR="00132C1D" w:rsidRPr="00132C1D" w:rsidRDefault="00861A0D" w:rsidP="00861A0D">
      <w:r w:rsidRPr="00861A0D">
        <w:t>У ході цієї лабораторної роботи ми освоїли основи налаштування статичних та динамічних трансляцій мережних адрес (NAT) і застосували їх у практичних завданнях.</w:t>
      </w:r>
    </w:p>
    <w:sectPr w:rsidR="00132C1D" w:rsidRPr="0013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0D"/>
    <w:rsid w:val="00132C1D"/>
    <w:rsid w:val="002C5855"/>
    <w:rsid w:val="004E3913"/>
    <w:rsid w:val="006F67DC"/>
    <w:rsid w:val="007502C0"/>
    <w:rsid w:val="00861A0D"/>
    <w:rsid w:val="00C70170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7A16"/>
  <w15:chartTrackingRefBased/>
  <w15:docId w15:val="{15EDEEC5-C464-46EE-8EE1-EC0C43A7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861A0D"/>
    <w:pPr>
      <w:widowControl w:val="0"/>
      <w:autoSpaceDE w:val="0"/>
      <w:autoSpaceDN w:val="0"/>
      <w:spacing w:before="62" w:after="0" w:line="240" w:lineRule="auto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61A0D"/>
    <w:pPr>
      <w:widowControl w:val="0"/>
      <w:autoSpaceDE w:val="0"/>
      <w:autoSpaceDN w:val="0"/>
      <w:spacing w:after="0" w:line="240" w:lineRule="auto"/>
      <w:ind w:left="12" w:right="22"/>
      <w:jc w:val="center"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1">
    <w:name w:val="Назва1"/>
    <w:basedOn w:val="a"/>
    <w:link w:val="12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2">
    <w:name w:val="Назва1 Знак"/>
    <w:basedOn w:val="a0"/>
    <w:link w:val="1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61A0D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61A0D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d">
    <w:name w:val="Body Text"/>
    <w:basedOn w:val="a"/>
    <w:link w:val="ae"/>
    <w:uiPriority w:val="1"/>
    <w:qFormat/>
    <w:rsid w:val="00861A0D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861A0D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3</TotalTime>
  <Pages>10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2023-11-06T23:09:00Z</dcterms:created>
  <dcterms:modified xsi:type="dcterms:W3CDTF">2023-11-06T23:12:00Z</dcterms:modified>
</cp:coreProperties>
</file>