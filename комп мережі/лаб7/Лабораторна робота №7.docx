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E5A0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009301BF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22B6AEF7" w14:textId="77777777" w:rsidR="00EB1954" w:rsidRDefault="00EB1954" w:rsidP="00EB1954">
      <w:pPr>
        <w:rPr>
          <w:sz w:val="32"/>
          <w:szCs w:val="32"/>
        </w:rPr>
      </w:pPr>
    </w:p>
    <w:p w14:paraId="55630482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52B0DF35" w14:textId="77777777" w:rsidR="00EB1954" w:rsidRDefault="00EB1954" w:rsidP="00EB1954"/>
    <w:p w14:paraId="666FCCAB" w14:textId="77777777" w:rsidR="00EB1954" w:rsidRDefault="00EB1954" w:rsidP="00EB1954"/>
    <w:p w14:paraId="6A0BA2D8" w14:textId="77777777" w:rsidR="00EB1954" w:rsidRDefault="00EB1954" w:rsidP="00EB1954"/>
    <w:p w14:paraId="5B7339CB" w14:textId="77777777" w:rsidR="00EB1954" w:rsidRDefault="00EB1954" w:rsidP="00EB1954"/>
    <w:p w14:paraId="6E7D0E37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4E973C48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1AF06A01" w14:textId="609B6E01" w:rsidR="00EB1954" w:rsidRDefault="00EB1954" w:rsidP="007502C0">
      <w:pPr>
        <w:pStyle w:val="1"/>
      </w:pPr>
      <w:r>
        <w:t>ЛАБОРАТОРНА РОБОТА №</w:t>
      </w:r>
      <w:r w:rsidR="00C9399E">
        <w:t>7</w:t>
      </w:r>
    </w:p>
    <w:p w14:paraId="141F65A8" w14:textId="77777777" w:rsidR="00EB1954" w:rsidRDefault="00EB1954" w:rsidP="00EB1954">
      <w:pPr>
        <w:jc w:val="center"/>
        <w:rPr>
          <w:szCs w:val="28"/>
        </w:rPr>
      </w:pPr>
    </w:p>
    <w:p w14:paraId="138BA7D7" w14:textId="77777777" w:rsidR="00EB1954" w:rsidRDefault="00EB1954" w:rsidP="00EB1954">
      <w:pPr>
        <w:jc w:val="center"/>
        <w:rPr>
          <w:szCs w:val="28"/>
        </w:rPr>
      </w:pPr>
    </w:p>
    <w:p w14:paraId="30CC095D" w14:textId="77777777" w:rsidR="00EB1954" w:rsidRDefault="00EB1954" w:rsidP="00C9399E">
      <w:pPr>
        <w:jc w:val="center"/>
        <w:rPr>
          <w:szCs w:val="28"/>
        </w:rPr>
      </w:pPr>
    </w:p>
    <w:p w14:paraId="1E8FFFA4" w14:textId="77777777" w:rsidR="00EB1954" w:rsidRDefault="00EB1954" w:rsidP="00EB1954">
      <w:pPr>
        <w:jc w:val="center"/>
        <w:rPr>
          <w:szCs w:val="28"/>
        </w:rPr>
      </w:pPr>
    </w:p>
    <w:p w14:paraId="154EFBAA" w14:textId="77777777" w:rsidR="00EB1954" w:rsidRDefault="00EB1954" w:rsidP="00EB1954">
      <w:pPr>
        <w:jc w:val="center"/>
        <w:rPr>
          <w:szCs w:val="28"/>
        </w:rPr>
      </w:pPr>
    </w:p>
    <w:p w14:paraId="12196E5F" w14:textId="77777777" w:rsidR="00EB1954" w:rsidRDefault="00EB1954" w:rsidP="00EB1954">
      <w:pPr>
        <w:jc w:val="right"/>
        <w:rPr>
          <w:szCs w:val="28"/>
        </w:rPr>
      </w:pPr>
    </w:p>
    <w:p w14:paraId="74ABDC2B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002A5D87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7452B9EA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24B336DA" w14:textId="77777777" w:rsidR="00EB1954" w:rsidRDefault="00EB1954" w:rsidP="00EB1954">
      <w:pPr>
        <w:rPr>
          <w:szCs w:val="28"/>
        </w:rPr>
      </w:pPr>
    </w:p>
    <w:p w14:paraId="0A4C2031" w14:textId="77777777" w:rsidR="00EB1954" w:rsidRDefault="00EB1954" w:rsidP="00EB1954">
      <w:pPr>
        <w:jc w:val="center"/>
        <w:rPr>
          <w:szCs w:val="28"/>
        </w:rPr>
      </w:pPr>
    </w:p>
    <w:p w14:paraId="257BA6DC" w14:textId="77777777" w:rsidR="00132C1D" w:rsidRDefault="00132C1D" w:rsidP="00EB1954">
      <w:pPr>
        <w:jc w:val="center"/>
        <w:rPr>
          <w:szCs w:val="28"/>
        </w:rPr>
      </w:pPr>
    </w:p>
    <w:p w14:paraId="13BCFC19" w14:textId="77777777" w:rsidR="00132C1D" w:rsidRDefault="00132C1D" w:rsidP="00EB1954">
      <w:pPr>
        <w:jc w:val="center"/>
        <w:rPr>
          <w:szCs w:val="28"/>
        </w:rPr>
      </w:pPr>
    </w:p>
    <w:p w14:paraId="54200B12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3FC46557" w14:textId="7C411F09" w:rsidR="00C9399E" w:rsidRPr="00C9399E" w:rsidRDefault="00C9399E" w:rsidP="00C9399E">
      <w:pPr>
        <w:spacing w:before="88" w:line="321" w:lineRule="exact"/>
        <w:rPr>
          <w:b/>
          <w:sz w:val="32"/>
          <w:szCs w:val="24"/>
        </w:rPr>
      </w:pPr>
      <w:r w:rsidRPr="00C9399E">
        <w:rPr>
          <w:b/>
          <w:sz w:val="32"/>
          <w:szCs w:val="24"/>
        </w:rPr>
        <w:lastRenderedPageBreak/>
        <w:t>Тема:</w:t>
      </w:r>
      <w:r w:rsidRPr="00C9399E">
        <w:rPr>
          <w:b/>
          <w:spacing w:val="-4"/>
          <w:sz w:val="32"/>
          <w:szCs w:val="24"/>
        </w:rPr>
        <w:t xml:space="preserve"> </w:t>
      </w:r>
      <w:r w:rsidRPr="00C9399E">
        <w:rPr>
          <w:bCs/>
          <w:sz w:val="32"/>
          <w:szCs w:val="24"/>
        </w:rPr>
        <w:t>створення списків</w:t>
      </w:r>
      <w:r w:rsidRPr="00C9399E">
        <w:rPr>
          <w:bCs/>
          <w:spacing w:val="-7"/>
          <w:sz w:val="32"/>
          <w:szCs w:val="24"/>
        </w:rPr>
        <w:t xml:space="preserve"> </w:t>
      </w:r>
      <w:r w:rsidRPr="00C9399E">
        <w:rPr>
          <w:bCs/>
          <w:sz w:val="32"/>
          <w:szCs w:val="24"/>
        </w:rPr>
        <w:t>доступу</w:t>
      </w:r>
      <w:r w:rsidRPr="00C9399E">
        <w:rPr>
          <w:bCs/>
          <w:spacing w:val="-3"/>
          <w:sz w:val="32"/>
          <w:szCs w:val="24"/>
        </w:rPr>
        <w:t xml:space="preserve"> </w:t>
      </w:r>
      <w:proofErr w:type="spellStart"/>
      <w:r w:rsidRPr="00C9399E">
        <w:rPr>
          <w:bCs/>
          <w:sz w:val="32"/>
          <w:szCs w:val="24"/>
        </w:rPr>
        <w:t>acl</w:t>
      </w:r>
      <w:proofErr w:type="spellEnd"/>
    </w:p>
    <w:p w14:paraId="6C709F62" w14:textId="77777777" w:rsidR="00C9399E" w:rsidRPr="00C9399E" w:rsidRDefault="00C9399E" w:rsidP="00C9399E">
      <w:pPr>
        <w:pStyle w:val="ad"/>
        <w:spacing w:line="242" w:lineRule="auto"/>
        <w:rPr>
          <w:sz w:val="32"/>
          <w:szCs w:val="32"/>
        </w:rPr>
      </w:pPr>
      <w:r w:rsidRPr="00C9399E">
        <w:rPr>
          <w:b/>
          <w:sz w:val="32"/>
          <w:szCs w:val="32"/>
        </w:rPr>
        <w:t>Мета</w:t>
      </w:r>
      <w:r w:rsidRPr="00C9399E">
        <w:rPr>
          <w:b/>
          <w:spacing w:val="-4"/>
          <w:sz w:val="32"/>
          <w:szCs w:val="32"/>
        </w:rPr>
        <w:t xml:space="preserve"> </w:t>
      </w:r>
      <w:r w:rsidRPr="00C9399E">
        <w:rPr>
          <w:b/>
          <w:sz w:val="32"/>
          <w:szCs w:val="32"/>
        </w:rPr>
        <w:t>роботи:</w:t>
      </w:r>
      <w:r w:rsidRPr="00C9399E">
        <w:rPr>
          <w:b/>
          <w:spacing w:val="-4"/>
          <w:sz w:val="32"/>
          <w:szCs w:val="32"/>
        </w:rPr>
        <w:t xml:space="preserve"> </w:t>
      </w:r>
      <w:r w:rsidRPr="00C9399E">
        <w:rPr>
          <w:sz w:val="32"/>
          <w:szCs w:val="32"/>
        </w:rPr>
        <w:t>вивчити</w:t>
      </w:r>
      <w:r w:rsidRPr="00C9399E">
        <w:rPr>
          <w:spacing w:val="-5"/>
          <w:sz w:val="32"/>
          <w:szCs w:val="32"/>
        </w:rPr>
        <w:t xml:space="preserve"> </w:t>
      </w:r>
      <w:r w:rsidRPr="00C9399E">
        <w:rPr>
          <w:sz w:val="32"/>
          <w:szCs w:val="32"/>
        </w:rPr>
        <w:t>принципи</w:t>
      </w:r>
      <w:r w:rsidRPr="00C9399E">
        <w:rPr>
          <w:spacing w:val="-5"/>
          <w:sz w:val="32"/>
          <w:szCs w:val="32"/>
        </w:rPr>
        <w:t xml:space="preserve"> </w:t>
      </w:r>
      <w:r w:rsidRPr="00C9399E">
        <w:rPr>
          <w:sz w:val="32"/>
          <w:szCs w:val="32"/>
        </w:rPr>
        <w:t>побудови</w:t>
      </w:r>
      <w:r w:rsidRPr="00C9399E">
        <w:rPr>
          <w:spacing w:val="-1"/>
          <w:sz w:val="32"/>
          <w:szCs w:val="32"/>
        </w:rPr>
        <w:t xml:space="preserve"> </w:t>
      </w:r>
      <w:r w:rsidRPr="00C9399E">
        <w:rPr>
          <w:sz w:val="32"/>
          <w:szCs w:val="32"/>
        </w:rPr>
        <w:t>списків</w:t>
      </w:r>
      <w:r w:rsidRPr="00C9399E">
        <w:rPr>
          <w:spacing w:val="-7"/>
          <w:sz w:val="32"/>
          <w:szCs w:val="32"/>
        </w:rPr>
        <w:t xml:space="preserve"> </w:t>
      </w:r>
      <w:r w:rsidRPr="00C9399E">
        <w:rPr>
          <w:sz w:val="32"/>
          <w:szCs w:val="32"/>
        </w:rPr>
        <w:t>доступу,</w:t>
      </w:r>
      <w:r w:rsidRPr="00C9399E">
        <w:rPr>
          <w:spacing w:val="-6"/>
          <w:sz w:val="32"/>
          <w:szCs w:val="32"/>
        </w:rPr>
        <w:t xml:space="preserve"> </w:t>
      </w:r>
      <w:r w:rsidRPr="00C9399E">
        <w:rPr>
          <w:sz w:val="32"/>
          <w:szCs w:val="32"/>
        </w:rPr>
        <w:t>застосувати</w:t>
      </w:r>
      <w:r w:rsidRPr="00C9399E">
        <w:rPr>
          <w:spacing w:val="-67"/>
          <w:sz w:val="32"/>
          <w:szCs w:val="32"/>
        </w:rPr>
        <w:t xml:space="preserve"> </w:t>
      </w:r>
      <w:r w:rsidRPr="00C9399E">
        <w:rPr>
          <w:sz w:val="32"/>
          <w:szCs w:val="32"/>
        </w:rPr>
        <w:t>отримані</w:t>
      </w:r>
      <w:r w:rsidRPr="00C9399E">
        <w:rPr>
          <w:spacing w:val="-5"/>
          <w:sz w:val="32"/>
          <w:szCs w:val="32"/>
        </w:rPr>
        <w:t xml:space="preserve"> </w:t>
      </w:r>
      <w:r w:rsidRPr="00C9399E">
        <w:rPr>
          <w:sz w:val="32"/>
          <w:szCs w:val="32"/>
        </w:rPr>
        <w:t>знання</w:t>
      </w:r>
      <w:r w:rsidRPr="00C9399E">
        <w:rPr>
          <w:spacing w:val="-3"/>
          <w:sz w:val="32"/>
          <w:szCs w:val="32"/>
        </w:rPr>
        <w:t xml:space="preserve"> </w:t>
      </w:r>
      <w:r w:rsidRPr="00C9399E">
        <w:rPr>
          <w:sz w:val="32"/>
          <w:szCs w:val="32"/>
        </w:rPr>
        <w:t>при виконанні</w:t>
      </w:r>
      <w:r w:rsidRPr="00C9399E">
        <w:rPr>
          <w:spacing w:val="-4"/>
          <w:sz w:val="32"/>
          <w:szCs w:val="32"/>
        </w:rPr>
        <w:t xml:space="preserve"> </w:t>
      </w:r>
      <w:r w:rsidRPr="00C9399E">
        <w:rPr>
          <w:sz w:val="32"/>
          <w:szCs w:val="32"/>
        </w:rPr>
        <w:t>практичних</w:t>
      </w:r>
      <w:r w:rsidRPr="00C9399E">
        <w:rPr>
          <w:spacing w:val="-3"/>
          <w:sz w:val="32"/>
          <w:szCs w:val="32"/>
        </w:rPr>
        <w:t xml:space="preserve"> </w:t>
      </w:r>
      <w:r w:rsidRPr="00C9399E">
        <w:rPr>
          <w:sz w:val="32"/>
          <w:szCs w:val="32"/>
        </w:rPr>
        <w:t>завдань.</w:t>
      </w:r>
    </w:p>
    <w:p w14:paraId="53FA266E" w14:textId="77777777" w:rsidR="00C9399E" w:rsidRDefault="00C9399E" w:rsidP="00C9399E">
      <w:pPr>
        <w:spacing w:line="316" w:lineRule="exact"/>
        <w:ind w:left="100"/>
        <w:rPr>
          <w:b/>
        </w:rPr>
      </w:pPr>
    </w:p>
    <w:p w14:paraId="379F5835" w14:textId="69509893" w:rsidR="00C9399E" w:rsidRPr="00C9399E" w:rsidRDefault="00C9399E" w:rsidP="00C9399E">
      <w:pPr>
        <w:spacing w:line="316" w:lineRule="exact"/>
        <w:rPr>
          <w:b/>
          <w:sz w:val="32"/>
          <w:szCs w:val="24"/>
        </w:rPr>
      </w:pPr>
      <w:r w:rsidRPr="00C9399E">
        <w:rPr>
          <w:b/>
          <w:sz w:val="32"/>
          <w:szCs w:val="24"/>
        </w:rPr>
        <w:t>Завдання:</w:t>
      </w:r>
    </w:p>
    <w:p w14:paraId="74FEED41" w14:textId="77777777" w:rsidR="00C9399E" w:rsidRDefault="00C9399E" w:rsidP="00C9399E">
      <w:pPr>
        <w:spacing w:line="316" w:lineRule="exact"/>
        <w:rPr>
          <w:b/>
        </w:rPr>
      </w:pPr>
    </w:p>
    <w:p w14:paraId="457FF14F" w14:textId="77777777" w:rsidR="00C9399E" w:rsidRDefault="00C9399E" w:rsidP="00C9399E">
      <w:pPr>
        <w:pStyle w:val="ad"/>
        <w:spacing w:before="5" w:line="379" w:lineRule="auto"/>
        <w:ind w:right="1211"/>
        <w:rPr>
          <w:spacing w:val="-67"/>
        </w:rPr>
      </w:pPr>
      <w:r w:rsidRPr="00C9399E">
        <w:rPr>
          <w:b/>
          <w:bCs/>
        </w:rPr>
        <w:t>Завдання</w:t>
      </w:r>
      <w:r w:rsidRPr="00C9399E">
        <w:rPr>
          <w:b/>
          <w:bCs/>
          <w:spacing w:val="-9"/>
        </w:rPr>
        <w:t xml:space="preserve"> </w:t>
      </w:r>
      <w:r w:rsidRPr="00C9399E">
        <w:rPr>
          <w:b/>
          <w:bCs/>
        </w:rPr>
        <w:t>7.1</w:t>
      </w:r>
      <w:r>
        <w:t>.Створення</w:t>
      </w:r>
      <w:r>
        <w:rPr>
          <w:spacing w:val="-5"/>
        </w:rPr>
        <w:t xml:space="preserve"> </w:t>
      </w:r>
      <w:r>
        <w:t>стандартного</w:t>
      </w:r>
      <w:r>
        <w:rPr>
          <w:spacing w:val="-3"/>
        </w:rPr>
        <w:t xml:space="preserve"> </w:t>
      </w:r>
      <w:r>
        <w:t>списку</w:t>
      </w:r>
      <w:r>
        <w:rPr>
          <w:spacing w:val="-8"/>
        </w:rPr>
        <w:t xml:space="preserve"> </w:t>
      </w:r>
      <w:r>
        <w:t>доступу.</w:t>
      </w:r>
      <w:r>
        <w:rPr>
          <w:spacing w:val="-67"/>
        </w:rPr>
        <w:t xml:space="preserve"> </w:t>
      </w:r>
    </w:p>
    <w:p w14:paraId="7707A86A" w14:textId="3EA11A6F" w:rsidR="00C9399E" w:rsidRDefault="00C9399E" w:rsidP="00C9399E">
      <w:pPr>
        <w:pStyle w:val="ad"/>
        <w:spacing w:before="5" w:line="379" w:lineRule="auto"/>
        <w:ind w:right="1211"/>
      </w:pPr>
      <w:r w:rsidRPr="00C9399E">
        <w:rPr>
          <w:b/>
          <w:bCs/>
        </w:rPr>
        <w:t>Завдання</w:t>
      </w:r>
      <w:r w:rsidRPr="00C9399E">
        <w:rPr>
          <w:b/>
          <w:bCs/>
          <w:spacing w:val="-5"/>
        </w:rPr>
        <w:t xml:space="preserve"> </w:t>
      </w:r>
      <w:r w:rsidRPr="00C9399E">
        <w:rPr>
          <w:b/>
          <w:bCs/>
        </w:rPr>
        <w:t>7.2</w:t>
      </w:r>
      <w:r>
        <w:t>.Розширені</w:t>
      </w:r>
      <w:r>
        <w:rPr>
          <w:spacing w:val="-1"/>
        </w:rPr>
        <w:t xml:space="preserve"> </w:t>
      </w:r>
      <w:r>
        <w:t>списки</w:t>
      </w:r>
      <w:r>
        <w:rPr>
          <w:spacing w:val="2"/>
        </w:rPr>
        <w:t xml:space="preserve"> </w:t>
      </w:r>
      <w:r>
        <w:t>доступу</w:t>
      </w:r>
      <w:r>
        <w:rPr>
          <w:spacing w:val="-2"/>
        </w:rPr>
        <w:t xml:space="preserve"> </w:t>
      </w:r>
      <w:r>
        <w:t>ACL.</w:t>
      </w:r>
    </w:p>
    <w:p w14:paraId="7BD4EF6D" w14:textId="77777777" w:rsidR="00C9399E" w:rsidRDefault="00C9399E" w:rsidP="00C9399E">
      <w:pPr>
        <w:spacing w:line="379" w:lineRule="auto"/>
        <w:sectPr w:rsidR="00C9399E">
          <w:pgSz w:w="12240" w:h="15840"/>
          <w:pgMar w:top="1500" w:right="1320" w:bottom="280" w:left="1340" w:header="720" w:footer="720" w:gutter="0"/>
          <w:cols w:space="720"/>
        </w:sectPr>
      </w:pPr>
    </w:p>
    <w:p w14:paraId="32F231CB" w14:textId="77777777" w:rsidR="00C9399E" w:rsidRDefault="00C9399E" w:rsidP="00C9399E">
      <w:pPr>
        <w:spacing w:before="63"/>
        <w:ind w:left="808"/>
        <w:rPr>
          <w:b/>
        </w:rPr>
      </w:pPr>
      <w:r>
        <w:rPr>
          <w:b/>
        </w:rPr>
        <w:lastRenderedPageBreak/>
        <w:t>Завдання</w:t>
      </w:r>
      <w:r>
        <w:rPr>
          <w:b/>
          <w:spacing w:val="-4"/>
        </w:rPr>
        <w:t xml:space="preserve"> </w:t>
      </w:r>
      <w:r>
        <w:rPr>
          <w:b/>
        </w:rPr>
        <w:t>7.1.Створення</w:t>
      </w:r>
      <w:r>
        <w:rPr>
          <w:b/>
          <w:spacing w:val="-4"/>
        </w:rPr>
        <w:t xml:space="preserve"> </w:t>
      </w:r>
      <w:r>
        <w:rPr>
          <w:b/>
        </w:rPr>
        <w:t>стандартного</w:t>
      </w:r>
      <w:r>
        <w:rPr>
          <w:b/>
          <w:spacing w:val="-4"/>
        </w:rPr>
        <w:t xml:space="preserve"> </w:t>
      </w:r>
      <w:r>
        <w:rPr>
          <w:b/>
        </w:rPr>
        <w:t>списку</w:t>
      </w:r>
      <w:r>
        <w:rPr>
          <w:b/>
          <w:spacing w:val="-5"/>
        </w:rPr>
        <w:t xml:space="preserve"> </w:t>
      </w:r>
      <w:r>
        <w:rPr>
          <w:b/>
        </w:rPr>
        <w:t>доступу.</w:t>
      </w:r>
    </w:p>
    <w:p w14:paraId="106D02B4" w14:textId="77777777" w:rsidR="00C9399E" w:rsidRDefault="00C9399E" w:rsidP="00C9399E">
      <w:pPr>
        <w:pStyle w:val="ad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5DA0D851" wp14:editId="7E979016">
            <wp:simplePos x="0" y="0"/>
            <wp:positionH relativeFrom="page">
              <wp:posOffset>1878964</wp:posOffset>
            </wp:positionH>
            <wp:positionV relativeFrom="paragraph">
              <wp:posOffset>230506</wp:posOffset>
            </wp:positionV>
            <wp:extent cx="3896275" cy="2381250"/>
            <wp:effectExtent l="0" t="0" r="0" b="0"/>
            <wp:wrapTopAndBottom/>
            <wp:docPr id="1" name="image1.png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D7195" w14:textId="77777777" w:rsidR="00C9399E" w:rsidRDefault="00C9399E" w:rsidP="00C9399E">
      <w:pPr>
        <w:pStyle w:val="ad"/>
        <w:rPr>
          <w:b/>
          <w:sz w:val="20"/>
        </w:rPr>
      </w:pPr>
    </w:p>
    <w:p w14:paraId="3BCB31D4" w14:textId="77777777" w:rsidR="00C9399E" w:rsidRDefault="00C9399E" w:rsidP="00C9399E">
      <w:pPr>
        <w:pStyle w:val="ad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177F9514" wp14:editId="1486E820">
            <wp:simplePos x="0" y="0"/>
            <wp:positionH relativeFrom="page">
              <wp:posOffset>1777364</wp:posOffset>
            </wp:positionH>
            <wp:positionV relativeFrom="paragraph">
              <wp:posOffset>162588</wp:posOffset>
            </wp:positionV>
            <wp:extent cx="4667250" cy="971550"/>
            <wp:effectExtent l="0" t="0" r="0" b="0"/>
            <wp:wrapTopAndBottom/>
            <wp:docPr id="3" name="image2.png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683CE86" wp14:editId="59969550">
            <wp:simplePos x="0" y="0"/>
            <wp:positionH relativeFrom="page">
              <wp:posOffset>1939544</wp:posOffset>
            </wp:positionH>
            <wp:positionV relativeFrom="paragraph">
              <wp:posOffset>1251867</wp:posOffset>
            </wp:positionV>
            <wp:extent cx="4343400" cy="228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35D8A" w14:textId="77777777" w:rsidR="00C9399E" w:rsidRDefault="00C9399E" w:rsidP="00C9399E">
      <w:pPr>
        <w:pStyle w:val="ad"/>
        <w:spacing w:before="2"/>
        <w:rPr>
          <w:b/>
          <w:sz w:val="10"/>
        </w:rPr>
      </w:pPr>
    </w:p>
    <w:p w14:paraId="1C687AEF" w14:textId="77777777" w:rsidR="00C9399E" w:rsidRDefault="00C9399E" w:rsidP="00C9399E">
      <w:pPr>
        <w:spacing w:before="159"/>
        <w:ind w:left="795" w:right="103"/>
        <w:jc w:val="center"/>
        <w:rPr>
          <w:b/>
        </w:rPr>
      </w:pPr>
      <w:r>
        <w:rPr>
          <w:b/>
        </w:rPr>
        <w:t>PC0</w:t>
      </w:r>
    </w:p>
    <w:p w14:paraId="6F40E9C7" w14:textId="77777777" w:rsidR="00C9399E" w:rsidRDefault="00C9399E" w:rsidP="00C9399E">
      <w:pPr>
        <w:pStyle w:val="ad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0EB0578" wp14:editId="533D732E">
            <wp:simplePos x="0" y="0"/>
            <wp:positionH relativeFrom="page">
              <wp:posOffset>1791589</wp:posOffset>
            </wp:positionH>
            <wp:positionV relativeFrom="paragraph">
              <wp:posOffset>116222</wp:posOffset>
            </wp:positionV>
            <wp:extent cx="4638675" cy="914400"/>
            <wp:effectExtent l="0" t="0" r="0" b="0"/>
            <wp:wrapTopAndBottom/>
            <wp:docPr id="7" name="image4.png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77789A74" wp14:editId="68CA4B46">
            <wp:simplePos x="0" y="0"/>
            <wp:positionH relativeFrom="page">
              <wp:posOffset>1944370</wp:posOffset>
            </wp:positionH>
            <wp:positionV relativeFrom="paragraph">
              <wp:posOffset>1149062</wp:posOffset>
            </wp:positionV>
            <wp:extent cx="4347400" cy="2286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57806" w14:textId="77777777" w:rsidR="00C9399E" w:rsidRDefault="00C9399E" w:rsidP="00C9399E">
      <w:pPr>
        <w:pStyle w:val="ad"/>
        <w:spacing w:before="3"/>
        <w:rPr>
          <w:b/>
          <w:sz w:val="10"/>
        </w:rPr>
      </w:pPr>
    </w:p>
    <w:p w14:paraId="71EA340D" w14:textId="77777777" w:rsidR="00C9399E" w:rsidRDefault="00C9399E" w:rsidP="00C9399E">
      <w:pPr>
        <w:spacing w:before="160"/>
        <w:ind w:left="795" w:right="104"/>
        <w:jc w:val="center"/>
        <w:rPr>
          <w:b/>
        </w:rPr>
      </w:pPr>
      <w:r>
        <w:rPr>
          <w:b/>
        </w:rPr>
        <w:t>PC1</w:t>
      </w:r>
    </w:p>
    <w:p w14:paraId="40DBC791" w14:textId="77777777" w:rsidR="00C9399E" w:rsidRDefault="00C9399E" w:rsidP="00C9399E">
      <w:pPr>
        <w:pStyle w:val="ad"/>
        <w:rPr>
          <w:b/>
          <w:sz w:val="20"/>
        </w:rPr>
      </w:pPr>
    </w:p>
    <w:p w14:paraId="4A83CE6E" w14:textId="77777777" w:rsidR="00C9399E" w:rsidRDefault="00C9399E" w:rsidP="00C9399E">
      <w:pPr>
        <w:pStyle w:val="ad"/>
        <w:rPr>
          <w:b/>
          <w:sz w:val="20"/>
        </w:rPr>
      </w:pPr>
    </w:p>
    <w:p w14:paraId="3D933A1D" w14:textId="77777777" w:rsidR="00C9399E" w:rsidRDefault="00C9399E" w:rsidP="00C9399E">
      <w:pPr>
        <w:pStyle w:val="ad"/>
        <w:spacing w:before="4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6B571" wp14:editId="035B70F1">
            <wp:simplePos x="0" y="0"/>
            <wp:positionH relativeFrom="page">
              <wp:posOffset>1383664</wp:posOffset>
            </wp:positionH>
            <wp:positionV relativeFrom="paragraph">
              <wp:posOffset>202569</wp:posOffset>
            </wp:positionV>
            <wp:extent cx="4010317" cy="612933"/>
            <wp:effectExtent l="0" t="0" r="0" b="0"/>
            <wp:wrapTopAndBottom/>
            <wp:docPr id="11" name="image6.png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317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93071" w14:textId="77777777" w:rsidR="00C9399E" w:rsidRDefault="00C9399E" w:rsidP="00C9399E">
      <w:pPr>
        <w:rPr>
          <w:sz w:val="24"/>
        </w:rPr>
        <w:sectPr w:rsidR="00C9399E">
          <w:pgSz w:w="12240" w:h="15840"/>
          <w:pgMar w:top="1380" w:right="1320" w:bottom="280" w:left="1340" w:header="720" w:footer="720" w:gutter="0"/>
          <w:cols w:space="720"/>
        </w:sectPr>
      </w:pPr>
    </w:p>
    <w:p w14:paraId="4B344AF2" w14:textId="77777777" w:rsidR="00C9399E" w:rsidRDefault="00C9399E" w:rsidP="00C9399E">
      <w:pPr>
        <w:pStyle w:val="ad"/>
        <w:ind w:left="8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088C90" wp14:editId="7105674C">
            <wp:extent cx="3200400" cy="752475"/>
            <wp:effectExtent l="0" t="0" r="0" b="0"/>
            <wp:docPr id="13" name="image7.png" descr="Зображення, що містить текст, Шрифт, квитанція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Зображення, що містить текст, Шрифт, квитанція, знімок екрана&#10;&#10;Автоматично згенерований опис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555" w14:textId="77777777" w:rsidR="00C9399E" w:rsidRDefault="00C9399E" w:rsidP="00C9399E">
      <w:pPr>
        <w:pStyle w:val="ad"/>
        <w:spacing w:before="7"/>
        <w:rPr>
          <w:b/>
          <w:sz w:val="18"/>
        </w:rPr>
      </w:pPr>
    </w:p>
    <w:p w14:paraId="263B3B8B" w14:textId="77777777" w:rsidR="00C9399E" w:rsidRDefault="00C9399E" w:rsidP="00C9399E">
      <w:pPr>
        <w:pStyle w:val="ad"/>
        <w:spacing w:before="88"/>
        <w:ind w:left="795" w:right="112"/>
        <w:jc w:val="center"/>
      </w:pPr>
      <w:r>
        <w:t>Router0</w:t>
      </w:r>
    </w:p>
    <w:p w14:paraId="4967F8EB" w14:textId="77777777" w:rsidR="00C9399E" w:rsidRDefault="00C9399E" w:rsidP="00C9399E">
      <w:pPr>
        <w:pStyle w:val="ad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758B987" wp14:editId="21D2780A">
            <wp:simplePos x="0" y="0"/>
            <wp:positionH relativeFrom="page">
              <wp:posOffset>914400</wp:posOffset>
            </wp:positionH>
            <wp:positionV relativeFrom="paragraph">
              <wp:posOffset>116868</wp:posOffset>
            </wp:positionV>
            <wp:extent cx="5935055" cy="1499615"/>
            <wp:effectExtent l="0" t="0" r="0" b="0"/>
            <wp:wrapTopAndBottom/>
            <wp:docPr id="15" name="image8.jpeg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055" cy="14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2253E530" wp14:editId="078C15D8">
            <wp:simplePos x="0" y="0"/>
            <wp:positionH relativeFrom="page">
              <wp:posOffset>914400</wp:posOffset>
            </wp:positionH>
            <wp:positionV relativeFrom="paragraph">
              <wp:posOffset>1736753</wp:posOffset>
            </wp:positionV>
            <wp:extent cx="5908421" cy="2020824"/>
            <wp:effectExtent l="0" t="0" r="0" b="0"/>
            <wp:wrapTopAndBottom/>
            <wp:docPr id="17" name="image9.png" descr="Зображення, що містить текст, програмне забезпечення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 descr="Зображення, що містить текст, програмне забезпечення, число, Шрифт&#10;&#10;Автоматично згенерований опис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21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53CC4" w14:textId="77777777" w:rsidR="00C9399E" w:rsidRDefault="00C9399E" w:rsidP="00C9399E">
      <w:pPr>
        <w:pStyle w:val="ad"/>
        <w:spacing w:before="6"/>
        <w:rPr>
          <w:sz w:val="10"/>
        </w:rPr>
      </w:pPr>
    </w:p>
    <w:p w14:paraId="0DB90C8A" w14:textId="77777777" w:rsidR="00C9399E" w:rsidRDefault="00C9399E" w:rsidP="00C9399E">
      <w:pPr>
        <w:spacing w:before="173"/>
        <w:ind w:left="795" w:right="813"/>
        <w:jc w:val="center"/>
        <w:rPr>
          <w:b/>
        </w:rPr>
      </w:pPr>
      <w:r>
        <w:rPr>
          <w:b/>
        </w:rPr>
        <w:t>Server0</w:t>
      </w:r>
    </w:p>
    <w:p w14:paraId="0F22BBBD" w14:textId="77777777" w:rsidR="00C9399E" w:rsidRDefault="00C9399E" w:rsidP="00C9399E">
      <w:pPr>
        <w:pStyle w:val="ad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42EA3D0" wp14:editId="2C4F19B6">
            <wp:simplePos x="0" y="0"/>
            <wp:positionH relativeFrom="page">
              <wp:posOffset>2000250</wp:posOffset>
            </wp:positionH>
            <wp:positionV relativeFrom="paragraph">
              <wp:posOffset>116222</wp:posOffset>
            </wp:positionV>
            <wp:extent cx="3771899" cy="1790700"/>
            <wp:effectExtent l="0" t="0" r="0" b="0"/>
            <wp:wrapTopAndBottom/>
            <wp:docPr id="19" name="image10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9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8FE94" w14:textId="77777777" w:rsidR="00C9399E" w:rsidRDefault="00C9399E" w:rsidP="00C9399E">
      <w:pPr>
        <w:spacing w:before="163"/>
        <w:ind w:left="795" w:right="805"/>
        <w:jc w:val="center"/>
        <w:rPr>
          <w:b/>
        </w:rPr>
      </w:pPr>
      <w:r>
        <w:rPr>
          <w:b/>
        </w:rPr>
        <w:t>PC1</w:t>
      </w:r>
    </w:p>
    <w:p w14:paraId="1C9B4118" w14:textId="77777777" w:rsidR="00C9399E" w:rsidRDefault="00C9399E" w:rsidP="00C9399E">
      <w:pPr>
        <w:jc w:val="center"/>
        <w:sectPr w:rsidR="00C9399E">
          <w:pgSz w:w="12240" w:h="15840"/>
          <w:pgMar w:top="1460" w:right="1320" w:bottom="280" w:left="1340" w:header="720" w:footer="720" w:gutter="0"/>
          <w:cols w:space="720"/>
        </w:sectPr>
      </w:pPr>
    </w:p>
    <w:p w14:paraId="0B1CFA95" w14:textId="77777777" w:rsidR="00C9399E" w:rsidRDefault="00C9399E" w:rsidP="00C9399E">
      <w:pPr>
        <w:pStyle w:val="ad"/>
        <w:spacing w:before="9"/>
        <w:rPr>
          <w:b/>
          <w:sz w:val="2"/>
        </w:rPr>
      </w:pPr>
    </w:p>
    <w:p w14:paraId="71C5D6D4" w14:textId="77777777" w:rsidR="00C9399E" w:rsidRDefault="00C9399E" w:rsidP="00C9399E">
      <w:pPr>
        <w:pStyle w:val="ad"/>
        <w:ind w:left="425"/>
        <w:rPr>
          <w:sz w:val="20"/>
        </w:rPr>
      </w:pPr>
      <w:r>
        <w:rPr>
          <w:noProof/>
          <w:sz w:val="20"/>
        </w:rPr>
        <w:drawing>
          <wp:inline distT="0" distB="0" distL="0" distR="0" wp14:anchorId="719A28F7" wp14:editId="4222815E">
            <wp:extent cx="5462567" cy="339566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567" cy="3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85C4" w14:textId="77777777" w:rsidR="00C9399E" w:rsidRDefault="00C9399E" w:rsidP="00C9399E">
      <w:pPr>
        <w:pStyle w:val="ad"/>
        <w:rPr>
          <w:b/>
          <w:sz w:val="20"/>
        </w:rPr>
      </w:pPr>
    </w:p>
    <w:p w14:paraId="2D4B88B2" w14:textId="77777777" w:rsidR="00C9399E" w:rsidRDefault="00C9399E" w:rsidP="00C9399E">
      <w:pPr>
        <w:pStyle w:val="ad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0C9D3E2" wp14:editId="19D24BB0">
            <wp:simplePos x="0" y="0"/>
            <wp:positionH relativeFrom="page">
              <wp:posOffset>1737276</wp:posOffset>
            </wp:positionH>
            <wp:positionV relativeFrom="paragraph">
              <wp:posOffset>108377</wp:posOffset>
            </wp:positionV>
            <wp:extent cx="4129844" cy="884967"/>
            <wp:effectExtent l="0" t="0" r="0" b="0"/>
            <wp:wrapTopAndBottom/>
            <wp:docPr id="23" name="image12.png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Зображення, що містить текст, Шрифт, знімок екрана, білий&#10;&#10;Автоматично згенерований опис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9844" cy="88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7DBFF" w14:textId="77777777" w:rsidR="00C9399E" w:rsidRDefault="00C9399E" w:rsidP="00C9399E">
      <w:pPr>
        <w:spacing w:before="157"/>
        <w:ind w:left="1933" w:right="1952"/>
        <w:jc w:val="center"/>
        <w:rPr>
          <w:b/>
        </w:rPr>
      </w:pPr>
      <w:r>
        <w:rPr>
          <w:b/>
        </w:rPr>
        <w:t>Router0</w:t>
      </w:r>
    </w:p>
    <w:p w14:paraId="1F4F9C7B" w14:textId="77777777" w:rsidR="00C9399E" w:rsidRDefault="00C9399E" w:rsidP="00C9399E">
      <w:pPr>
        <w:pStyle w:val="ad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33AE5676" wp14:editId="4237B732">
            <wp:simplePos x="0" y="0"/>
            <wp:positionH relativeFrom="page">
              <wp:posOffset>1990725</wp:posOffset>
            </wp:positionH>
            <wp:positionV relativeFrom="paragraph">
              <wp:posOffset>116920</wp:posOffset>
            </wp:positionV>
            <wp:extent cx="3781425" cy="1304925"/>
            <wp:effectExtent l="0" t="0" r="0" b="0"/>
            <wp:wrapTopAndBottom/>
            <wp:docPr id="25" name="image13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2E22A" w14:textId="77777777" w:rsidR="00C9399E" w:rsidRDefault="00C9399E" w:rsidP="00C9399E">
      <w:pPr>
        <w:spacing w:before="175"/>
        <w:ind w:left="795" w:right="805"/>
        <w:jc w:val="center"/>
        <w:rPr>
          <w:b/>
        </w:rPr>
      </w:pPr>
      <w:r>
        <w:rPr>
          <w:b/>
        </w:rPr>
        <w:t>PC1</w:t>
      </w:r>
    </w:p>
    <w:p w14:paraId="571B4A09" w14:textId="77777777" w:rsidR="00C9399E" w:rsidRDefault="00C9399E" w:rsidP="00C9399E">
      <w:pPr>
        <w:pStyle w:val="ad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6E7BDA32" wp14:editId="206E929F">
            <wp:simplePos x="0" y="0"/>
            <wp:positionH relativeFrom="page">
              <wp:posOffset>1905000</wp:posOffset>
            </wp:positionH>
            <wp:positionV relativeFrom="paragraph">
              <wp:posOffset>115587</wp:posOffset>
            </wp:positionV>
            <wp:extent cx="3952875" cy="1314450"/>
            <wp:effectExtent l="0" t="0" r="0" b="0"/>
            <wp:wrapTopAndBottom/>
            <wp:docPr id="27" name="image14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420DF" w14:textId="77777777" w:rsidR="00C9399E" w:rsidRDefault="00C9399E" w:rsidP="00C9399E">
      <w:pPr>
        <w:spacing w:before="161"/>
        <w:ind w:left="795" w:right="805"/>
        <w:jc w:val="center"/>
        <w:rPr>
          <w:b/>
        </w:rPr>
      </w:pPr>
      <w:r>
        <w:rPr>
          <w:b/>
        </w:rPr>
        <w:t>PC0</w:t>
      </w:r>
    </w:p>
    <w:p w14:paraId="4C9DF08A" w14:textId="77777777" w:rsidR="00C9399E" w:rsidRDefault="00C9399E" w:rsidP="00C9399E">
      <w:pPr>
        <w:pStyle w:val="ad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4CFBAB50" wp14:editId="6DE7F5D3">
            <wp:simplePos x="0" y="0"/>
            <wp:positionH relativeFrom="page">
              <wp:posOffset>1982896</wp:posOffset>
            </wp:positionH>
            <wp:positionV relativeFrom="paragraph">
              <wp:posOffset>139613</wp:posOffset>
            </wp:positionV>
            <wp:extent cx="3776575" cy="641127"/>
            <wp:effectExtent l="0" t="0" r="0" b="0"/>
            <wp:wrapTopAndBottom/>
            <wp:docPr id="29" name="image15.png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 descr="Зображення, що містить текст, Шрифт, знімок екрана, білий&#10;&#10;Автоматично згенерований опис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575" cy="64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1BCB1" w14:textId="77777777" w:rsidR="00C9399E" w:rsidRDefault="00C9399E" w:rsidP="00C9399E">
      <w:pPr>
        <w:spacing w:before="164"/>
        <w:ind w:left="795" w:right="812"/>
        <w:jc w:val="center"/>
        <w:rPr>
          <w:b/>
        </w:rPr>
      </w:pPr>
      <w:r>
        <w:rPr>
          <w:b/>
        </w:rPr>
        <w:t>Router0</w:t>
      </w:r>
    </w:p>
    <w:p w14:paraId="4350B4FB" w14:textId="77777777" w:rsidR="00C9399E" w:rsidRDefault="00C9399E" w:rsidP="00C9399E">
      <w:pPr>
        <w:jc w:val="center"/>
        <w:sectPr w:rsidR="00C9399E">
          <w:pgSz w:w="12240" w:h="15840"/>
          <w:pgMar w:top="1500" w:right="1320" w:bottom="280" w:left="1340" w:header="720" w:footer="720" w:gutter="0"/>
          <w:cols w:space="720"/>
        </w:sectPr>
      </w:pPr>
    </w:p>
    <w:p w14:paraId="0A3BE37E" w14:textId="77777777" w:rsidR="00C9399E" w:rsidRDefault="00C9399E" w:rsidP="00C9399E">
      <w:pPr>
        <w:spacing w:before="63"/>
        <w:ind w:left="795" w:right="807"/>
        <w:jc w:val="center"/>
        <w:rPr>
          <w:b/>
        </w:rPr>
      </w:pPr>
      <w:r>
        <w:rPr>
          <w:b/>
        </w:rPr>
        <w:lastRenderedPageBreak/>
        <w:t>Завдання</w:t>
      </w:r>
      <w:r>
        <w:rPr>
          <w:b/>
          <w:spacing w:val="-1"/>
        </w:rPr>
        <w:t xml:space="preserve"> </w:t>
      </w:r>
      <w:r>
        <w:rPr>
          <w:b/>
        </w:rPr>
        <w:t>7.2.</w:t>
      </w:r>
      <w:r>
        <w:rPr>
          <w:b/>
          <w:spacing w:val="-3"/>
        </w:rPr>
        <w:t xml:space="preserve"> </w:t>
      </w:r>
      <w:r>
        <w:rPr>
          <w:b/>
        </w:rPr>
        <w:t>Розширені</w:t>
      </w:r>
      <w:r>
        <w:rPr>
          <w:b/>
          <w:spacing w:val="-3"/>
        </w:rPr>
        <w:t xml:space="preserve"> </w:t>
      </w:r>
      <w:r>
        <w:rPr>
          <w:b/>
        </w:rPr>
        <w:t>списки</w:t>
      </w:r>
      <w:r>
        <w:rPr>
          <w:b/>
          <w:spacing w:val="2"/>
        </w:rPr>
        <w:t xml:space="preserve"> </w:t>
      </w:r>
      <w:r>
        <w:rPr>
          <w:b/>
        </w:rPr>
        <w:t>доступу</w:t>
      </w:r>
      <w:r>
        <w:rPr>
          <w:b/>
          <w:spacing w:val="-2"/>
        </w:rPr>
        <w:t xml:space="preserve"> </w:t>
      </w:r>
      <w:r>
        <w:rPr>
          <w:b/>
        </w:rPr>
        <w:t>ACL</w:t>
      </w:r>
    </w:p>
    <w:p w14:paraId="3693183D" w14:textId="77777777" w:rsidR="00C9399E" w:rsidRDefault="00C9399E" w:rsidP="00C9399E">
      <w:pPr>
        <w:pStyle w:val="ad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76CE90B7" wp14:editId="6D92C06D">
            <wp:simplePos x="0" y="0"/>
            <wp:positionH relativeFrom="page">
              <wp:posOffset>2452721</wp:posOffset>
            </wp:positionH>
            <wp:positionV relativeFrom="paragraph">
              <wp:posOffset>156300</wp:posOffset>
            </wp:positionV>
            <wp:extent cx="2590750" cy="2785110"/>
            <wp:effectExtent l="0" t="0" r="0" b="0"/>
            <wp:wrapTopAndBottom/>
            <wp:docPr id="31" name="image16.png" descr="Зображення, що містить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 descr="Зображення, що містить знімок екрана, схема&#10;&#10;Автоматично згенерований опис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5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5B03B" w14:textId="77777777" w:rsidR="00C9399E" w:rsidRDefault="00C9399E" w:rsidP="00C9399E">
      <w:pPr>
        <w:pStyle w:val="ad"/>
        <w:rPr>
          <w:b/>
          <w:sz w:val="20"/>
        </w:rPr>
      </w:pPr>
    </w:p>
    <w:p w14:paraId="0F1699A2" w14:textId="77777777" w:rsidR="00C9399E" w:rsidRDefault="00C9399E" w:rsidP="00C9399E">
      <w:pPr>
        <w:pStyle w:val="ad"/>
        <w:rPr>
          <w:b/>
          <w:sz w:val="20"/>
        </w:rPr>
      </w:pPr>
    </w:p>
    <w:p w14:paraId="7110994A" w14:textId="2689EA4E" w:rsidR="00C9399E" w:rsidRDefault="00C9399E" w:rsidP="00C9399E">
      <w:pPr>
        <w:pStyle w:val="ad"/>
        <w:spacing w:before="9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77559AC3" wp14:editId="4CB71413">
                <wp:simplePos x="0" y="0"/>
                <wp:positionH relativeFrom="page">
                  <wp:posOffset>914400</wp:posOffset>
                </wp:positionH>
                <wp:positionV relativeFrom="paragraph">
                  <wp:posOffset>169545</wp:posOffset>
                </wp:positionV>
                <wp:extent cx="4600575" cy="600075"/>
                <wp:effectExtent l="0" t="0" r="0" b="635"/>
                <wp:wrapTopAndBottom/>
                <wp:docPr id="1683866240" name="Групувати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0575" cy="600075"/>
                          <a:chOff x="1440" y="267"/>
                          <a:chExt cx="7245" cy="945"/>
                        </a:xfrm>
                      </wpg:grpSpPr>
                      <pic:pic xmlns:pic="http://schemas.openxmlformats.org/drawingml/2006/picture">
                        <pic:nvPicPr>
                          <pic:cNvPr id="21223372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6"/>
                            <a:ext cx="681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13664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98"/>
                            <a:ext cx="7245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1BD0A" id="Групувати 5" o:spid="_x0000_s1026" style="position:absolute;margin-left:1in;margin-top:13.35pt;width:362.25pt;height:47.25pt;z-index:-251640832;mso-wrap-distance-left:0;mso-wrap-distance-right:0;mso-position-horizontal-relative:page" coordorigin="1440,267" coordsize="7245,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440;top:266;width:681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">
                  <v:imagedata r:id="rId22" o:title=""/>
                </v:shape>
                <v:shape id="Picture 10" o:spid="_x0000_s1028" type="#_x0000_t75" style="position:absolute;left:1440;top:598;width:7245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">
                  <v:imagedata r:id="rId23" o:title=""/>
                </v:shape>
                <w10:wrap type="topAndBottom" anchorx="page"/>
              </v:group>
            </w:pict>
          </mc:Fallback>
        </mc:AlternateContent>
      </w:r>
    </w:p>
    <w:p w14:paraId="24D5A9FD" w14:textId="77777777" w:rsidR="00C9399E" w:rsidRDefault="00C9399E" w:rsidP="00C9399E">
      <w:pPr>
        <w:spacing w:after="54"/>
        <w:ind w:left="795" w:right="813"/>
        <w:jc w:val="center"/>
        <w:rPr>
          <w:b/>
          <w:sz w:val="32"/>
        </w:rPr>
      </w:pPr>
      <w:r>
        <w:rPr>
          <w:b/>
          <w:sz w:val="32"/>
        </w:rPr>
        <w:t>PC0</w:t>
      </w:r>
    </w:p>
    <w:p w14:paraId="33E71D5C" w14:textId="41A1AD1F" w:rsidR="00C9399E" w:rsidRDefault="00C9399E" w:rsidP="00C9399E">
      <w:pPr>
        <w:pStyle w:val="ad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A1F2640" wp14:editId="67123C56">
                <wp:extent cx="4667250" cy="619125"/>
                <wp:effectExtent l="0" t="635" r="0" b="0"/>
                <wp:docPr id="537343697" name="Групувати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0" cy="619125"/>
                          <a:chOff x="0" y="0"/>
                          <a:chExt cx="7350" cy="975"/>
                        </a:xfrm>
                      </wpg:grpSpPr>
                      <pic:pic xmlns:pic="http://schemas.openxmlformats.org/drawingml/2006/picture">
                        <pic:nvPicPr>
                          <pic:cNvPr id="3581219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62278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9"/>
                            <a:ext cx="73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1D55F3" id="Групувати 4" o:spid="_x0000_s1026" style="width:367.5pt;height:48.75pt;mso-position-horizontal-relative:char;mso-position-vertical-relative:line" coordsize="7350,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">
                <v:shape id="Picture 6" o:spid="_x0000_s1027" type="#_x0000_t75" style="position:absolute;width:69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">
                  <v:imagedata r:id="rId26" o:title=""/>
                </v:shape>
                <v:shape id="Picture 7" o:spid="_x0000_s1028" type="#_x0000_t75" style="position:absolute;top:299;width:7350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">
                  <v:imagedata r:id="rId27" o:title=""/>
                </v:shape>
                <w10:anchorlock/>
              </v:group>
            </w:pict>
          </mc:Fallback>
        </mc:AlternateContent>
      </w:r>
    </w:p>
    <w:p w14:paraId="445E3314" w14:textId="54C55FCF" w:rsidR="00C9399E" w:rsidRDefault="00C9399E" w:rsidP="00C9399E">
      <w:pPr>
        <w:spacing w:before="10"/>
        <w:ind w:left="795" w:right="810"/>
        <w:jc w:val="center"/>
        <w:rPr>
          <w:b/>
          <w:sz w:val="32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080B1F06" wp14:editId="1C250F37">
                <wp:simplePos x="0" y="0"/>
                <wp:positionH relativeFrom="page">
                  <wp:posOffset>914400</wp:posOffset>
                </wp:positionH>
                <wp:positionV relativeFrom="paragraph">
                  <wp:posOffset>299085</wp:posOffset>
                </wp:positionV>
                <wp:extent cx="4695825" cy="581025"/>
                <wp:effectExtent l="0" t="4445" r="0" b="5080"/>
                <wp:wrapTopAndBottom/>
                <wp:docPr id="251070118" name="Групувати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5825" cy="581025"/>
                          <a:chOff x="1440" y="471"/>
                          <a:chExt cx="7395" cy="915"/>
                        </a:xfrm>
                      </wpg:grpSpPr>
                      <pic:pic xmlns:pic="http://schemas.openxmlformats.org/drawingml/2006/picture">
                        <pic:nvPicPr>
                          <pic:cNvPr id="214051963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70"/>
                            <a:ext cx="691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854521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42"/>
                            <a:ext cx="7395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49A81" id="Групувати 3" o:spid="_x0000_s1026" style="position:absolute;margin-left:1in;margin-top:23.55pt;width:369.75pt;height:45.75pt;z-index:-251639808;mso-wrap-distance-left:0;mso-wrap-distance-right:0;mso-position-horizontal-relative:page" coordorigin="1440,471" coordsize="7395,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">
                <v:shape id="Picture 12" o:spid="_x0000_s1027" type="#_x0000_t75" style="position:absolute;left:1440;top:470;width:6915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">
                  <v:imagedata r:id="rId30" o:title=""/>
                </v:shape>
                <v:shape id="Picture 13" o:spid="_x0000_s1028" type="#_x0000_t75" style="position:absolute;left:1440;top:742;width:7395;height: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">
                  <v:imagedata r:id="rId31" o:title=""/>
                </v:shape>
                <w10:wrap type="topAndBottom" anchorx="page"/>
              </v:group>
            </w:pict>
          </mc:Fallback>
        </mc:AlternateContent>
      </w:r>
      <w:r>
        <w:rPr>
          <w:b/>
          <w:sz w:val="32"/>
        </w:rPr>
        <w:t>Server0</w:t>
      </w:r>
    </w:p>
    <w:p w14:paraId="6CDA6C3E" w14:textId="77777777" w:rsidR="00C9399E" w:rsidRDefault="00C9399E" w:rsidP="00C9399E">
      <w:pPr>
        <w:ind w:left="795" w:right="813"/>
        <w:jc w:val="center"/>
        <w:rPr>
          <w:b/>
          <w:sz w:val="32"/>
        </w:rPr>
      </w:pPr>
      <w:r>
        <w:rPr>
          <w:b/>
          <w:sz w:val="32"/>
        </w:rPr>
        <w:t>PC1</w:t>
      </w:r>
    </w:p>
    <w:p w14:paraId="12776888" w14:textId="26259815" w:rsidR="00C9399E" w:rsidRDefault="00C9399E" w:rsidP="00C9399E">
      <w:pPr>
        <w:pStyle w:val="ad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B1DE61" wp14:editId="0D4B8B24">
                <wp:extent cx="4648200" cy="665480"/>
                <wp:effectExtent l="0" t="0" r="0" b="1270"/>
                <wp:docPr id="55286133" name="Групувати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0" cy="665480"/>
                          <a:chOff x="0" y="0"/>
                          <a:chExt cx="7320" cy="1048"/>
                        </a:xfrm>
                      </wpg:grpSpPr>
                      <pic:pic xmlns:pic="http://schemas.openxmlformats.org/drawingml/2006/picture">
                        <pic:nvPicPr>
                          <pic:cNvPr id="152616546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95682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19"/>
                            <a:ext cx="7320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503C5F" id="Групувати 2" o:spid="_x0000_s1026" style="width:366pt;height:52.4pt;mso-position-horizontal-relative:char;mso-position-vertical-relative:line" coordsize="7320,1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">
                <v:shape id="Picture 3" o:spid="_x0000_s1027" type="#_x0000_t75" style="position:absolute;width:6870;height: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">
                  <v:imagedata r:id="rId34" o:title=""/>
                </v:shape>
                <v:shape id="Picture 4" o:spid="_x0000_s1028" type="#_x0000_t75" style="position:absolute;top:419;width:7320;height: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">
                  <v:imagedata r:id="rId35" o:title=""/>
                </v:shape>
                <w10:anchorlock/>
              </v:group>
            </w:pict>
          </mc:Fallback>
        </mc:AlternateContent>
      </w:r>
    </w:p>
    <w:p w14:paraId="09F1F35D" w14:textId="77777777" w:rsidR="00C9399E" w:rsidRDefault="00C9399E" w:rsidP="00C9399E">
      <w:pPr>
        <w:ind w:left="795" w:right="813"/>
        <w:jc w:val="center"/>
        <w:rPr>
          <w:b/>
          <w:sz w:val="32"/>
        </w:rPr>
      </w:pPr>
      <w:r>
        <w:rPr>
          <w:b/>
          <w:sz w:val="32"/>
        </w:rPr>
        <w:t>PC2</w:t>
      </w:r>
    </w:p>
    <w:p w14:paraId="2211F4FA" w14:textId="77777777" w:rsidR="00C9399E" w:rsidRDefault="00C9399E" w:rsidP="00C9399E">
      <w:pPr>
        <w:pStyle w:val="ad"/>
        <w:rPr>
          <w:b/>
          <w:sz w:val="20"/>
        </w:rPr>
      </w:pPr>
    </w:p>
    <w:p w14:paraId="25EFEB85" w14:textId="77777777" w:rsidR="00C9399E" w:rsidRDefault="00C9399E" w:rsidP="00C9399E">
      <w:pPr>
        <w:pStyle w:val="ad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1ED10DB" wp14:editId="6EAC73C1">
            <wp:simplePos x="0" y="0"/>
            <wp:positionH relativeFrom="page">
              <wp:posOffset>923925</wp:posOffset>
            </wp:positionH>
            <wp:positionV relativeFrom="paragraph">
              <wp:posOffset>102223</wp:posOffset>
            </wp:positionV>
            <wp:extent cx="4007643" cy="480917"/>
            <wp:effectExtent l="0" t="0" r="0" b="0"/>
            <wp:wrapTopAndBottom/>
            <wp:docPr id="33" name="image25.png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5.png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643" cy="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B18D9" w14:textId="77777777" w:rsidR="00C9399E" w:rsidRDefault="00C9399E" w:rsidP="00C9399E">
      <w:pPr>
        <w:rPr>
          <w:sz w:val="10"/>
        </w:rPr>
        <w:sectPr w:rsidR="00C9399E">
          <w:pgSz w:w="12240" w:h="15840"/>
          <w:pgMar w:top="1380" w:right="1320" w:bottom="280" w:left="1340" w:header="720" w:footer="720" w:gutter="0"/>
          <w:cols w:space="720"/>
        </w:sectPr>
      </w:pPr>
    </w:p>
    <w:p w14:paraId="1064F3E8" w14:textId="77777777" w:rsidR="00C9399E" w:rsidRDefault="00C9399E" w:rsidP="00C9399E">
      <w:pPr>
        <w:pStyle w:val="ad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E196EA" wp14:editId="31678D1D">
            <wp:extent cx="4065278" cy="752475"/>
            <wp:effectExtent l="0" t="0" r="0" b="0"/>
            <wp:docPr id="35" name="image26.png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6.png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278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22B" w14:textId="77777777" w:rsidR="00C9399E" w:rsidRDefault="00C9399E" w:rsidP="00C9399E">
      <w:pPr>
        <w:spacing w:before="25"/>
        <w:ind w:left="795" w:right="806"/>
        <w:jc w:val="center"/>
        <w:rPr>
          <w:b/>
          <w:sz w:val="32"/>
        </w:rPr>
      </w:pPr>
      <w:r>
        <w:rPr>
          <w:b/>
          <w:sz w:val="32"/>
        </w:rPr>
        <w:t>Router0</w:t>
      </w:r>
    </w:p>
    <w:p w14:paraId="3DA47705" w14:textId="77777777" w:rsidR="00C9399E" w:rsidRDefault="00C9399E" w:rsidP="00C9399E">
      <w:pPr>
        <w:pStyle w:val="ad"/>
        <w:ind w:left="1014"/>
        <w:rPr>
          <w:sz w:val="20"/>
        </w:rPr>
      </w:pPr>
      <w:r>
        <w:rPr>
          <w:noProof/>
          <w:sz w:val="20"/>
        </w:rPr>
        <w:drawing>
          <wp:inline distT="0" distB="0" distL="0" distR="0" wp14:anchorId="6C9D5FE8" wp14:editId="6C754755">
            <wp:extent cx="4781550" cy="1914525"/>
            <wp:effectExtent l="0" t="0" r="0" b="0"/>
            <wp:docPr id="37" name="image27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7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DE13" w14:textId="1B233FE3" w:rsidR="00C9399E" w:rsidRDefault="00C9399E" w:rsidP="00C9399E">
      <w:pPr>
        <w:spacing w:before="18"/>
        <w:ind w:left="795" w:right="813"/>
        <w:jc w:val="center"/>
        <w:rPr>
          <w:b/>
          <w:sz w:val="32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1BAD07BB" wp14:editId="0BA6DAC4">
                <wp:simplePos x="0" y="0"/>
                <wp:positionH relativeFrom="page">
                  <wp:posOffset>1275715</wp:posOffset>
                </wp:positionH>
                <wp:positionV relativeFrom="paragraph">
                  <wp:posOffset>271780</wp:posOffset>
                </wp:positionV>
                <wp:extent cx="5133975" cy="2117725"/>
                <wp:effectExtent l="0" t="635" r="635" b="5715"/>
                <wp:wrapTopAndBottom/>
                <wp:docPr id="765009949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3975" cy="2117725"/>
                          <a:chOff x="2009" y="428"/>
                          <a:chExt cx="8085" cy="3335"/>
                        </a:xfrm>
                      </wpg:grpSpPr>
                      <pic:pic xmlns:pic="http://schemas.openxmlformats.org/drawingml/2006/picture">
                        <pic:nvPicPr>
                          <pic:cNvPr id="107955195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" y="428"/>
                            <a:ext cx="8085" cy="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050418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2" y="1669"/>
                            <a:ext cx="4620" cy="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D30BB" id="Групувати 1" o:spid="_x0000_s1026" style="position:absolute;margin-left:100.45pt;margin-top:21.4pt;width:404.25pt;height:166.75pt;z-index:-251638784;mso-wrap-distance-left:0;mso-wrap-distance-right:0;mso-position-horizontal-relative:page" coordorigin="2009,428" coordsize="8085,3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">
                <v:shape id="Picture 15" o:spid="_x0000_s1027" type="#_x0000_t75" style="position:absolute;left:2009;top:428;width:8085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">
                  <v:imagedata r:id="rId41" o:title=""/>
                </v:shape>
                <v:shape id="Picture 16" o:spid="_x0000_s1028" type="#_x0000_t75" style="position:absolute;left:3492;top:1669;width:4620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">
                  <v:imagedata r:id="rId42" o:title=""/>
                </v:shape>
                <w10:wrap type="topAndBottom" anchorx="page"/>
              </v:group>
            </w:pict>
          </mc:Fallback>
        </mc:AlternateContent>
      </w:r>
      <w:r>
        <w:rPr>
          <w:b/>
          <w:sz w:val="32"/>
        </w:rPr>
        <w:t>PC1</w:t>
      </w:r>
    </w:p>
    <w:p w14:paraId="10327A76" w14:textId="77777777" w:rsidR="00C9399E" w:rsidRDefault="00C9399E" w:rsidP="00C9399E">
      <w:pPr>
        <w:ind w:left="795" w:right="806"/>
        <w:jc w:val="center"/>
        <w:rPr>
          <w:b/>
          <w:sz w:val="32"/>
        </w:rPr>
      </w:pPr>
      <w:r>
        <w:rPr>
          <w:b/>
          <w:sz w:val="32"/>
        </w:rPr>
        <w:t>Router0</w:t>
      </w:r>
    </w:p>
    <w:p w14:paraId="7B90C87F" w14:textId="77777777" w:rsidR="00C9399E" w:rsidRDefault="00C9399E" w:rsidP="00C9399E">
      <w:pPr>
        <w:pStyle w:val="ad"/>
        <w:rPr>
          <w:b/>
          <w:sz w:val="34"/>
        </w:rPr>
      </w:pPr>
    </w:p>
    <w:p w14:paraId="7C68A2D9" w14:textId="77777777" w:rsidR="00C9399E" w:rsidRDefault="00C9399E" w:rsidP="00C9399E">
      <w:pPr>
        <w:pStyle w:val="ad"/>
        <w:rPr>
          <w:b/>
          <w:sz w:val="34"/>
        </w:rPr>
      </w:pPr>
    </w:p>
    <w:p w14:paraId="553C62A1" w14:textId="77777777" w:rsidR="00C9399E" w:rsidRDefault="00C9399E" w:rsidP="00C9399E">
      <w:pPr>
        <w:pStyle w:val="ad"/>
        <w:rPr>
          <w:b/>
          <w:sz w:val="34"/>
        </w:rPr>
      </w:pPr>
    </w:p>
    <w:p w14:paraId="08A0A7D0" w14:textId="77777777" w:rsidR="00C9399E" w:rsidRDefault="00C9399E" w:rsidP="00C9399E">
      <w:pPr>
        <w:pStyle w:val="ad"/>
        <w:rPr>
          <w:b/>
          <w:sz w:val="34"/>
        </w:rPr>
      </w:pPr>
    </w:p>
    <w:p w14:paraId="16528A91" w14:textId="77777777" w:rsidR="00C9399E" w:rsidRDefault="00C9399E" w:rsidP="00C9399E">
      <w:pPr>
        <w:pStyle w:val="ad"/>
        <w:spacing w:before="3"/>
        <w:rPr>
          <w:b/>
          <w:sz w:val="47"/>
        </w:rPr>
      </w:pPr>
    </w:p>
    <w:p w14:paraId="779A9265" w14:textId="77777777" w:rsidR="00C9399E" w:rsidRDefault="00C9399E" w:rsidP="00C9399E">
      <w:pPr>
        <w:ind w:left="795" w:right="813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6A3E720D" wp14:editId="78AA4565">
            <wp:simplePos x="0" y="0"/>
            <wp:positionH relativeFrom="page">
              <wp:posOffset>2438400</wp:posOffset>
            </wp:positionH>
            <wp:positionV relativeFrom="paragraph">
              <wp:posOffset>-1355502</wp:posOffset>
            </wp:positionV>
            <wp:extent cx="2886075" cy="1352550"/>
            <wp:effectExtent l="0" t="0" r="0" b="0"/>
            <wp:wrapNone/>
            <wp:docPr id="39" name="image30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0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PC2</w:t>
      </w:r>
    </w:p>
    <w:p w14:paraId="7FEF35F5" w14:textId="77777777" w:rsidR="00C9399E" w:rsidRDefault="00C9399E" w:rsidP="00C9399E">
      <w:pPr>
        <w:pStyle w:val="ad"/>
        <w:ind w:left="3115"/>
        <w:rPr>
          <w:sz w:val="20"/>
        </w:rPr>
      </w:pPr>
      <w:r>
        <w:rPr>
          <w:noProof/>
          <w:sz w:val="20"/>
        </w:rPr>
        <w:drawing>
          <wp:inline distT="0" distB="0" distL="0" distR="0" wp14:anchorId="37352A61" wp14:editId="0DA79A4B">
            <wp:extent cx="2123195" cy="695325"/>
            <wp:effectExtent l="0" t="0" r="0" b="0"/>
            <wp:docPr id="41" name="image31.png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1.png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19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EF38" w14:textId="77777777" w:rsidR="00C9399E" w:rsidRDefault="00C9399E" w:rsidP="00C9399E">
      <w:pPr>
        <w:spacing w:before="13"/>
        <w:ind w:left="795" w:right="813"/>
        <w:jc w:val="center"/>
        <w:rPr>
          <w:b/>
          <w:sz w:val="32"/>
        </w:rPr>
      </w:pPr>
      <w:r>
        <w:rPr>
          <w:b/>
          <w:sz w:val="32"/>
        </w:rPr>
        <w:t>PC1</w:t>
      </w:r>
    </w:p>
    <w:p w14:paraId="73E6EA84" w14:textId="77777777" w:rsidR="00C9399E" w:rsidRDefault="00C9399E" w:rsidP="00C9399E">
      <w:pPr>
        <w:jc w:val="center"/>
        <w:rPr>
          <w:sz w:val="32"/>
        </w:rPr>
        <w:sectPr w:rsidR="00C9399E">
          <w:pgSz w:w="12240" w:h="15840"/>
          <w:pgMar w:top="1460" w:right="1320" w:bottom="280" w:left="1340" w:header="720" w:footer="720" w:gutter="0"/>
          <w:cols w:space="720"/>
        </w:sectPr>
      </w:pPr>
    </w:p>
    <w:p w14:paraId="7CBFCC7A" w14:textId="2D84AEC0" w:rsidR="00C9399E" w:rsidRDefault="00C9399E" w:rsidP="00C9399E">
      <w:pPr>
        <w:pStyle w:val="ab"/>
      </w:pPr>
      <w:r>
        <w:lastRenderedPageBreak/>
        <w:t>Висновок</w:t>
      </w:r>
    </w:p>
    <w:p w14:paraId="6C559005" w14:textId="289CA47D" w:rsidR="00132C1D" w:rsidRPr="00132C1D" w:rsidRDefault="00C9399E" w:rsidP="00C9399E">
      <w:r w:rsidRPr="00C9399E">
        <w:t>У ході виконання даної лабораторної роботи ми досліджували основи створення списків доступу і їх конкретне використання. Ми отримали глибше розуміння того, як можна керувати доступом до ресурсів і забезпечувати безпеку в мережах та системах.</w:t>
      </w:r>
    </w:p>
    <w:sectPr w:rsidR="00132C1D" w:rsidRPr="00132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9E"/>
    <w:rsid w:val="00132C1D"/>
    <w:rsid w:val="002C5855"/>
    <w:rsid w:val="004E3913"/>
    <w:rsid w:val="006F67DC"/>
    <w:rsid w:val="007502C0"/>
    <w:rsid w:val="00C70170"/>
    <w:rsid w:val="00C9399E"/>
    <w:rsid w:val="00D0018B"/>
    <w:rsid w:val="00D224E5"/>
    <w:rsid w:val="00EB1954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3E42"/>
  <w15:chartTrackingRefBased/>
  <w15:docId w15:val="{693C78D1-DF68-460F-970F-4E6DD39E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  <w:style w:type="paragraph" w:styleId="ad">
    <w:name w:val="Body Text"/>
    <w:basedOn w:val="a"/>
    <w:link w:val="ae"/>
    <w:uiPriority w:val="1"/>
    <w:qFormat/>
    <w:rsid w:val="00C9399E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ий текст Знак"/>
    <w:basedOn w:val="a0"/>
    <w:link w:val="ad"/>
    <w:uiPriority w:val="1"/>
    <w:rsid w:val="00C9399E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2</TotalTime>
  <Pages>8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2023-11-06T23:06:00Z</dcterms:created>
  <dcterms:modified xsi:type="dcterms:W3CDTF">2023-11-06T23:08:00Z</dcterms:modified>
</cp:coreProperties>
</file>