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DA5C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7C3DE046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6CD1CA00" w14:textId="77777777" w:rsidR="00EB1954" w:rsidRDefault="00EB1954" w:rsidP="00EB1954">
      <w:pPr>
        <w:rPr>
          <w:sz w:val="32"/>
          <w:szCs w:val="32"/>
        </w:rPr>
      </w:pPr>
    </w:p>
    <w:p w14:paraId="473F437B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610CABA9" w14:textId="77777777" w:rsidR="00EB1954" w:rsidRDefault="00EB1954" w:rsidP="00EB1954"/>
    <w:p w14:paraId="460CBD5F" w14:textId="77777777" w:rsidR="00EB1954" w:rsidRDefault="00EB1954" w:rsidP="00EB1954"/>
    <w:p w14:paraId="71C9CA10" w14:textId="77777777" w:rsidR="00EB1954" w:rsidRDefault="00EB1954" w:rsidP="00EB1954"/>
    <w:p w14:paraId="6559BEDF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3EFC62FA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736DF539" w14:textId="3AABB47F" w:rsidR="00EB1954" w:rsidRDefault="00EB1954" w:rsidP="007502C0">
      <w:pPr>
        <w:pStyle w:val="11"/>
      </w:pPr>
      <w:r>
        <w:t>ЛАБОРАТОРНА РОБОТА №</w:t>
      </w:r>
      <w:r w:rsidR="000724D9">
        <w:t>9</w:t>
      </w:r>
    </w:p>
    <w:p w14:paraId="5C6574D4" w14:textId="77777777" w:rsidR="00EB1954" w:rsidRDefault="00EB1954" w:rsidP="00EB1954">
      <w:pPr>
        <w:jc w:val="center"/>
        <w:rPr>
          <w:szCs w:val="28"/>
        </w:rPr>
      </w:pPr>
    </w:p>
    <w:p w14:paraId="3B3FE339" w14:textId="77777777" w:rsidR="00EB1954" w:rsidRDefault="00EB1954" w:rsidP="00EB1954">
      <w:pPr>
        <w:jc w:val="center"/>
        <w:rPr>
          <w:szCs w:val="28"/>
        </w:rPr>
      </w:pPr>
    </w:p>
    <w:p w14:paraId="1CFCE55D" w14:textId="77777777" w:rsidR="00EB1954" w:rsidRDefault="00EB1954" w:rsidP="00EB1954">
      <w:pPr>
        <w:jc w:val="center"/>
        <w:rPr>
          <w:szCs w:val="28"/>
        </w:rPr>
      </w:pPr>
    </w:p>
    <w:p w14:paraId="2CF7EA97" w14:textId="77777777" w:rsidR="00EB1954" w:rsidRDefault="00EB1954" w:rsidP="00EB1954">
      <w:pPr>
        <w:jc w:val="center"/>
        <w:rPr>
          <w:szCs w:val="28"/>
        </w:rPr>
      </w:pPr>
    </w:p>
    <w:p w14:paraId="3DEF7979" w14:textId="77777777" w:rsidR="00EB1954" w:rsidRDefault="00EB1954" w:rsidP="00EB1954">
      <w:pPr>
        <w:jc w:val="center"/>
        <w:rPr>
          <w:szCs w:val="28"/>
        </w:rPr>
      </w:pPr>
    </w:p>
    <w:p w14:paraId="2713EFE6" w14:textId="77777777" w:rsidR="00EB1954" w:rsidRDefault="00EB1954" w:rsidP="00EB1954">
      <w:pPr>
        <w:jc w:val="center"/>
        <w:rPr>
          <w:szCs w:val="28"/>
        </w:rPr>
      </w:pPr>
    </w:p>
    <w:p w14:paraId="42E71555" w14:textId="77777777" w:rsidR="00EB1954" w:rsidRDefault="00EB1954" w:rsidP="00EB1954">
      <w:pPr>
        <w:jc w:val="right"/>
        <w:rPr>
          <w:szCs w:val="28"/>
        </w:rPr>
      </w:pPr>
    </w:p>
    <w:p w14:paraId="362A425C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0E408D28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5D73E0D1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41848EFD" w14:textId="77777777" w:rsidR="00EB1954" w:rsidRDefault="00EB1954" w:rsidP="00EB1954">
      <w:pPr>
        <w:rPr>
          <w:szCs w:val="28"/>
        </w:rPr>
      </w:pPr>
    </w:p>
    <w:p w14:paraId="156E4A51" w14:textId="77777777" w:rsidR="00EB1954" w:rsidRDefault="00EB1954" w:rsidP="00EB1954">
      <w:pPr>
        <w:jc w:val="center"/>
        <w:rPr>
          <w:szCs w:val="28"/>
        </w:rPr>
      </w:pPr>
    </w:p>
    <w:p w14:paraId="4325C710" w14:textId="77777777" w:rsidR="00132C1D" w:rsidRDefault="00132C1D" w:rsidP="00EB1954">
      <w:pPr>
        <w:jc w:val="center"/>
        <w:rPr>
          <w:szCs w:val="28"/>
        </w:rPr>
      </w:pPr>
    </w:p>
    <w:p w14:paraId="1B528F26" w14:textId="77777777" w:rsidR="00132C1D" w:rsidRDefault="00132C1D" w:rsidP="00EB1954">
      <w:pPr>
        <w:jc w:val="center"/>
        <w:rPr>
          <w:szCs w:val="28"/>
        </w:rPr>
      </w:pPr>
    </w:p>
    <w:p w14:paraId="494A7294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20F2B649" w14:textId="27DD4A75" w:rsidR="000724D9" w:rsidRPr="000724D9" w:rsidRDefault="000724D9" w:rsidP="000724D9">
      <w:pPr>
        <w:rPr>
          <w:sz w:val="32"/>
          <w:szCs w:val="24"/>
        </w:rPr>
      </w:pPr>
      <w:r w:rsidRPr="000724D9">
        <w:rPr>
          <w:b/>
          <w:bCs/>
          <w:sz w:val="32"/>
          <w:szCs w:val="24"/>
        </w:rPr>
        <w:lastRenderedPageBreak/>
        <w:t>Тема:</w:t>
      </w:r>
      <w:r w:rsidRPr="000724D9">
        <w:rPr>
          <w:spacing w:val="-9"/>
          <w:sz w:val="32"/>
          <w:szCs w:val="24"/>
        </w:rPr>
        <w:t xml:space="preserve"> </w:t>
      </w:r>
      <w:r w:rsidRPr="000724D9">
        <w:rPr>
          <w:sz w:val="32"/>
          <w:szCs w:val="24"/>
        </w:rPr>
        <w:t>створення</w:t>
      </w:r>
      <w:r w:rsidRPr="000724D9">
        <w:rPr>
          <w:spacing w:val="-6"/>
          <w:sz w:val="32"/>
          <w:szCs w:val="24"/>
        </w:rPr>
        <w:t xml:space="preserve"> </w:t>
      </w:r>
      <w:r w:rsidRPr="000724D9">
        <w:rPr>
          <w:sz w:val="32"/>
          <w:szCs w:val="24"/>
        </w:rPr>
        <w:t>та</w:t>
      </w:r>
      <w:r w:rsidRPr="000724D9">
        <w:rPr>
          <w:spacing w:val="-7"/>
          <w:sz w:val="32"/>
          <w:szCs w:val="24"/>
        </w:rPr>
        <w:t xml:space="preserve"> </w:t>
      </w:r>
      <w:r w:rsidRPr="000724D9">
        <w:rPr>
          <w:sz w:val="32"/>
          <w:szCs w:val="24"/>
        </w:rPr>
        <w:t>налаштування</w:t>
      </w:r>
      <w:r w:rsidRPr="000724D9">
        <w:rPr>
          <w:spacing w:val="-6"/>
          <w:sz w:val="32"/>
          <w:szCs w:val="24"/>
        </w:rPr>
        <w:t xml:space="preserve"> </w:t>
      </w:r>
      <w:proofErr w:type="spellStart"/>
      <w:r w:rsidRPr="000724D9">
        <w:rPr>
          <w:sz w:val="32"/>
          <w:szCs w:val="24"/>
        </w:rPr>
        <w:t>безпроводової</w:t>
      </w:r>
      <w:proofErr w:type="spellEnd"/>
      <w:r w:rsidRPr="000724D9">
        <w:rPr>
          <w:spacing w:val="-67"/>
          <w:sz w:val="32"/>
          <w:szCs w:val="24"/>
        </w:rPr>
        <w:t xml:space="preserve">     </w:t>
      </w:r>
      <w:r w:rsidRPr="000724D9">
        <w:rPr>
          <w:sz w:val="32"/>
          <w:szCs w:val="24"/>
        </w:rPr>
        <w:t xml:space="preserve"> мережі.</w:t>
      </w:r>
    </w:p>
    <w:p w14:paraId="5C3221F4" w14:textId="77777777" w:rsidR="000724D9" w:rsidRPr="000724D9" w:rsidRDefault="000724D9" w:rsidP="000724D9">
      <w:pPr>
        <w:pStyle w:val="ad"/>
        <w:spacing w:before="88"/>
        <w:ind w:left="100" w:right="1982"/>
        <w:rPr>
          <w:b w:val="0"/>
          <w:bCs w:val="0"/>
          <w:sz w:val="32"/>
          <w:szCs w:val="32"/>
        </w:rPr>
      </w:pPr>
    </w:p>
    <w:p w14:paraId="1A47D255" w14:textId="77777777" w:rsidR="000724D9" w:rsidRPr="000724D9" w:rsidRDefault="000724D9" w:rsidP="000724D9">
      <w:pPr>
        <w:pStyle w:val="ad"/>
        <w:ind w:right="1268"/>
        <w:rPr>
          <w:b w:val="0"/>
          <w:bCs w:val="0"/>
          <w:sz w:val="32"/>
          <w:szCs w:val="32"/>
        </w:rPr>
      </w:pPr>
      <w:r w:rsidRPr="000724D9">
        <w:rPr>
          <w:sz w:val="32"/>
          <w:szCs w:val="32"/>
        </w:rPr>
        <w:t>Мета</w:t>
      </w:r>
      <w:r w:rsidRPr="000724D9">
        <w:rPr>
          <w:spacing w:val="-4"/>
          <w:sz w:val="32"/>
          <w:szCs w:val="32"/>
        </w:rPr>
        <w:t xml:space="preserve"> </w:t>
      </w:r>
      <w:r w:rsidRPr="000724D9">
        <w:rPr>
          <w:sz w:val="32"/>
          <w:szCs w:val="32"/>
        </w:rPr>
        <w:t>заняття:</w:t>
      </w:r>
      <w:r w:rsidRPr="000724D9">
        <w:rPr>
          <w:spacing w:val="-4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ознайомитися</w:t>
      </w:r>
      <w:r w:rsidRPr="000724D9">
        <w:rPr>
          <w:b w:val="0"/>
          <w:bCs w:val="0"/>
          <w:spacing w:val="-2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із загальними</w:t>
      </w:r>
      <w:r w:rsidRPr="000724D9">
        <w:rPr>
          <w:b w:val="0"/>
          <w:bCs w:val="0"/>
          <w:spacing w:val="-5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принципами</w:t>
      </w:r>
      <w:r w:rsidRPr="000724D9">
        <w:rPr>
          <w:b w:val="0"/>
          <w:bCs w:val="0"/>
          <w:spacing w:val="-4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створення</w:t>
      </w:r>
      <w:r w:rsidRPr="000724D9">
        <w:rPr>
          <w:b w:val="0"/>
          <w:bCs w:val="0"/>
          <w:spacing w:val="-3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та</w:t>
      </w:r>
      <w:r w:rsidRPr="000724D9">
        <w:rPr>
          <w:b w:val="0"/>
          <w:bCs w:val="0"/>
          <w:spacing w:val="-67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 xml:space="preserve">налаштування </w:t>
      </w:r>
      <w:proofErr w:type="spellStart"/>
      <w:r w:rsidRPr="000724D9">
        <w:rPr>
          <w:b w:val="0"/>
          <w:bCs w:val="0"/>
          <w:sz w:val="32"/>
          <w:szCs w:val="32"/>
        </w:rPr>
        <w:t>безпроводових</w:t>
      </w:r>
      <w:proofErr w:type="spellEnd"/>
      <w:r w:rsidRPr="000724D9">
        <w:rPr>
          <w:b w:val="0"/>
          <w:bCs w:val="0"/>
          <w:sz w:val="32"/>
          <w:szCs w:val="32"/>
        </w:rPr>
        <w:t xml:space="preserve"> мереж, отримати практичні навички</w:t>
      </w:r>
      <w:r w:rsidRPr="000724D9">
        <w:rPr>
          <w:b w:val="0"/>
          <w:bCs w:val="0"/>
          <w:spacing w:val="1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 xml:space="preserve">аналізу та визначення параметрів </w:t>
      </w:r>
      <w:proofErr w:type="spellStart"/>
      <w:r w:rsidRPr="000724D9">
        <w:rPr>
          <w:b w:val="0"/>
          <w:bCs w:val="0"/>
          <w:sz w:val="32"/>
          <w:szCs w:val="32"/>
        </w:rPr>
        <w:t>безпроводових</w:t>
      </w:r>
      <w:proofErr w:type="spellEnd"/>
      <w:r w:rsidRPr="000724D9">
        <w:rPr>
          <w:b w:val="0"/>
          <w:bCs w:val="0"/>
          <w:sz w:val="32"/>
          <w:szCs w:val="32"/>
        </w:rPr>
        <w:t xml:space="preserve"> мереж; застосувати</w:t>
      </w:r>
      <w:r w:rsidRPr="000724D9">
        <w:rPr>
          <w:b w:val="0"/>
          <w:bCs w:val="0"/>
          <w:spacing w:val="1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отримані</w:t>
      </w:r>
      <w:r w:rsidRPr="000724D9">
        <w:rPr>
          <w:b w:val="0"/>
          <w:bCs w:val="0"/>
          <w:spacing w:val="-1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знання</w:t>
      </w:r>
      <w:r w:rsidRPr="000724D9">
        <w:rPr>
          <w:b w:val="0"/>
          <w:bCs w:val="0"/>
          <w:spacing w:val="1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при</w:t>
      </w:r>
      <w:r w:rsidRPr="000724D9">
        <w:rPr>
          <w:b w:val="0"/>
          <w:bCs w:val="0"/>
          <w:spacing w:val="-1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виконанні</w:t>
      </w:r>
      <w:r w:rsidRPr="000724D9">
        <w:rPr>
          <w:b w:val="0"/>
          <w:bCs w:val="0"/>
          <w:spacing w:val="2"/>
          <w:sz w:val="32"/>
          <w:szCs w:val="32"/>
        </w:rPr>
        <w:t xml:space="preserve"> </w:t>
      </w:r>
      <w:r w:rsidRPr="000724D9">
        <w:rPr>
          <w:b w:val="0"/>
          <w:bCs w:val="0"/>
          <w:sz w:val="32"/>
          <w:szCs w:val="32"/>
        </w:rPr>
        <w:t>практичних завдань.</w:t>
      </w:r>
    </w:p>
    <w:p w14:paraId="32B419D2" w14:textId="77777777" w:rsidR="000724D9" w:rsidRPr="000724D9" w:rsidRDefault="000724D9" w:rsidP="000724D9">
      <w:pPr>
        <w:pStyle w:val="ad"/>
        <w:ind w:left="100" w:right="1268"/>
        <w:rPr>
          <w:b w:val="0"/>
          <w:bCs w:val="0"/>
          <w:sz w:val="32"/>
          <w:szCs w:val="32"/>
        </w:rPr>
      </w:pPr>
    </w:p>
    <w:p w14:paraId="7A065C3C" w14:textId="77777777" w:rsidR="000724D9" w:rsidRPr="000724D9" w:rsidRDefault="000724D9" w:rsidP="000724D9">
      <w:pPr>
        <w:pStyle w:val="ad"/>
        <w:ind w:left="100" w:right="1268"/>
        <w:rPr>
          <w:b w:val="0"/>
          <w:bCs w:val="0"/>
          <w:sz w:val="32"/>
          <w:szCs w:val="32"/>
        </w:rPr>
      </w:pPr>
    </w:p>
    <w:p w14:paraId="505CC91D" w14:textId="77777777" w:rsidR="000724D9" w:rsidRDefault="000724D9" w:rsidP="000724D9">
      <w:pPr>
        <w:pStyle w:val="ad"/>
        <w:spacing w:before="1"/>
        <w:rPr>
          <w:sz w:val="32"/>
          <w:szCs w:val="32"/>
        </w:rPr>
      </w:pPr>
      <w:r w:rsidRPr="000724D9">
        <w:rPr>
          <w:sz w:val="32"/>
          <w:szCs w:val="32"/>
        </w:rPr>
        <w:t>Завдання:</w:t>
      </w:r>
    </w:p>
    <w:p w14:paraId="6301FE1C" w14:textId="77777777" w:rsidR="000724D9" w:rsidRDefault="000724D9" w:rsidP="000724D9">
      <w:pPr>
        <w:pStyle w:val="ad"/>
        <w:spacing w:before="1"/>
        <w:rPr>
          <w:sz w:val="32"/>
          <w:szCs w:val="32"/>
        </w:rPr>
      </w:pPr>
    </w:p>
    <w:p w14:paraId="5DC44CD4" w14:textId="77777777" w:rsidR="000724D9" w:rsidRDefault="000724D9" w:rsidP="000724D9">
      <w:pPr>
        <w:spacing w:before="2"/>
      </w:pPr>
      <w:r w:rsidRPr="000724D9">
        <w:rPr>
          <w:b/>
          <w:bCs/>
        </w:rPr>
        <w:t>Завдання</w:t>
      </w:r>
      <w:r w:rsidRPr="000724D9">
        <w:rPr>
          <w:b/>
          <w:bCs/>
          <w:spacing w:val="-7"/>
        </w:rPr>
        <w:t xml:space="preserve"> </w:t>
      </w:r>
      <w:r w:rsidRPr="000724D9">
        <w:rPr>
          <w:b/>
          <w:bCs/>
        </w:rPr>
        <w:t>9.1.</w:t>
      </w:r>
      <w:r w:rsidRPr="000724D9">
        <w:rPr>
          <w:spacing w:val="1"/>
        </w:rPr>
        <w:t xml:space="preserve"> </w:t>
      </w:r>
      <w:r>
        <w:t>Налаштувати</w:t>
      </w:r>
      <w:r w:rsidRPr="000724D9">
        <w:rPr>
          <w:spacing w:val="-4"/>
        </w:rPr>
        <w:t xml:space="preserve"> </w:t>
      </w:r>
      <w:proofErr w:type="spellStart"/>
      <w:r>
        <w:t>безпроводової</w:t>
      </w:r>
      <w:proofErr w:type="spellEnd"/>
      <w:r w:rsidRPr="000724D9">
        <w:rPr>
          <w:spacing w:val="-3"/>
        </w:rPr>
        <w:t xml:space="preserve"> </w:t>
      </w:r>
      <w:proofErr w:type="spellStart"/>
      <w:r>
        <w:t>мережіWEP.</w:t>
      </w:r>
      <w:proofErr w:type="spellEnd"/>
    </w:p>
    <w:p w14:paraId="0ED854BC" w14:textId="4EC4578D" w:rsidR="000724D9" w:rsidRPr="000724D9" w:rsidRDefault="000724D9" w:rsidP="000724D9">
      <w:pPr>
        <w:spacing w:before="2"/>
      </w:pPr>
      <w:r>
        <w:t>З</w:t>
      </w:r>
      <w:r w:rsidRPr="000724D9">
        <w:rPr>
          <w:b/>
          <w:bCs/>
        </w:rPr>
        <w:t>авдання</w:t>
      </w:r>
      <w:r w:rsidRPr="000724D9">
        <w:rPr>
          <w:b/>
          <w:bCs/>
          <w:spacing w:val="-6"/>
        </w:rPr>
        <w:t xml:space="preserve"> </w:t>
      </w:r>
      <w:r w:rsidRPr="000724D9">
        <w:rPr>
          <w:b/>
          <w:bCs/>
        </w:rPr>
        <w:t>9.2.</w:t>
      </w:r>
      <w:r w:rsidRPr="000724D9">
        <w:rPr>
          <w:spacing w:val="1"/>
        </w:rPr>
        <w:t xml:space="preserve"> </w:t>
      </w:r>
      <w:r>
        <w:t>Налаштування</w:t>
      </w:r>
      <w:r w:rsidRPr="000724D9">
        <w:rPr>
          <w:spacing w:val="-4"/>
        </w:rPr>
        <w:t xml:space="preserve"> </w:t>
      </w:r>
      <w:proofErr w:type="spellStart"/>
      <w:r>
        <w:t>безпроводової</w:t>
      </w:r>
      <w:proofErr w:type="spellEnd"/>
      <w:r w:rsidRPr="000724D9">
        <w:rPr>
          <w:spacing w:val="-3"/>
        </w:rPr>
        <w:t xml:space="preserve"> </w:t>
      </w:r>
      <w:r>
        <w:t>мережі</w:t>
      </w:r>
      <w:r w:rsidRPr="000724D9">
        <w:rPr>
          <w:spacing w:val="-2"/>
        </w:rPr>
        <w:t xml:space="preserve"> </w:t>
      </w:r>
      <w:r>
        <w:t>WPA.</w:t>
      </w:r>
    </w:p>
    <w:p w14:paraId="050374E7" w14:textId="09369AAB" w:rsidR="000724D9" w:rsidRDefault="000724D9" w:rsidP="000724D9">
      <w:pPr>
        <w:spacing w:before="186" w:line="379" w:lineRule="auto"/>
        <w:ind w:right="2609"/>
        <w:jc w:val="left"/>
      </w:pPr>
      <w:r w:rsidRPr="000724D9">
        <w:rPr>
          <w:b/>
          <w:bCs/>
        </w:rPr>
        <w:t>Завдання</w:t>
      </w:r>
      <w:r w:rsidRPr="000724D9">
        <w:rPr>
          <w:b/>
          <w:bCs/>
          <w:spacing w:val="-6"/>
        </w:rPr>
        <w:t xml:space="preserve"> </w:t>
      </w:r>
      <w:r w:rsidRPr="000724D9">
        <w:rPr>
          <w:b/>
          <w:bCs/>
        </w:rPr>
        <w:t>9.3.</w:t>
      </w:r>
      <w:r w:rsidRPr="000724D9">
        <w:rPr>
          <w:spacing w:val="2"/>
        </w:rPr>
        <w:t xml:space="preserve"> </w:t>
      </w:r>
      <w:proofErr w:type="spellStart"/>
      <w:r>
        <w:t>Безпроводова</w:t>
      </w:r>
      <w:proofErr w:type="spellEnd"/>
      <w:r>
        <w:t xml:space="preserve"> мережа з точкою</w:t>
      </w:r>
      <w:r w:rsidRPr="000724D9">
        <w:rPr>
          <w:spacing w:val="-5"/>
        </w:rPr>
        <w:t xml:space="preserve"> </w:t>
      </w:r>
      <w:r>
        <w:t>доступу.</w:t>
      </w:r>
    </w:p>
    <w:p w14:paraId="0A5AC364" w14:textId="77777777" w:rsidR="000724D9" w:rsidRDefault="000724D9" w:rsidP="000724D9">
      <w:pPr>
        <w:spacing w:before="186" w:line="379" w:lineRule="auto"/>
        <w:ind w:right="2609"/>
        <w:jc w:val="left"/>
      </w:pPr>
      <w:r w:rsidRPr="000724D9">
        <w:rPr>
          <w:b/>
          <w:bCs/>
        </w:rPr>
        <w:t>Завдання</w:t>
      </w:r>
      <w:r w:rsidRPr="000724D9">
        <w:rPr>
          <w:b/>
          <w:bCs/>
          <w:spacing w:val="-7"/>
        </w:rPr>
        <w:t xml:space="preserve"> </w:t>
      </w:r>
      <w:r w:rsidRPr="000724D9">
        <w:rPr>
          <w:b/>
          <w:bCs/>
        </w:rPr>
        <w:t>9.4.</w:t>
      </w:r>
      <w:r w:rsidRPr="000724D9">
        <w:rPr>
          <w:spacing w:val="1"/>
        </w:rPr>
        <w:t xml:space="preserve"> </w:t>
      </w:r>
      <w:proofErr w:type="spellStart"/>
      <w:r>
        <w:t>Безпроводова</w:t>
      </w:r>
      <w:proofErr w:type="spellEnd"/>
      <w:r w:rsidRPr="000724D9">
        <w:rPr>
          <w:spacing w:val="-2"/>
        </w:rPr>
        <w:t xml:space="preserve"> </w:t>
      </w:r>
      <w:r>
        <w:t>мережа</w:t>
      </w:r>
      <w:r w:rsidRPr="000724D9">
        <w:rPr>
          <w:spacing w:val="-2"/>
        </w:rPr>
        <w:t xml:space="preserve"> </w:t>
      </w:r>
      <w:r>
        <w:t>між</w:t>
      </w:r>
      <w:r w:rsidRPr="000724D9">
        <w:rPr>
          <w:spacing w:val="-2"/>
        </w:rPr>
        <w:t xml:space="preserve"> </w:t>
      </w:r>
      <w:r>
        <w:t>офісами.</w:t>
      </w:r>
    </w:p>
    <w:p w14:paraId="25A8CBAF" w14:textId="365F8AC0" w:rsidR="000724D9" w:rsidRDefault="000724D9" w:rsidP="000724D9">
      <w:pPr>
        <w:spacing w:before="186" w:line="379" w:lineRule="auto"/>
        <w:ind w:right="2609"/>
        <w:jc w:val="left"/>
      </w:pPr>
      <w:r w:rsidRPr="000724D9">
        <w:rPr>
          <w:b/>
          <w:bCs/>
        </w:rPr>
        <w:t>Завдання</w:t>
      </w:r>
      <w:r w:rsidRPr="000724D9">
        <w:rPr>
          <w:b/>
          <w:bCs/>
          <w:spacing w:val="-6"/>
        </w:rPr>
        <w:t xml:space="preserve"> </w:t>
      </w:r>
      <w:r w:rsidRPr="000724D9">
        <w:rPr>
          <w:b/>
          <w:bCs/>
        </w:rPr>
        <w:t>9.5.</w:t>
      </w:r>
      <w:r w:rsidRPr="000724D9">
        <w:rPr>
          <w:spacing w:val="1"/>
        </w:rPr>
        <w:t xml:space="preserve"> </w:t>
      </w:r>
      <w:r>
        <w:t>Налаштування</w:t>
      </w:r>
      <w:r w:rsidRPr="000724D9">
        <w:rPr>
          <w:spacing w:val="-1"/>
        </w:rPr>
        <w:t xml:space="preserve"> </w:t>
      </w:r>
      <w:r>
        <w:t>комутованого</w:t>
      </w:r>
      <w:r w:rsidRPr="000724D9">
        <w:rPr>
          <w:spacing w:val="-5"/>
        </w:rPr>
        <w:t xml:space="preserve"> </w:t>
      </w:r>
      <w:r>
        <w:t>WI-FI</w:t>
      </w:r>
      <w:r w:rsidRPr="000724D9">
        <w:rPr>
          <w:spacing w:val="-1"/>
        </w:rPr>
        <w:t xml:space="preserve"> </w:t>
      </w:r>
      <w:r>
        <w:t>з'єднання.</w:t>
      </w:r>
    </w:p>
    <w:p w14:paraId="579ACBD2" w14:textId="77777777" w:rsidR="000724D9" w:rsidRDefault="000724D9" w:rsidP="000724D9">
      <w:pPr>
        <w:spacing w:before="187" w:line="379" w:lineRule="auto"/>
        <w:ind w:right="89"/>
      </w:pPr>
      <w:r w:rsidRPr="000724D9">
        <w:rPr>
          <w:b/>
          <w:bCs/>
        </w:rPr>
        <w:t>Завдання</w:t>
      </w:r>
      <w:r w:rsidRPr="000724D9">
        <w:rPr>
          <w:b/>
          <w:bCs/>
          <w:spacing w:val="-7"/>
        </w:rPr>
        <w:t xml:space="preserve"> </w:t>
      </w:r>
      <w:r w:rsidRPr="000724D9">
        <w:rPr>
          <w:b/>
          <w:bCs/>
        </w:rPr>
        <w:t>9.6.</w:t>
      </w:r>
      <w:r>
        <w:t xml:space="preserve"> </w:t>
      </w:r>
      <w:proofErr w:type="spellStart"/>
      <w:r>
        <w:t>Безпроводовий</w:t>
      </w:r>
      <w:proofErr w:type="spellEnd"/>
      <w:r w:rsidRPr="000724D9">
        <w:rPr>
          <w:spacing w:val="-4"/>
        </w:rPr>
        <w:t xml:space="preserve"> </w:t>
      </w:r>
      <w:r>
        <w:t>зв'язок</w:t>
      </w:r>
      <w:r w:rsidRPr="000724D9">
        <w:rPr>
          <w:spacing w:val="-1"/>
        </w:rPr>
        <w:t xml:space="preserve"> </w:t>
      </w:r>
      <w:r>
        <w:t>в</w:t>
      </w:r>
      <w:r w:rsidRPr="000724D9">
        <w:rPr>
          <w:spacing w:val="-2"/>
        </w:rPr>
        <w:t xml:space="preserve"> </w:t>
      </w:r>
      <w:proofErr w:type="spellStart"/>
      <w:r>
        <w:t>Packet</w:t>
      </w:r>
      <w:proofErr w:type="spellEnd"/>
      <w:r w:rsidRPr="000724D9">
        <w:rPr>
          <w:spacing w:val="-4"/>
        </w:rPr>
        <w:t xml:space="preserve"> </w:t>
      </w:r>
      <w:proofErr w:type="spellStart"/>
      <w:r>
        <w:t>Tracer</w:t>
      </w:r>
      <w:proofErr w:type="spellEnd"/>
      <w:r w:rsidRPr="000724D9">
        <w:rPr>
          <w:spacing w:val="-3"/>
        </w:rPr>
        <w:t xml:space="preserve"> </w:t>
      </w:r>
      <w:r>
        <w:t>з</w:t>
      </w:r>
      <w:r w:rsidRPr="000724D9">
        <w:rPr>
          <w:spacing w:val="-4"/>
        </w:rPr>
        <w:t xml:space="preserve"> </w:t>
      </w:r>
      <w:proofErr w:type="spellStart"/>
      <w:r>
        <w:t>безпроводовим</w:t>
      </w:r>
      <w:proofErr w:type="spellEnd"/>
      <w:r w:rsidRPr="000724D9">
        <w:rPr>
          <w:spacing w:val="-67"/>
        </w:rPr>
        <w:t xml:space="preserve"> </w:t>
      </w:r>
      <w:proofErr w:type="spellStart"/>
      <w:r>
        <w:t>роутером</w:t>
      </w:r>
      <w:proofErr w:type="spellEnd"/>
      <w:r>
        <w:t>.</w:t>
      </w:r>
    </w:p>
    <w:p w14:paraId="688A098F" w14:textId="77777777" w:rsidR="000724D9" w:rsidRDefault="000724D9" w:rsidP="000724D9">
      <w:pPr>
        <w:spacing w:line="379" w:lineRule="auto"/>
        <w:sectPr w:rsidR="000724D9">
          <w:pgSz w:w="12240" w:h="15840"/>
          <w:pgMar w:top="1500" w:right="620" w:bottom="280" w:left="1340" w:header="720" w:footer="720" w:gutter="0"/>
          <w:cols w:space="720"/>
        </w:sectPr>
      </w:pPr>
    </w:p>
    <w:p w14:paraId="129D9DBA" w14:textId="77777777" w:rsidR="000724D9" w:rsidRDefault="000724D9" w:rsidP="000724D9">
      <w:pPr>
        <w:pStyle w:val="ad"/>
        <w:spacing w:before="63"/>
        <w:ind w:left="808"/>
      </w:pPr>
      <w:r>
        <w:lastRenderedPageBreak/>
        <w:t>Завдання</w:t>
      </w:r>
      <w:r>
        <w:rPr>
          <w:spacing w:val="-2"/>
        </w:rPr>
        <w:t xml:space="preserve"> </w:t>
      </w:r>
      <w:r>
        <w:t>9.1.</w:t>
      </w:r>
      <w:r>
        <w:rPr>
          <w:spacing w:val="-1"/>
        </w:rPr>
        <w:t xml:space="preserve"> </w:t>
      </w:r>
      <w:r>
        <w:t>Налаштувати</w:t>
      </w:r>
      <w:r>
        <w:rPr>
          <w:spacing w:val="-4"/>
        </w:rPr>
        <w:t xml:space="preserve"> </w:t>
      </w:r>
      <w:proofErr w:type="spellStart"/>
      <w:r>
        <w:t>безпроводової</w:t>
      </w:r>
      <w:proofErr w:type="spellEnd"/>
      <w:r>
        <w:rPr>
          <w:spacing w:val="-4"/>
        </w:rPr>
        <w:t xml:space="preserve"> </w:t>
      </w:r>
      <w:proofErr w:type="spellStart"/>
      <w:r>
        <w:t>мережіWEP</w:t>
      </w:r>
      <w:proofErr w:type="spellEnd"/>
      <w:r>
        <w:t>.</w:t>
      </w:r>
    </w:p>
    <w:p w14:paraId="43B895D4" w14:textId="77777777" w:rsidR="000724D9" w:rsidRDefault="000724D9" w:rsidP="000724D9">
      <w:pPr>
        <w:pStyle w:val="ad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 wp14:anchorId="613CA381" wp14:editId="6E598612">
            <wp:simplePos x="0" y="0"/>
            <wp:positionH relativeFrom="page">
              <wp:posOffset>1364614</wp:posOffset>
            </wp:positionH>
            <wp:positionV relativeFrom="paragraph">
              <wp:posOffset>116222</wp:posOffset>
            </wp:positionV>
            <wp:extent cx="5315306" cy="4857750"/>
            <wp:effectExtent l="0" t="0" r="0" b="0"/>
            <wp:wrapTopAndBottom/>
            <wp:docPr id="1" name="image1.png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06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8B4C5" w14:textId="77777777" w:rsidR="000724D9" w:rsidRDefault="000724D9" w:rsidP="000724D9">
      <w:pPr>
        <w:pStyle w:val="ad"/>
        <w:spacing w:before="162"/>
        <w:ind w:left="795" w:right="800"/>
        <w:jc w:val="center"/>
      </w:pPr>
      <w:r>
        <w:t>Router1</w:t>
      </w:r>
    </w:p>
    <w:p w14:paraId="351B995F" w14:textId="77777777" w:rsidR="000724D9" w:rsidRDefault="000724D9" w:rsidP="000724D9">
      <w:pPr>
        <w:pStyle w:val="ad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7B794431" wp14:editId="7639FC1E">
            <wp:simplePos x="0" y="0"/>
            <wp:positionH relativeFrom="page">
              <wp:posOffset>3177794</wp:posOffset>
            </wp:positionH>
            <wp:positionV relativeFrom="paragraph">
              <wp:posOffset>114939</wp:posOffset>
            </wp:positionV>
            <wp:extent cx="1849102" cy="773239"/>
            <wp:effectExtent l="0" t="0" r="0" b="0"/>
            <wp:wrapTopAndBottom/>
            <wp:docPr id="3" name="image2.jpeg" descr="Зображення, що містить електроніка, текст, Електронна інженерія, панель керува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Зображення, що містить електроніка, текст, Електронна інженерія, панель керування&#10;&#10;Автоматично згенерований опис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102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A700" w14:textId="77777777" w:rsidR="000724D9" w:rsidRDefault="000724D9" w:rsidP="000724D9">
      <w:pPr>
        <w:rPr>
          <w:sz w:val="12"/>
        </w:rPr>
        <w:sectPr w:rsidR="000724D9">
          <w:pgSz w:w="12240" w:h="15840"/>
          <w:pgMar w:top="1380" w:right="620" w:bottom="280" w:left="1340" w:header="720" w:footer="720" w:gutter="0"/>
          <w:cols w:space="720"/>
        </w:sectPr>
      </w:pPr>
    </w:p>
    <w:p w14:paraId="322EB4DF" w14:textId="77777777" w:rsidR="000724D9" w:rsidRDefault="000724D9" w:rsidP="000724D9">
      <w:pPr>
        <w:pStyle w:val="ad"/>
        <w:ind w:left="8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989EF87" wp14:editId="2BB6E5C9">
            <wp:extent cx="5917113" cy="3081528"/>
            <wp:effectExtent l="0" t="0" r="0" b="0"/>
            <wp:docPr id="5" name="image3.jpeg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13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8AE1" w14:textId="77777777" w:rsidR="000724D9" w:rsidRDefault="000724D9" w:rsidP="000724D9">
      <w:pPr>
        <w:pStyle w:val="ad"/>
        <w:rPr>
          <w:sz w:val="10"/>
        </w:rPr>
      </w:pPr>
    </w:p>
    <w:p w14:paraId="0225B89A" w14:textId="77777777" w:rsidR="000724D9" w:rsidRDefault="000724D9" w:rsidP="000724D9">
      <w:pPr>
        <w:pStyle w:val="ad"/>
        <w:spacing w:before="88"/>
        <w:ind w:left="795" w:right="799"/>
        <w:jc w:val="center"/>
      </w:pPr>
      <w:r>
        <w:t>PC1</w:t>
      </w:r>
    </w:p>
    <w:p w14:paraId="7C279DC5" w14:textId="77777777" w:rsidR="000724D9" w:rsidRDefault="000724D9" w:rsidP="000724D9">
      <w:pPr>
        <w:pStyle w:val="ad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9A1E66" wp14:editId="0D8CE262">
            <wp:simplePos x="0" y="0"/>
            <wp:positionH relativeFrom="page">
              <wp:posOffset>2130044</wp:posOffset>
            </wp:positionH>
            <wp:positionV relativeFrom="paragraph">
              <wp:posOffset>134643</wp:posOffset>
            </wp:positionV>
            <wp:extent cx="3800475" cy="3552825"/>
            <wp:effectExtent l="0" t="0" r="0" b="0"/>
            <wp:wrapTopAndBottom/>
            <wp:docPr id="7" name="image4.png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C86C2" w14:textId="77777777" w:rsidR="000724D9" w:rsidRDefault="000724D9" w:rsidP="000724D9">
      <w:pPr>
        <w:pStyle w:val="ad"/>
        <w:spacing w:before="208"/>
        <w:ind w:left="795" w:right="800"/>
        <w:jc w:val="center"/>
      </w:pPr>
      <w:r>
        <w:t>Router1</w:t>
      </w:r>
    </w:p>
    <w:p w14:paraId="252A7228" w14:textId="77777777" w:rsidR="000724D9" w:rsidRDefault="000724D9" w:rsidP="000724D9">
      <w:pPr>
        <w:jc w:val="center"/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686A2C6A" w14:textId="77777777" w:rsidR="000724D9" w:rsidRDefault="000724D9" w:rsidP="000724D9">
      <w:pPr>
        <w:pStyle w:val="ad"/>
        <w:rPr>
          <w:sz w:val="20"/>
        </w:rPr>
      </w:pPr>
    </w:p>
    <w:p w14:paraId="4C36CE13" w14:textId="77777777" w:rsidR="000724D9" w:rsidRDefault="000724D9" w:rsidP="000724D9">
      <w:pPr>
        <w:pStyle w:val="ad"/>
        <w:rPr>
          <w:sz w:val="20"/>
        </w:rPr>
      </w:pPr>
    </w:p>
    <w:p w14:paraId="6D8C9A7F" w14:textId="77777777" w:rsidR="000724D9" w:rsidRDefault="000724D9" w:rsidP="000724D9">
      <w:pPr>
        <w:pStyle w:val="ad"/>
        <w:spacing w:before="5"/>
        <w:rPr>
          <w:sz w:val="13"/>
        </w:rPr>
      </w:pPr>
    </w:p>
    <w:p w14:paraId="460FF40C" w14:textId="77777777" w:rsidR="000724D9" w:rsidRDefault="000724D9" w:rsidP="000724D9">
      <w:pPr>
        <w:pStyle w:val="ad"/>
        <w:ind w:left="342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0D58D56" wp14:editId="4B9BFDE0">
            <wp:extent cx="2133600" cy="2200275"/>
            <wp:effectExtent l="0" t="0" r="0" b="0"/>
            <wp:docPr id="9" name="image5.png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3837" w14:textId="77777777" w:rsidR="000724D9" w:rsidRDefault="000724D9" w:rsidP="000724D9">
      <w:pPr>
        <w:pStyle w:val="ad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6747ED" wp14:editId="273F28DD">
            <wp:simplePos x="0" y="0"/>
            <wp:positionH relativeFrom="page">
              <wp:posOffset>2177669</wp:posOffset>
            </wp:positionH>
            <wp:positionV relativeFrom="paragraph">
              <wp:posOffset>175260</wp:posOffset>
            </wp:positionV>
            <wp:extent cx="3858381" cy="1943100"/>
            <wp:effectExtent l="0" t="0" r="0" b="0"/>
            <wp:wrapTopAndBottom/>
            <wp:docPr id="11" name="image6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38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3773C" w14:textId="77777777" w:rsidR="000724D9" w:rsidRDefault="000724D9" w:rsidP="000724D9">
      <w:pPr>
        <w:pStyle w:val="ad"/>
        <w:spacing w:before="2"/>
        <w:rPr>
          <w:sz w:val="6"/>
        </w:rPr>
      </w:pPr>
    </w:p>
    <w:p w14:paraId="7302304E" w14:textId="77777777" w:rsidR="000724D9" w:rsidRDefault="000724D9" w:rsidP="000724D9">
      <w:pPr>
        <w:pStyle w:val="ad"/>
        <w:spacing w:before="89"/>
        <w:ind w:left="795" w:right="802"/>
        <w:jc w:val="center"/>
      </w:pPr>
      <w:r>
        <w:t>PC0</w:t>
      </w:r>
    </w:p>
    <w:p w14:paraId="360415C0" w14:textId="77777777" w:rsidR="000724D9" w:rsidRDefault="000724D9" w:rsidP="000724D9">
      <w:pPr>
        <w:pStyle w:val="ad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D0F70FD" wp14:editId="146E776C">
            <wp:simplePos x="0" y="0"/>
            <wp:positionH relativeFrom="page">
              <wp:posOffset>1596644</wp:posOffset>
            </wp:positionH>
            <wp:positionV relativeFrom="paragraph">
              <wp:posOffset>124735</wp:posOffset>
            </wp:positionV>
            <wp:extent cx="5048250" cy="4381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33280" w14:textId="77777777" w:rsidR="000724D9" w:rsidRDefault="000724D9" w:rsidP="000724D9">
      <w:pPr>
        <w:pStyle w:val="ad"/>
        <w:spacing w:before="175"/>
        <w:ind w:left="808"/>
      </w:pPr>
      <w:r>
        <w:t>Завдання</w:t>
      </w:r>
      <w:r>
        <w:rPr>
          <w:spacing w:val="-1"/>
        </w:rPr>
        <w:t xml:space="preserve"> </w:t>
      </w:r>
      <w:r>
        <w:t>9.2. Налаштування</w:t>
      </w:r>
      <w:r>
        <w:rPr>
          <w:spacing w:val="-1"/>
        </w:rPr>
        <w:t xml:space="preserve"> </w:t>
      </w:r>
      <w:proofErr w:type="spellStart"/>
      <w:r>
        <w:t>безпроводової</w:t>
      </w:r>
      <w:proofErr w:type="spellEnd"/>
      <w:r>
        <w:rPr>
          <w:spacing w:val="-3"/>
        </w:rPr>
        <w:t xml:space="preserve"> </w:t>
      </w:r>
      <w:r>
        <w:t>мережі</w:t>
      </w:r>
      <w:r>
        <w:rPr>
          <w:spacing w:val="-3"/>
        </w:rPr>
        <w:t xml:space="preserve"> </w:t>
      </w:r>
      <w:r>
        <w:t>WPA.</w:t>
      </w:r>
    </w:p>
    <w:p w14:paraId="3C754AD7" w14:textId="77777777" w:rsidR="000724D9" w:rsidRDefault="000724D9" w:rsidP="000724D9">
      <w:pPr>
        <w:pStyle w:val="ad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CE83815" wp14:editId="23BC7345">
            <wp:simplePos x="0" y="0"/>
            <wp:positionH relativeFrom="page">
              <wp:posOffset>1691639</wp:posOffset>
            </wp:positionH>
            <wp:positionV relativeFrom="paragraph">
              <wp:posOffset>115587</wp:posOffset>
            </wp:positionV>
            <wp:extent cx="4743450" cy="962025"/>
            <wp:effectExtent l="0" t="0" r="0" b="0"/>
            <wp:wrapTopAndBottom/>
            <wp:docPr id="15" name="image8.png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FAFC" w14:textId="77777777" w:rsidR="000724D9" w:rsidRDefault="000724D9" w:rsidP="000724D9">
      <w:pPr>
        <w:pStyle w:val="ad"/>
        <w:rPr>
          <w:sz w:val="20"/>
        </w:rPr>
      </w:pPr>
    </w:p>
    <w:p w14:paraId="71DD906D" w14:textId="77777777" w:rsidR="000724D9" w:rsidRDefault="000724D9" w:rsidP="000724D9">
      <w:pPr>
        <w:pStyle w:val="ad"/>
        <w:rPr>
          <w:sz w:val="20"/>
        </w:rPr>
      </w:pPr>
    </w:p>
    <w:p w14:paraId="5BFAA19A" w14:textId="77777777" w:rsidR="000724D9" w:rsidRDefault="000724D9" w:rsidP="000724D9">
      <w:pPr>
        <w:pStyle w:val="ad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F9ED870" wp14:editId="5BE20745">
            <wp:simplePos x="0" y="0"/>
            <wp:positionH relativeFrom="page">
              <wp:posOffset>1896745</wp:posOffset>
            </wp:positionH>
            <wp:positionV relativeFrom="paragraph">
              <wp:posOffset>139089</wp:posOffset>
            </wp:positionV>
            <wp:extent cx="4429125" cy="2286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68276" w14:textId="77777777" w:rsidR="000724D9" w:rsidRDefault="000724D9" w:rsidP="000724D9">
      <w:pPr>
        <w:pStyle w:val="ad"/>
        <w:spacing w:before="160"/>
        <w:ind w:left="795" w:right="804"/>
        <w:jc w:val="center"/>
      </w:pPr>
      <w:r>
        <w:t>Server</w:t>
      </w:r>
    </w:p>
    <w:p w14:paraId="2F97C9D3" w14:textId="77777777" w:rsidR="000724D9" w:rsidRDefault="000724D9" w:rsidP="000724D9">
      <w:pPr>
        <w:jc w:val="center"/>
        <w:sectPr w:rsidR="000724D9">
          <w:pgSz w:w="12240" w:h="15840"/>
          <w:pgMar w:top="1500" w:right="620" w:bottom="280" w:left="1340" w:header="720" w:footer="720" w:gutter="0"/>
          <w:cols w:space="720"/>
        </w:sectPr>
      </w:pPr>
    </w:p>
    <w:p w14:paraId="6D267F23" w14:textId="77777777" w:rsidR="000724D9" w:rsidRDefault="000724D9" w:rsidP="000724D9">
      <w:pPr>
        <w:pStyle w:val="ad"/>
        <w:ind w:left="276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93DBFF5" wp14:editId="20F9BDF9">
            <wp:extent cx="3019425" cy="752475"/>
            <wp:effectExtent l="0" t="0" r="0" b="0"/>
            <wp:docPr id="19" name="image10.png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999" w14:textId="77777777" w:rsidR="000724D9" w:rsidRDefault="000724D9" w:rsidP="000724D9">
      <w:pPr>
        <w:pStyle w:val="ad"/>
        <w:spacing w:before="5"/>
        <w:rPr>
          <w:sz w:val="14"/>
        </w:rPr>
      </w:pPr>
    </w:p>
    <w:p w14:paraId="04C23467" w14:textId="77777777" w:rsidR="000724D9" w:rsidRDefault="000724D9" w:rsidP="000724D9">
      <w:pPr>
        <w:pStyle w:val="ad"/>
        <w:spacing w:before="88"/>
        <w:ind w:left="795" w:right="800"/>
        <w:jc w:val="center"/>
      </w:pPr>
      <w:r>
        <w:t>Router1</w:t>
      </w:r>
    </w:p>
    <w:p w14:paraId="29610399" w14:textId="77777777" w:rsidR="000724D9" w:rsidRDefault="000724D9" w:rsidP="000724D9">
      <w:pPr>
        <w:pStyle w:val="ad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7F9B421" wp14:editId="31801215">
            <wp:simplePos x="0" y="0"/>
            <wp:positionH relativeFrom="page">
              <wp:posOffset>1834769</wp:posOffset>
            </wp:positionH>
            <wp:positionV relativeFrom="paragraph">
              <wp:posOffset>116231</wp:posOffset>
            </wp:positionV>
            <wp:extent cx="4544488" cy="2714625"/>
            <wp:effectExtent l="0" t="0" r="0" b="0"/>
            <wp:wrapTopAndBottom/>
            <wp:docPr id="21" name="image11.png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48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D68F" w14:textId="77777777" w:rsidR="000724D9" w:rsidRDefault="000724D9" w:rsidP="000724D9">
      <w:pPr>
        <w:pStyle w:val="ad"/>
        <w:rPr>
          <w:sz w:val="20"/>
        </w:rPr>
      </w:pPr>
    </w:p>
    <w:p w14:paraId="1EDAD47D" w14:textId="77777777" w:rsidR="000724D9" w:rsidRDefault="000724D9" w:rsidP="000724D9">
      <w:pPr>
        <w:pStyle w:val="ad"/>
        <w:rPr>
          <w:sz w:val="20"/>
        </w:rPr>
      </w:pPr>
    </w:p>
    <w:p w14:paraId="4C167D27" w14:textId="77777777" w:rsidR="000724D9" w:rsidRDefault="000724D9" w:rsidP="000724D9">
      <w:pPr>
        <w:pStyle w:val="ad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9427D08" wp14:editId="26C367BC">
            <wp:simplePos x="0" y="0"/>
            <wp:positionH relativeFrom="page">
              <wp:posOffset>1849120</wp:posOffset>
            </wp:positionH>
            <wp:positionV relativeFrom="paragraph">
              <wp:posOffset>138327</wp:posOffset>
            </wp:positionV>
            <wp:extent cx="4524375" cy="1323975"/>
            <wp:effectExtent l="0" t="0" r="0" b="0"/>
            <wp:wrapTopAndBottom/>
            <wp:docPr id="23" name="image12.png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C0E6C" w14:textId="77777777" w:rsidR="000724D9" w:rsidRDefault="000724D9" w:rsidP="000724D9">
      <w:pPr>
        <w:pStyle w:val="ad"/>
        <w:spacing w:before="177"/>
        <w:ind w:left="795" w:right="799"/>
        <w:jc w:val="center"/>
      </w:pPr>
      <w:r>
        <w:t>PC1</w:t>
      </w:r>
    </w:p>
    <w:p w14:paraId="50520320" w14:textId="77777777" w:rsidR="000724D9" w:rsidRDefault="000724D9" w:rsidP="000724D9">
      <w:pPr>
        <w:jc w:val="center"/>
        <w:sectPr w:rsidR="000724D9">
          <w:pgSz w:w="12240" w:h="15840"/>
          <w:pgMar w:top="1480" w:right="620" w:bottom="280" w:left="1340" w:header="720" w:footer="720" w:gutter="0"/>
          <w:cols w:space="720"/>
        </w:sectPr>
      </w:pPr>
    </w:p>
    <w:p w14:paraId="754EBDCF" w14:textId="77777777" w:rsidR="000724D9" w:rsidRDefault="000724D9" w:rsidP="000724D9">
      <w:pPr>
        <w:pStyle w:val="ad"/>
        <w:ind w:left="229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16F6A3E" wp14:editId="1A4BA94A">
            <wp:extent cx="3609975" cy="5619750"/>
            <wp:effectExtent l="0" t="0" r="0" b="0"/>
            <wp:docPr id="25" name="image13.png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B093" w14:textId="77777777" w:rsidR="000724D9" w:rsidRDefault="000724D9" w:rsidP="000724D9">
      <w:pPr>
        <w:pStyle w:val="ad"/>
        <w:spacing w:before="3"/>
        <w:rPr>
          <w:sz w:val="23"/>
        </w:rPr>
      </w:pPr>
    </w:p>
    <w:p w14:paraId="4286D357" w14:textId="77777777" w:rsidR="000724D9" w:rsidRDefault="000724D9" w:rsidP="000724D9">
      <w:pPr>
        <w:pStyle w:val="ad"/>
        <w:spacing w:before="88"/>
        <w:ind w:left="795" w:right="802"/>
        <w:jc w:val="center"/>
      </w:pPr>
      <w:r>
        <w:t>Router1</w:t>
      </w:r>
    </w:p>
    <w:p w14:paraId="49668593" w14:textId="77777777" w:rsidR="000724D9" w:rsidRDefault="000724D9" w:rsidP="000724D9">
      <w:pPr>
        <w:pStyle w:val="ad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3AA2A69" wp14:editId="1229F6A2">
            <wp:simplePos x="0" y="0"/>
            <wp:positionH relativeFrom="page">
              <wp:posOffset>1391754</wp:posOffset>
            </wp:positionH>
            <wp:positionV relativeFrom="paragraph">
              <wp:posOffset>115246</wp:posOffset>
            </wp:positionV>
            <wp:extent cx="5856236" cy="1790700"/>
            <wp:effectExtent l="0" t="0" r="0" b="0"/>
            <wp:wrapTopAndBottom/>
            <wp:docPr id="27" name="image14.jpeg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3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F317D" w14:textId="77777777" w:rsidR="000724D9" w:rsidRDefault="000724D9" w:rsidP="000724D9">
      <w:pPr>
        <w:rPr>
          <w:sz w:val="12"/>
        </w:rPr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30BA877D" w14:textId="77777777" w:rsidR="000724D9" w:rsidRDefault="000724D9" w:rsidP="000724D9">
      <w:pPr>
        <w:pStyle w:val="ad"/>
        <w:ind w:left="80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EE75B52" wp14:editId="3CA75B04">
            <wp:extent cx="5962122" cy="63093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22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A2A5" w14:textId="77777777" w:rsidR="000724D9" w:rsidRDefault="000724D9" w:rsidP="000724D9">
      <w:pPr>
        <w:pStyle w:val="ad"/>
        <w:rPr>
          <w:sz w:val="20"/>
        </w:rPr>
      </w:pPr>
    </w:p>
    <w:p w14:paraId="572884C8" w14:textId="77777777" w:rsidR="000724D9" w:rsidRDefault="000724D9" w:rsidP="000724D9">
      <w:pPr>
        <w:pStyle w:val="ad"/>
        <w:rPr>
          <w:sz w:val="20"/>
        </w:rPr>
      </w:pPr>
    </w:p>
    <w:p w14:paraId="487ADBC6" w14:textId="77777777" w:rsidR="000724D9" w:rsidRDefault="000724D9" w:rsidP="000724D9">
      <w:pPr>
        <w:pStyle w:val="ad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B5B769A" wp14:editId="7EE1DD17">
            <wp:simplePos x="0" y="0"/>
            <wp:positionH relativeFrom="page">
              <wp:posOffset>1710944</wp:posOffset>
            </wp:positionH>
            <wp:positionV relativeFrom="paragraph">
              <wp:posOffset>209574</wp:posOffset>
            </wp:positionV>
            <wp:extent cx="4791075" cy="3228975"/>
            <wp:effectExtent l="0" t="0" r="0" b="0"/>
            <wp:wrapTopAndBottom/>
            <wp:docPr id="31" name="image16.png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E2315" w14:textId="77777777" w:rsidR="000724D9" w:rsidRDefault="000724D9" w:rsidP="000724D9">
      <w:pPr>
        <w:pStyle w:val="ad"/>
        <w:spacing w:before="6"/>
        <w:rPr>
          <w:sz w:val="7"/>
        </w:rPr>
      </w:pPr>
    </w:p>
    <w:p w14:paraId="4CA4A289" w14:textId="77777777" w:rsidR="000724D9" w:rsidRDefault="000724D9" w:rsidP="000724D9">
      <w:pPr>
        <w:pStyle w:val="ad"/>
        <w:spacing w:before="88"/>
        <w:ind w:left="795" w:right="801"/>
        <w:jc w:val="center"/>
      </w:pPr>
      <w:r>
        <w:t>PC1</w:t>
      </w:r>
    </w:p>
    <w:p w14:paraId="62FC4DAA" w14:textId="77777777" w:rsidR="000724D9" w:rsidRDefault="000724D9" w:rsidP="000724D9">
      <w:pPr>
        <w:pStyle w:val="ad"/>
        <w:rPr>
          <w:sz w:val="20"/>
        </w:rPr>
      </w:pPr>
    </w:p>
    <w:p w14:paraId="043C622E" w14:textId="77777777" w:rsidR="000724D9" w:rsidRDefault="000724D9" w:rsidP="000724D9">
      <w:pPr>
        <w:pStyle w:val="ad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9EBB1F8" wp14:editId="22173F40">
            <wp:simplePos x="0" y="0"/>
            <wp:positionH relativeFrom="page">
              <wp:posOffset>2215514</wp:posOffset>
            </wp:positionH>
            <wp:positionV relativeFrom="paragraph">
              <wp:posOffset>160244</wp:posOffset>
            </wp:positionV>
            <wp:extent cx="3592734" cy="2546032"/>
            <wp:effectExtent l="0" t="0" r="0" b="0"/>
            <wp:wrapTopAndBottom/>
            <wp:docPr id="33" name="image17.png" descr="Зображення, що містить знімок екрана, схем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 descr="Зображення, що містить знімок екрана, схема, текст, дизайн&#10;&#10;Автоматично згенерований опис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734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F3603" w14:textId="77777777" w:rsidR="000724D9" w:rsidRDefault="000724D9" w:rsidP="000724D9">
      <w:pPr>
        <w:rPr>
          <w:sz w:val="18"/>
        </w:rPr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6017C683" w14:textId="77777777" w:rsidR="000724D9" w:rsidRDefault="000724D9" w:rsidP="000724D9">
      <w:pPr>
        <w:pStyle w:val="ad"/>
        <w:ind w:left="184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0E25104" wp14:editId="354AED55">
            <wp:extent cx="4171950" cy="2847975"/>
            <wp:effectExtent l="0" t="0" r="0" b="0"/>
            <wp:docPr id="35" name="image18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7CFD" w14:textId="77777777" w:rsidR="000724D9" w:rsidRDefault="000724D9" w:rsidP="000724D9">
      <w:pPr>
        <w:pStyle w:val="ad"/>
        <w:rPr>
          <w:sz w:val="10"/>
        </w:rPr>
      </w:pPr>
    </w:p>
    <w:p w14:paraId="04F2B0E2" w14:textId="77777777" w:rsidR="000724D9" w:rsidRDefault="000724D9" w:rsidP="000724D9">
      <w:pPr>
        <w:pStyle w:val="ad"/>
        <w:spacing w:before="88"/>
        <w:ind w:left="795" w:right="801"/>
        <w:jc w:val="center"/>
      </w:pPr>
      <w:r>
        <w:t>PC1</w:t>
      </w:r>
    </w:p>
    <w:p w14:paraId="6D787FB4" w14:textId="77777777" w:rsidR="000724D9" w:rsidRDefault="000724D9" w:rsidP="000724D9">
      <w:pPr>
        <w:pStyle w:val="ad"/>
        <w:spacing w:before="186"/>
        <w:ind w:left="808"/>
      </w:pPr>
      <w:r>
        <w:t>Завдання</w:t>
      </w:r>
      <w:r>
        <w:rPr>
          <w:spacing w:val="-2"/>
        </w:rPr>
        <w:t xml:space="preserve"> </w:t>
      </w:r>
      <w:r>
        <w:t>9.3.</w:t>
      </w:r>
      <w:r>
        <w:rPr>
          <w:spacing w:val="-1"/>
        </w:rPr>
        <w:t xml:space="preserve"> </w:t>
      </w:r>
      <w:proofErr w:type="spellStart"/>
      <w:r>
        <w:t>Безпроводова</w:t>
      </w:r>
      <w:proofErr w:type="spellEnd"/>
      <w:r>
        <w:rPr>
          <w:spacing w:val="-1"/>
        </w:rPr>
        <w:t xml:space="preserve"> </w:t>
      </w:r>
      <w:r>
        <w:t>мережа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точкою</w:t>
      </w:r>
      <w:r>
        <w:rPr>
          <w:spacing w:val="-5"/>
        </w:rPr>
        <w:t xml:space="preserve"> </w:t>
      </w:r>
      <w:r>
        <w:t>доступу.</w:t>
      </w:r>
    </w:p>
    <w:p w14:paraId="42C7FFAC" w14:textId="77777777" w:rsidR="000724D9" w:rsidRDefault="000724D9" w:rsidP="000724D9">
      <w:pPr>
        <w:pStyle w:val="ad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67F987E" wp14:editId="3809DF9B">
            <wp:simplePos x="0" y="0"/>
            <wp:positionH relativeFrom="page">
              <wp:posOffset>1364614</wp:posOffset>
            </wp:positionH>
            <wp:positionV relativeFrom="paragraph">
              <wp:posOffset>115864</wp:posOffset>
            </wp:positionV>
            <wp:extent cx="4867275" cy="2162175"/>
            <wp:effectExtent l="0" t="0" r="0" b="0"/>
            <wp:wrapTopAndBottom/>
            <wp:docPr id="37" name="image19.jpeg" descr="Зображення, що містить електроніка, знімок екрана, схема, Електронна інженер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 descr="Зображення, що містить електроніка, знімок екрана, схема, Електронна інженерія&#10;&#10;Автоматично згенерований опис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836E4" w14:textId="77777777" w:rsidR="000724D9" w:rsidRDefault="000724D9" w:rsidP="000724D9">
      <w:pPr>
        <w:pStyle w:val="ad"/>
        <w:rPr>
          <w:sz w:val="20"/>
        </w:rPr>
      </w:pPr>
    </w:p>
    <w:p w14:paraId="094E6E4C" w14:textId="77777777" w:rsidR="000724D9" w:rsidRDefault="000724D9" w:rsidP="000724D9">
      <w:pPr>
        <w:pStyle w:val="ad"/>
        <w:rPr>
          <w:sz w:val="20"/>
        </w:rPr>
      </w:pPr>
    </w:p>
    <w:p w14:paraId="20EA0632" w14:textId="77777777" w:rsidR="000724D9" w:rsidRDefault="000724D9" w:rsidP="000724D9">
      <w:pPr>
        <w:pStyle w:val="ad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6DD4223C" wp14:editId="7E324B55">
            <wp:simplePos x="0" y="0"/>
            <wp:positionH relativeFrom="page">
              <wp:posOffset>1364614</wp:posOffset>
            </wp:positionH>
            <wp:positionV relativeFrom="paragraph">
              <wp:posOffset>138738</wp:posOffset>
            </wp:positionV>
            <wp:extent cx="3686175" cy="542925"/>
            <wp:effectExtent l="0" t="0" r="0" b="0"/>
            <wp:wrapTopAndBottom/>
            <wp:docPr id="39" name="image20.jpeg" descr="Зображення, що містить електроніка, мережевий фільт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 descr="Зображення, що містить електроніка, мережевий фільтр&#10;&#10;Автоматично згенерований опис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C6290" w14:textId="77777777" w:rsidR="000724D9" w:rsidRDefault="000724D9" w:rsidP="000724D9">
      <w:pPr>
        <w:rPr>
          <w:sz w:val="15"/>
        </w:rPr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095E0336" w14:textId="77777777" w:rsidR="000724D9" w:rsidRDefault="000724D9" w:rsidP="000724D9">
      <w:pPr>
        <w:pStyle w:val="ad"/>
        <w:spacing w:before="6"/>
        <w:rPr>
          <w:sz w:val="25"/>
        </w:rPr>
      </w:pPr>
    </w:p>
    <w:p w14:paraId="76ADDA5F" w14:textId="77777777" w:rsidR="000724D9" w:rsidRDefault="000724D9" w:rsidP="000724D9">
      <w:pPr>
        <w:pStyle w:val="ad"/>
        <w:ind w:left="25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A80FFAD" wp14:editId="71DD7D2A">
            <wp:extent cx="2925180" cy="1997106"/>
            <wp:effectExtent l="0" t="0" r="0" b="0"/>
            <wp:docPr id="41" name="image21.png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180" cy="19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1B7" w14:textId="77777777" w:rsidR="000724D9" w:rsidRDefault="000724D9" w:rsidP="000724D9">
      <w:pPr>
        <w:pStyle w:val="ad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917B4FC" wp14:editId="7D8703C8">
            <wp:simplePos x="0" y="0"/>
            <wp:positionH relativeFrom="page">
              <wp:posOffset>1507236</wp:posOffset>
            </wp:positionH>
            <wp:positionV relativeFrom="paragraph">
              <wp:posOffset>186156</wp:posOffset>
            </wp:positionV>
            <wp:extent cx="5203375" cy="1101280"/>
            <wp:effectExtent l="0" t="0" r="0" b="0"/>
            <wp:wrapTopAndBottom/>
            <wp:docPr id="43" name="image22.png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375" cy="110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A2F0E" w14:textId="77777777" w:rsidR="000724D9" w:rsidRDefault="000724D9" w:rsidP="000724D9">
      <w:pPr>
        <w:pStyle w:val="ad"/>
        <w:spacing w:before="2"/>
        <w:rPr>
          <w:sz w:val="6"/>
        </w:rPr>
      </w:pPr>
    </w:p>
    <w:p w14:paraId="264C010E" w14:textId="77777777" w:rsidR="000724D9" w:rsidRDefault="000724D9" w:rsidP="000724D9">
      <w:pPr>
        <w:pStyle w:val="ad"/>
        <w:spacing w:before="89"/>
        <w:ind w:left="795" w:right="801"/>
        <w:jc w:val="center"/>
      </w:pPr>
      <w:r>
        <w:t>AP0</w:t>
      </w:r>
    </w:p>
    <w:p w14:paraId="4CD14F2D" w14:textId="77777777" w:rsidR="000724D9" w:rsidRDefault="000724D9" w:rsidP="000724D9">
      <w:pPr>
        <w:pStyle w:val="ad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FA90080" wp14:editId="5184F741">
            <wp:simplePos x="0" y="0"/>
            <wp:positionH relativeFrom="page">
              <wp:posOffset>1364614</wp:posOffset>
            </wp:positionH>
            <wp:positionV relativeFrom="paragraph">
              <wp:posOffset>116035</wp:posOffset>
            </wp:positionV>
            <wp:extent cx="5973778" cy="1728311"/>
            <wp:effectExtent l="0" t="0" r="0" b="0"/>
            <wp:wrapTopAndBottom/>
            <wp:docPr id="45" name="image23.png" descr="Зображення, що містить текст, знімок екрана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 descr="Зображення, що містить текст, знімок екрана, число, програмне забезпечення&#10;&#10;Автоматично згенерований опис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778" cy="1728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74A11" w14:textId="77777777" w:rsidR="000724D9" w:rsidRDefault="000724D9" w:rsidP="000724D9">
      <w:pPr>
        <w:pStyle w:val="ad"/>
        <w:spacing w:before="149"/>
        <w:ind w:left="795" w:right="801"/>
        <w:jc w:val="center"/>
      </w:pPr>
      <w:r>
        <w:t>Laptop0</w:t>
      </w:r>
    </w:p>
    <w:p w14:paraId="2241240D" w14:textId="77777777" w:rsidR="000724D9" w:rsidRDefault="000724D9" w:rsidP="000724D9">
      <w:pPr>
        <w:pStyle w:val="ad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750E60C3" wp14:editId="43A3051D">
            <wp:simplePos x="0" y="0"/>
            <wp:positionH relativeFrom="page">
              <wp:posOffset>1364614</wp:posOffset>
            </wp:positionH>
            <wp:positionV relativeFrom="paragraph">
              <wp:posOffset>114869</wp:posOffset>
            </wp:positionV>
            <wp:extent cx="5923460" cy="1172908"/>
            <wp:effectExtent l="0" t="0" r="0" b="0"/>
            <wp:wrapTopAndBottom/>
            <wp:docPr id="47" name="image24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60" cy="117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0D134" w14:textId="77777777" w:rsidR="000724D9" w:rsidRDefault="000724D9" w:rsidP="000724D9">
      <w:pPr>
        <w:pStyle w:val="ad"/>
        <w:spacing w:before="170"/>
        <w:ind w:left="795" w:right="801"/>
        <w:jc w:val="center"/>
      </w:pPr>
      <w:r>
        <w:t>Laptop1</w:t>
      </w:r>
    </w:p>
    <w:p w14:paraId="7836807E" w14:textId="77777777" w:rsidR="000724D9" w:rsidRDefault="000724D9" w:rsidP="000724D9">
      <w:pPr>
        <w:jc w:val="center"/>
        <w:sectPr w:rsidR="000724D9">
          <w:pgSz w:w="12240" w:h="15840"/>
          <w:pgMar w:top="1500" w:right="620" w:bottom="280" w:left="1340" w:header="720" w:footer="720" w:gutter="0"/>
          <w:cols w:space="720"/>
        </w:sectPr>
      </w:pPr>
    </w:p>
    <w:p w14:paraId="5DEC6259" w14:textId="77777777" w:rsidR="000724D9" w:rsidRDefault="000724D9" w:rsidP="000724D9">
      <w:pPr>
        <w:pStyle w:val="ad"/>
        <w:ind w:left="136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007EF24" wp14:editId="2B6E2E77">
            <wp:extent cx="4772025" cy="1790700"/>
            <wp:effectExtent l="0" t="0" r="0" b="0"/>
            <wp:docPr id="49" name="image25.png" descr="Зображення, що містить текст, знімок екрана, монітор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 descr="Зображення, що містить текст, знімок екрана, монітор, Шрифт&#10;&#10;Автоматично згенерований опис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E4D8" w14:textId="77777777" w:rsidR="000724D9" w:rsidRDefault="000724D9" w:rsidP="000724D9">
      <w:pPr>
        <w:pStyle w:val="ad"/>
        <w:spacing w:before="7"/>
        <w:rPr>
          <w:sz w:val="8"/>
        </w:rPr>
      </w:pPr>
    </w:p>
    <w:p w14:paraId="3BA91D9E" w14:textId="77777777" w:rsidR="000724D9" w:rsidRDefault="000724D9" w:rsidP="000724D9">
      <w:pPr>
        <w:pStyle w:val="ad"/>
        <w:spacing w:before="89"/>
        <w:ind w:left="795" w:right="801"/>
        <w:jc w:val="center"/>
      </w:pPr>
      <w:r>
        <w:t>Server1</w:t>
      </w:r>
    </w:p>
    <w:p w14:paraId="61E2067F" w14:textId="77777777" w:rsidR="000724D9" w:rsidRDefault="000724D9" w:rsidP="000724D9">
      <w:pPr>
        <w:pStyle w:val="ad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3CF964C5" wp14:editId="469BB5BA">
            <wp:simplePos x="0" y="0"/>
            <wp:positionH relativeFrom="page">
              <wp:posOffset>1720469</wp:posOffset>
            </wp:positionH>
            <wp:positionV relativeFrom="paragraph">
              <wp:posOffset>116227</wp:posOffset>
            </wp:positionV>
            <wp:extent cx="4772025" cy="1790700"/>
            <wp:effectExtent l="0" t="0" r="0" b="0"/>
            <wp:wrapTopAndBottom/>
            <wp:docPr id="51" name="image25.png" descr="Зображення, що містить текст, знімок екрана, монітор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png" descr="Зображення, що містить текст, знімок екрана, монітор, Шрифт&#10;&#10;Автоматично згенерований опис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016A5" w14:textId="77777777" w:rsidR="000724D9" w:rsidRDefault="000724D9" w:rsidP="000724D9">
      <w:pPr>
        <w:pStyle w:val="ad"/>
        <w:spacing w:before="162"/>
        <w:ind w:left="795" w:right="801"/>
        <w:jc w:val="center"/>
      </w:pPr>
      <w:r>
        <w:t>Server2</w:t>
      </w:r>
    </w:p>
    <w:p w14:paraId="65118FFB" w14:textId="77777777" w:rsidR="000724D9" w:rsidRDefault="000724D9" w:rsidP="000724D9">
      <w:pPr>
        <w:pStyle w:val="ad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5E978A71" wp14:editId="76A70423">
            <wp:simplePos x="0" y="0"/>
            <wp:positionH relativeFrom="page">
              <wp:posOffset>1968119</wp:posOffset>
            </wp:positionH>
            <wp:positionV relativeFrom="paragraph">
              <wp:posOffset>114190</wp:posOffset>
            </wp:positionV>
            <wp:extent cx="4286250" cy="3362325"/>
            <wp:effectExtent l="0" t="0" r="0" b="0"/>
            <wp:wrapTopAndBottom/>
            <wp:docPr id="53" name="image26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D7A6E" w14:textId="77777777" w:rsidR="000724D9" w:rsidRDefault="000724D9" w:rsidP="000724D9">
      <w:pPr>
        <w:pStyle w:val="ad"/>
        <w:spacing w:before="176"/>
        <w:ind w:left="795" w:right="801"/>
        <w:jc w:val="center"/>
      </w:pPr>
      <w:r>
        <w:t>PC1</w:t>
      </w:r>
    </w:p>
    <w:p w14:paraId="7EDEBD87" w14:textId="77777777" w:rsidR="000724D9" w:rsidRDefault="000724D9" w:rsidP="000724D9">
      <w:pPr>
        <w:jc w:val="center"/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4219CFB7" w14:textId="77777777" w:rsidR="000724D9" w:rsidRDefault="000724D9" w:rsidP="000724D9">
      <w:pPr>
        <w:pStyle w:val="ad"/>
        <w:spacing w:before="63"/>
        <w:ind w:left="808"/>
      </w:pPr>
      <w:r>
        <w:lastRenderedPageBreak/>
        <w:t>Завдання</w:t>
      </w:r>
      <w:r>
        <w:rPr>
          <w:spacing w:val="-2"/>
        </w:rPr>
        <w:t xml:space="preserve"> </w:t>
      </w:r>
      <w:r>
        <w:t xml:space="preserve">9.4. </w:t>
      </w:r>
      <w:proofErr w:type="spellStart"/>
      <w:r>
        <w:t>Безпроводова</w:t>
      </w:r>
      <w:proofErr w:type="spellEnd"/>
      <w:r>
        <w:rPr>
          <w:spacing w:val="-2"/>
        </w:rPr>
        <w:t xml:space="preserve"> </w:t>
      </w:r>
      <w:r>
        <w:t>мережа</w:t>
      </w:r>
      <w:r>
        <w:rPr>
          <w:spacing w:val="-1"/>
        </w:rPr>
        <w:t xml:space="preserve"> </w:t>
      </w:r>
      <w:r>
        <w:t>між</w:t>
      </w:r>
      <w:r>
        <w:rPr>
          <w:spacing w:val="-1"/>
        </w:rPr>
        <w:t xml:space="preserve"> </w:t>
      </w:r>
      <w:r>
        <w:t>офісами.</w:t>
      </w:r>
    </w:p>
    <w:p w14:paraId="73427A11" w14:textId="77777777" w:rsidR="000724D9" w:rsidRDefault="000724D9" w:rsidP="000724D9">
      <w:pPr>
        <w:pStyle w:val="ad"/>
        <w:rPr>
          <w:sz w:val="20"/>
        </w:rPr>
      </w:pPr>
    </w:p>
    <w:p w14:paraId="5851CF2B" w14:textId="77777777" w:rsidR="000724D9" w:rsidRDefault="000724D9" w:rsidP="000724D9">
      <w:pPr>
        <w:pStyle w:val="ad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0056B2EC" wp14:editId="191AB31F">
            <wp:simplePos x="0" y="0"/>
            <wp:positionH relativeFrom="page">
              <wp:posOffset>1707397</wp:posOffset>
            </wp:positionH>
            <wp:positionV relativeFrom="paragraph">
              <wp:posOffset>159852</wp:posOffset>
            </wp:positionV>
            <wp:extent cx="5446229" cy="1773936"/>
            <wp:effectExtent l="0" t="0" r="0" b="0"/>
            <wp:wrapTopAndBottom/>
            <wp:docPr id="55" name="image27.png" descr="Зображення, що містить знімок екрана, схема, ряд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7.png" descr="Зображення, що містить знімок екрана, схема, ряд, текст&#10;&#10;Автоматично згенерований опис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229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allowOverlap="1" wp14:anchorId="30566642" wp14:editId="7D9DCA72">
            <wp:simplePos x="0" y="0"/>
            <wp:positionH relativeFrom="page">
              <wp:posOffset>1364614</wp:posOffset>
            </wp:positionH>
            <wp:positionV relativeFrom="paragraph">
              <wp:posOffset>2144424</wp:posOffset>
            </wp:positionV>
            <wp:extent cx="5930318" cy="1360931"/>
            <wp:effectExtent l="0" t="0" r="0" b="0"/>
            <wp:wrapTopAndBottom/>
            <wp:docPr id="57" name="image28.png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.png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318" cy="1360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0" locked="0" layoutInCell="1" allowOverlap="1" wp14:anchorId="296C6CFA" wp14:editId="3F9D8C83">
            <wp:simplePos x="0" y="0"/>
            <wp:positionH relativeFrom="page">
              <wp:posOffset>1701164</wp:posOffset>
            </wp:positionH>
            <wp:positionV relativeFrom="paragraph">
              <wp:posOffset>3626133</wp:posOffset>
            </wp:positionV>
            <wp:extent cx="4819650" cy="21907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57B2A" w14:textId="77777777" w:rsidR="000724D9" w:rsidRDefault="000724D9" w:rsidP="000724D9">
      <w:pPr>
        <w:pStyle w:val="ad"/>
        <w:spacing w:before="10"/>
        <w:rPr>
          <w:sz w:val="22"/>
        </w:rPr>
      </w:pPr>
    </w:p>
    <w:p w14:paraId="7CD2CC3A" w14:textId="77777777" w:rsidR="000724D9" w:rsidRDefault="000724D9" w:rsidP="000724D9">
      <w:pPr>
        <w:pStyle w:val="ad"/>
        <w:spacing w:before="7"/>
        <w:rPr>
          <w:sz w:val="10"/>
        </w:rPr>
      </w:pPr>
    </w:p>
    <w:p w14:paraId="3DF1C255" w14:textId="77777777" w:rsidR="000724D9" w:rsidRDefault="000724D9" w:rsidP="000724D9">
      <w:pPr>
        <w:pStyle w:val="ad"/>
        <w:spacing w:before="177"/>
        <w:ind w:left="795" w:right="802"/>
        <w:jc w:val="center"/>
      </w:pPr>
      <w:r>
        <w:t>Laptop2</w:t>
      </w:r>
    </w:p>
    <w:p w14:paraId="7EB91B0E" w14:textId="77777777" w:rsidR="000724D9" w:rsidRDefault="000724D9" w:rsidP="000724D9">
      <w:pPr>
        <w:pStyle w:val="ad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1A244154" wp14:editId="7BEAEEC8">
            <wp:simplePos x="0" y="0"/>
            <wp:positionH relativeFrom="page">
              <wp:posOffset>1364614</wp:posOffset>
            </wp:positionH>
            <wp:positionV relativeFrom="paragraph">
              <wp:posOffset>115333</wp:posOffset>
            </wp:positionV>
            <wp:extent cx="5938245" cy="1302734"/>
            <wp:effectExtent l="0" t="0" r="0" b="0"/>
            <wp:wrapTopAndBottom/>
            <wp:docPr id="61" name="image30.png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0.png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45" cy="130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 wp14:anchorId="7ED7627E" wp14:editId="27EA7516">
            <wp:simplePos x="0" y="0"/>
            <wp:positionH relativeFrom="page">
              <wp:posOffset>1629664</wp:posOffset>
            </wp:positionH>
            <wp:positionV relativeFrom="paragraph">
              <wp:posOffset>1537682</wp:posOffset>
            </wp:positionV>
            <wp:extent cx="4908487" cy="276225"/>
            <wp:effectExtent l="0" t="0" r="0" b="0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487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FE2AC" w14:textId="77777777" w:rsidR="000724D9" w:rsidRDefault="000724D9" w:rsidP="000724D9">
      <w:pPr>
        <w:pStyle w:val="ad"/>
        <w:spacing w:before="5"/>
        <w:rPr>
          <w:sz w:val="10"/>
        </w:rPr>
      </w:pPr>
    </w:p>
    <w:p w14:paraId="79B79A40" w14:textId="77777777" w:rsidR="000724D9" w:rsidRDefault="000724D9" w:rsidP="000724D9">
      <w:pPr>
        <w:pStyle w:val="ad"/>
        <w:spacing w:before="177"/>
        <w:ind w:left="795" w:right="802"/>
        <w:jc w:val="center"/>
      </w:pPr>
      <w:r>
        <w:t>Laptop3</w:t>
      </w:r>
    </w:p>
    <w:p w14:paraId="13A58B2E" w14:textId="77777777" w:rsidR="000724D9" w:rsidRDefault="000724D9" w:rsidP="000724D9">
      <w:pPr>
        <w:jc w:val="center"/>
        <w:sectPr w:rsidR="000724D9">
          <w:pgSz w:w="12240" w:h="15840"/>
          <w:pgMar w:top="1380" w:right="620" w:bottom="280" w:left="1340" w:header="720" w:footer="720" w:gutter="0"/>
          <w:cols w:space="720"/>
        </w:sectPr>
      </w:pPr>
    </w:p>
    <w:p w14:paraId="50D915FD" w14:textId="77777777" w:rsidR="000724D9" w:rsidRDefault="000724D9" w:rsidP="000724D9">
      <w:pPr>
        <w:pStyle w:val="ad"/>
        <w:ind w:left="8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89A8377" wp14:editId="0AB24819">
            <wp:extent cx="5545917" cy="3517296"/>
            <wp:effectExtent l="0" t="0" r="0" b="0"/>
            <wp:docPr id="65" name="image32.png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2.png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917" cy="35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602E" w14:textId="77777777" w:rsidR="000724D9" w:rsidRDefault="000724D9" w:rsidP="000724D9">
      <w:pPr>
        <w:pStyle w:val="ad"/>
        <w:spacing w:before="2"/>
        <w:rPr>
          <w:sz w:val="11"/>
        </w:rPr>
      </w:pPr>
    </w:p>
    <w:p w14:paraId="6ECF934F" w14:textId="77777777" w:rsidR="000724D9" w:rsidRDefault="000724D9" w:rsidP="000724D9">
      <w:pPr>
        <w:pStyle w:val="ad"/>
        <w:spacing w:before="88"/>
        <w:ind w:left="795" w:right="802"/>
        <w:jc w:val="center"/>
      </w:pPr>
      <w:r>
        <w:t>Router2</w:t>
      </w:r>
    </w:p>
    <w:p w14:paraId="2C532C4B" w14:textId="77777777" w:rsidR="000724D9" w:rsidRDefault="000724D9" w:rsidP="000724D9">
      <w:pPr>
        <w:pStyle w:val="ad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4848EB7" wp14:editId="1C64060F">
            <wp:simplePos x="0" y="0"/>
            <wp:positionH relativeFrom="page">
              <wp:posOffset>2149094</wp:posOffset>
            </wp:positionH>
            <wp:positionV relativeFrom="paragraph">
              <wp:posOffset>115276</wp:posOffset>
            </wp:positionV>
            <wp:extent cx="3924300" cy="1847850"/>
            <wp:effectExtent l="0" t="0" r="0" b="0"/>
            <wp:wrapTopAndBottom/>
            <wp:docPr id="67" name="image33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3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716FC" w14:textId="77777777" w:rsidR="000724D9" w:rsidRDefault="000724D9" w:rsidP="000724D9">
      <w:pPr>
        <w:pStyle w:val="ad"/>
        <w:spacing w:before="162"/>
        <w:ind w:left="795" w:right="801"/>
        <w:jc w:val="center"/>
      </w:pPr>
      <w:r>
        <w:t>PC1</w:t>
      </w:r>
    </w:p>
    <w:p w14:paraId="0F997DF1" w14:textId="77777777" w:rsidR="000724D9" w:rsidRDefault="000724D9" w:rsidP="000724D9">
      <w:pPr>
        <w:pStyle w:val="ad"/>
        <w:spacing w:before="186"/>
        <w:ind w:left="808"/>
      </w:pPr>
      <w:r>
        <w:t>Завдання</w:t>
      </w:r>
      <w:r>
        <w:rPr>
          <w:spacing w:val="-2"/>
        </w:rPr>
        <w:t xml:space="preserve"> </w:t>
      </w:r>
      <w:r>
        <w:t>9.5.</w:t>
      </w:r>
      <w:r>
        <w:rPr>
          <w:spacing w:val="-1"/>
        </w:rPr>
        <w:t xml:space="preserve"> </w:t>
      </w:r>
      <w:r>
        <w:t>Налаштування</w:t>
      </w:r>
      <w:r>
        <w:rPr>
          <w:spacing w:val="-2"/>
        </w:rPr>
        <w:t xml:space="preserve"> </w:t>
      </w:r>
      <w:r>
        <w:t>комутованого</w:t>
      </w:r>
      <w:r>
        <w:rPr>
          <w:spacing w:val="-2"/>
        </w:rPr>
        <w:t xml:space="preserve"> </w:t>
      </w:r>
      <w:r>
        <w:t>WI-FI</w:t>
      </w:r>
      <w:r>
        <w:rPr>
          <w:spacing w:val="-4"/>
        </w:rPr>
        <w:t xml:space="preserve"> </w:t>
      </w:r>
      <w:r>
        <w:t>з'єднання.</w:t>
      </w:r>
    </w:p>
    <w:p w14:paraId="0E814977" w14:textId="77777777" w:rsidR="000724D9" w:rsidRDefault="000724D9" w:rsidP="000724D9">
      <w:pPr>
        <w:pStyle w:val="ad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44491F6D" wp14:editId="4447785B">
            <wp:simplePos x="0" y="0"/>
            <wp:positionH relativeFrom="page">
              <wp:posOffset>1421764</wp:posOffset>
            </wp:positionH>
            <wp:positionV relativeFrom="paragraph">
              <wp:posOffset>114995</wp:posOffset>
            </wp:positionV>
            <wp:extent cx="5142760" cy="609600"/>
            <wp:effectExtent l="0" t="0" r="0" b="0"/>
            <wp:wrapTopAndBottom/>
            <wp:docPr id="69" name="image34.png" descr="Зображення, що містить текст, ряд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4.png" descr="Зображення, що містить текст, ряд, Шрифт, знімок екрана&#10;&#10;Автоматично згенерований опис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7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C1594" w14:textId="77777777" w:rsidR="000724D9" w:rsidRDefault="000724D9" w:rsidP="000724D9">
      <w:pPr>
        <w:pStyle w:val="ad"/>
        <w:spacing w:before="161"/>
        <w:ind w:left="795" w:right="801"/>
        <w:jc w:val="center"/>
      </w:pPr>
      <w:r>
        <w:t>AP5</w:t>
      </w:r>
    </w:p>
    <w:p w14:paraId="4C047CD9" w14:textId="77777777" w:rsidR="000724D9" w:rsidRDefault="000724D9" w:rsidP="000724D9">
      <w:pPr>
        <w:jc w:val="center"/>
        <w:sectPr w:rsidR="000724D9">
          <w:pgSz w:w="12240" w:h="15840"/>
          <w:pgMar w:top="1500" w:right="620" w:bottom="280" w:left="1340" w:header="720" w:footer="720" w:gutter="0"/>
          <w:cols w:space="720"/>
        </w:sectPr>
      </w:pPr>
    </w:p>
    <w:p w14:paraId="63365F81" w14:textId="77777777" w:rsidR="000724D9" w:rsidRDefault="000724D9" w:rsidP="000724D9">
      <w:pPr>
        <w:pStyle w:val="ad"/>
        <w:ind w:left="374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4E11A26" wp14:editId="4AB4C42C">
            <wp:extent cx="1762125" cy="800100"/>
            <wp:effectExtent l="0" t="0" r="0" b="0"/>
            <wp:docPr id="71" name="image35.jpeg" descr="Зображення, що містить текст, електроніка, Електронна інженерія, панель керува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5.jpeg" descr="Зображення, що містить текст, електроніка, Електронна інженерія, панель керування&#10;&#10;Автоматично згенерований опис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CD6D" w14:textId="77777777" w:rsidR="000724D9" w:rsidRDefault="000724D9" w:rsidP="000724D9">
      <w:pPr>
        <w:pStyle w:val="ad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13D6B7CF" wp14:editId="2F56424A">
            <wp:simplePos x="0" y="0"/>
            <wp:positionH relativeFrom="page">
              <wp:posOffset>1364614</wp:posOffset>
            </wp:positionH>
            <wp:positionV relativeFrom="paragraph">
              <wp:posOffset>117729</wp:posOffset>
            </wp:positionV>
            <wp:extent cx="5619750" cy="3419475"/>
            <wp:effectExtent l="0" t="0" r="0" b="0"/>
            <wp:wrapTopAndBottom/>
            <wp:docPr id="73" name="image36.jpeg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6.jpeg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0" locked="0" layoutInCell="1" allowOverlap="1" wp14:anchorId="1B39CC4E" wp14:editId="135F8163">
            <wp:simplePos x="0" y="0"/>
            <wp:positionH relativeFrom="page">
              <wp:posOffset>1768094</wp:posOffset>
            </wp:positionH>
            <wp:positionV relativeFrom="paragraph">
              <wp:posOffset>3665232</wp:posOffset>
            </wp:positionV>
            <wp:extent cx="4679777" cy="1009650"/>
            <wp:effectExtent l="0" t="0" r="0" b="0"/>
            <wp:wrapTopAndBottom/>
            <wp:docPr id="75" name="image37.png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7.png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77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7A837" w14:textId="77777777" w:rsidR="000724D9" w:rsidRDefault="000724D9" w:rsidP="000724D9">
      <w:pPr>
        <w:pStyle w:val="ad"/>
        <w:spacing w:before="7"/>
        <w:rPr>
          <w:sz w:val="11"/>
        </w:rPr>
      </w:pPr>
    </w:p>
    <w:p w14:paraId="59ED02BF" w14:textId="77777777" w:rsidR="000724D9" w:rsidRDefault="000724D9" w:rsidP="000724D9">
      <w:pPr>
        <w:pStyle w:val="ad"/>
        <w:spacing w:before="5"/>
        <w:rPr>
          <w:sz w:val="6"/>
        </w:rPr>
      </w:pPr>
    </w:p>
    <w:p w14:paraId="748F3F23" w14:textId="77777777" w:rsidR="000724D9" w:rsidRDefault="000724D9" w:rsidP="000724D9">
      <w:pPr>
        <w:pStyle w:val="ad"/>
        <w:spacing w:before="88"/>
        <w:ind w:left="795" w:right="801"/>
        <w:jc w:val="center"/>
      </w:pPr>
      <w:r>
        <w:t>PC2</w:t>
      </w:r>
    </w:p>
    <w:p w14:paraId="3676152E" w14:textId="77777777" w:rsidR="000724D9" w:rsidRDefault="000724D9" w:rsidP="000724D9">
      <w:pPr>
        <w:pStyle w:val="ad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51F37D85" wp14:editId="052326E5">
            <wp:simplePos x="0" y="0"/>
            <wp:positionH relativeFrom="page">
              <wp:posOffset>2087245</wp:posOffset>
            </wp:positionH>
            <wp:positionV relativeFrom="paragraph">
              <wp:posOffset>227630</wp:posOffset>
            </wp:positionV>
            <wp:extent cx="4048125" cy="1895475"/>
            <wp:effectExtent l="0" t="0" r="0" b="0"/>
            <wp:wrapTopAndBottom/>
            <wp:docPr id="77" name="image38.jpeg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8.jpeg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75C1A" w14:textId="77777777" w:rsidR="000724D9" w:rsidRDefault="000724D9" w:rsidP="000724D9">
      <w:pPr>
        <w:rPr>
          <w:sz w:val="27"/>
        </w:rPr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7A353BD7" w14:textId="77777777" w:rsidR="000724D9" w:rsidRDefault="000724D9" w:rsidP="000724D9">
      <w:pPr>
        <w:pStyle w:val="ad"/>
        <w:ind w:left="80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097CEEC" wp14:editId="4AEA0242">
            <wp:extent cx="5952329" cy="1472183"/>
            <wp:effectExtent l="0" t="0" r="0" b="0"/>
            <wp:docPr id="79" name="image39.png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9.png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9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49C" w14:textId="77777777" w:rsidR="000724D9" w:rsidRDefault="000724D9" w:rsidP="000724D9">
      <w:pPr>
        <w:pStyle w:val="ad"/>
        <w:rPr>
          <w:sz w:val="20"/>
        </w:rPr>
      </w:pPr>
    </w:p>
    <w:p w14:paraId="75C8D819" w14:textId="77777777" w:rsidR="000724D9" w:rsidRDefault="000724D9" w:rsidP="000724D9">
      <w:pPr>
        <w:pStyle w:val="ad"/>
        <w:rPr>
          <w:sz w:val="20"/>
        </w:rPr>
      </w:pPr>
    </w:p>
    <w:p w14:paraId="351738B5" w14:textId="77777777" w:rsidR="000724D9" w:rsidRDefault="000724D9" w:rsidP="000724D9">
      <w:pPr>
        <w:pStyle w:val="ad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0E65859B" wp14:editId="67C346CD">
            <wp:simplePos x="0" y="0"/>
            <wp:positionH relativeFrom="page">
              <wp:posOffset>2196719</wp:posOffset>
            </wp:positionH>
            <wp:positionV relativeFrom="paragraph">
              <wp:posOffset>145439</wp:posOffset>
            </wp:positionV>
            <wp:extent cx="3829050" cy="1971675"/>
            <wp:effectExtent l="0" t="0" r="0" b="0"/>
            <wp:wrapTopAndBottom/>
            <wp:docPr id="81" name="image40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0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75AE2" w14:textId="77777777" w:rsidR="000724D9" w:rsidRDefault="000724D9" w:rsidP="000724D9">
      <w:pPr>
        <w:pStyle w:val="ad"/>
        <w:spacing w:before="6"/>
        <w:rPr>
          <w:sz w:val="7"/>
        </w:rPr>
      </w:pPr>
    </w:p>
    <w:p w14:paraId="049675DC" w14:textId="77777777" w:rsidR="000724D9" w:rsidRDefault="000724D9" w:rsidP="000724D9">
      <w:pPr>
        <w:pStyle w:val="ad"/>
        <w:spacing w:before="88"/>
        <w:ind w:left="795" w:right="801"/>
        <w:jc w:val="center"/>
      </w:pPr>
      <w:r>
        <w:t>PC3</w:t>
      </w:r>
    </w:p>
    <w:p w14:paraId="1B341FAA" w14:textId="77777777" w:rsidR="000724D9" w:rsidRDefault="000724D9" w:rsidP="000724D9">
      <w:pPr>
        <w:pStyle w:val="ad"/>
        <w:rPr>
          <w:sz w:val="20"/>
        </w:rPr>
      </w:pPr>
    </w:p>
    <w:p w14:paraId="39AF6CB6" w14:textId="77777777" w:rsidR="000724D9" w:rsidRDefault="000724D9" w:rsidP="000724D9">
      <w:pPr>
        <w:pStyle w:val="ad"/>
        <w:rPr>
          <w:sz w:val="20"/>
        </w:rPr>
      </w:pPr>
    </w:p>
    <w:p w14:paraId="19EA658D" w14:textId="77777777" w:rsidR="000724D9" w:rsidRDefault="000724D9" w:rsidP="000724D9">
      <w:pPr>
        <w:pStyle w:val="ad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498008DA" wp14:editId="4FE07FFE">
            <wp:simplePos x="0" y="0"/>
            <wp:positionH relativeFrom="page">
              <wp:posOffset>2320544</wp:posOffset>
            </wp:positionH>
            <wp:positionV relativeFrom="paragraph">
              <wp:posOffset>128507</wp:posOffset>
            </wp:positionV>
            <wp:extent cx="3200400" cy="628650"/>
            <wp:effectExtent l="0" t="0" r="0" b="0"/>
            <wp:wrapTopAndBottom/>
            <wp:docPr id="83" name="image41.png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1.png" descr="Зображення, що містить знімок екрана, текст, дизайн&#10;&#10;Автоматично згенерований опис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6871F" w14:textId="77777777" w:rsidR="000724D9" w:rsidRDefault="000724D9" w:rsidP="000724D9">
      <w:pPr>
        <w:pStyle w:val="ad"/>
        <w:rPr>
          <w:sz w:val="30"/>
        </w:rPr>
      </w:pPr>
    </w:p>
    <w:p w14:paraId="3CBA933E" w14:textId="77777777" w:rsidR="000724D9" w:rsidRDefault="000724D9" w:rsidP="000724D9">
      <w:pPr>
        <w:pStyle w:val="ad"/>
        <w:rPr>
          <w:sz w:val="30"/>
        </w:rPr>
      </w:pPr>
    </w:p>
    <w:p w14:paraId="5CAF8957" w14:textId="77777777" w:rsidR="000724D9" w:rsidRDefault="000724D9" w:rsidP="000724D9">
      <w:pPr>
        <w:pStyle w:val="ad"/>
        <w:rPr>
          <w:sz w:val="30"/>
        </w:rPr>
      </w:pPr>
    </w:p>
    <w:p w14:paraId="5534A3F3" w14:textId="77777777" w:rsidR="000724D9" w:rsidRDefault="000724D9" w:rsidP="000724D9">
      <w:pPr>
        <w:pStyle w:val="ad"/>
        <w:spacing w:before="203" w:line="259" w:lineRule="auto"/>
        <w:ind w:left="100" w:right="2618" w:firstLine="708"/>
      </w:pPr>
      <w:r>
        <w:t xml:space="preserve">Завдання 9.6. </w:t>
      </w:r>
      <w:proofErr w:type="spellStart"/>
      <w:r>
        <w:t>Безпроводовий</w:t>
      </w:r>
      <w:proofErr w:type="spellEnd"/>
      <w:r>
        <w:t xml:space="preserve"> зв'язок в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з</w:t>
      </w:r>
      <w:r>
        <w:rPr>
          <w:spacing w:val="-68"/>
        </w:rPr>
        <w:t xml:space="preserve"> </w:t>
      </w:r>
      <w:proofErr w:type="spellStart"/>
      <w:r>
        <w:t>безпроводовим</w:t>
      </w:r>
      <w:proofErr w:type="spellEnd"/>
      <w:r>
        <w:rPr>
          <w:spacing w:val="2"/>
        </w:rPr>
        <w:t xml:space="preserve"> </w:t>
      </w:r>
      <w:proofErr w:type="spellStart"/>
      <w:r>
        <w:t>роутером</w:t>
      </w:r>
      <w:proofErr w:type="spellEnd"/>
      <w:r>
        <w:t>.</w:t>
      </w:r>
    </w:p>
    <w:p w14:paraId="5F8276D8" w14:textId="77777777" w:rsidR="000724D9" w:rsidRDefault="000724D9" w:rsidP="000724D9">
      <w:pPr>
        <w:pStyle w:val="ad"/>
        <w:rPr>
          <w:sz w:val="20"/>
        </w:rPr>
      </w:pPr>
    </w:p>
    <w:p w14:paraId="2B1626F2" w14:textId="77777777" w:rsidR="000724D9" w:rsidRDefault="000724D9" w:rsidP="000724D9">
      <w:pPr>
        <w:pStyle w:val="ad"/>
        <w:rPr>
          <w:sz w:val="24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729B0338" wp14:editId="3FD77447">
            <wp:simplePos x="0" y="0"/>
            <wp:positionH relativeFrom="page">
              <wp:posOffset>2573020</wp:posOffset>
            </wp:positionH>
            <wp:positionV relativeFrom="paragraph">
              <wp:posOffset>200010</wp:posOffset>
            </wp:positionV>
            <wp:extent cx="2962275" cy="657225"/>
            <wp:effectExtent l="0" t="0" r="0" b="0"/>
            <wp:wrapTopAndBottom/>
            <wp:docPr id="85" name="image42.png" descr="Зображення, що містить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2.png" descr="Зображення, що містить знімок екрана, дизайн&#10;&#10;Автоматично згенерований опис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C9AA" w14:textId="77777777" w:rsidR="000724D9" w:rsidRDefault="000724D9" w:rsidP="000724D9">
      <w:pPr>
        <w:rPr>
          <w:sz w:val="24"/>
        </w:rPr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49A537A1" w14:textId="77777777" w:rsidR="000724D9" w:rsidRDefault="000724D9" w:rsidP="000724D9">
      <w:pPr>
        <w:pStyle w:val="ad"/>
        <w:ind w:left="83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794A83A" wp14:editId="2D068A25">
            <wp:extent cx="5929003" cy="1204150"/>
            <wp:effectExtent l="0" t="0" r="0" b="0"/>
            <wp:docPr id="87" name="image43.png" descr="Зображення, що містить текст, ряд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3.png" descr="Зображення, що містить текст, ряд, Шрифт, дизайн&#10;&#10;Автоматично згенерований опис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03" cy="12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F028" w14:textId="77777777" w:rsidR="000724D9" w:rsidRDefault="000724D9" w:rsidP="000724D9">
      <w:pPr>
        <w:pStyle w:val="ad"/>
        <w:rPr>
          <w:sz w:val="20"/>
        </w:rPr>
      </w:pPr>
    </w:p>
    <w:p w14:paraId="4931121C" w14:textId="77777777" w:rsidR="000724D9" w:rsidRDefault="000724D9" w:rsidP="000724D9">
      <w:pPr>
        <w:pStyle w:val="ad"/>
        <w:rPr>
          <w:sz w:val="20"/>
        </w:rPr>
      </w:pPr>
    </w:p>
    <w:p w14:paraId="7A90A55E" w14:textId="77777777" w:rsidR="000724D9" w:rsidRDefault="000724D9" w:rsidP="000724D9">
      <w:pPr>
        <w:pStyle w:val="ad"/>
        <w:rPr>
          <w:sz w:val="19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6EEE7572" wp14:editId="4D1C859B">
            <wp:simplePos x="0" y="0"/>
            <wp:positionH relativeFrom="page">
              <wp:posOffset>1407935</wp:posOffset>
            </wp:positionH>
            <wp:positionV relativeFrom="paragraph">
              <wp:posOffset>164035</wp:posOffset>
            </wp:positionV>
            <wp:extent cx="5903729" cy="2210276"/>
            <wp:effectExtent l="0" t="0" r="0" b="0"/>
            <wp:wrapTopAndBottom/>
            <wp:docPr id="89" name="image44.png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4.png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29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50841" w14:textId="77777777" w:rsidR="000724D9" w:rsidRDefault="000724D9" w:rsidP="000724D9">
      <w:pPr>
        <w:pStyle w:val="ad"/>
        <w:spacing w:before="2"/>
        <w:rPr>
          <w:sz w:val="6"/>
        </w:rPr>
      </w:pPr>
    </w:p>
    <w:p w14:paraId="19BA57E5" w14:textId="77777777" w:rsidR="000724D9" w:rsidRDefault="000724D9" w:rsidP="000724D9">
      <w:pPr>
        <w:pStyle w:val="ad"/>
        <w:spacing w:before="88"/>
        <w:ind w:left="795" w:right="806"/>
        <w:jc w:val="center"/>
      </w:pPr>
      <w:r>
        <w:t>WR0</w:t>
      </w:r>
    </w:p>
    <w:p w14:paraId="1CCA9B19" w14:textId="77777777" w:rsidR="000724D9" w:rsidRDefault="000724D9" w:rsidP="000724D9">
      <w:pPr>
        <w:jc w:val="center"/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23ACDCAF" w14:textId="77777777" w:rsidR="000724D9" w:rsidRDefault="000724D9" w:rsidP="000724D9">
      <w:pPr>
        <w:pStyle w:val="ad"/>
        <w:ind w:left="87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A3E7A6D" wp14:editId="29EB8FC0">
            <wp:extent cx="5400675" cy="4248150"/>
            <wp:effectExtent l="0" t="0" r="0" b="0"/>
            <wp:docPr id="91" name="image45.jpeg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5.jpeg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EDCE" w14:textId="77777777" w:rsidR="000724D9" w:rsidRDefault="000724D9" w:rsidP="000724D9">
      <w:pPr>
        <w:pStyle w:val="ad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4CF67EA8" wp14:editId="2765DEEE">
            <wp:simplePos x="0" y="0"/>
            <wp:positionH relativeFrom="page">
              <wp:posOffset>1634489</wp:posOffset>
            </wp:positionH>
            <wp:positionV relativeFrom="paragraph">
              <wp:posOffset>118110</wp:posOffset>
            </wp:positionV>
            <wp:extent cx="4953550" cy="3429000"/>
            <wp:effectExtent l="0" t="0" r="0" b="0"/>
            <wp:wrapTopAndBottom/>
            <wp:docPr id="93" name="image46.jpeg" descr="Зображення, що містить текст, знімок екрана, Шрифт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6.jpeg" descr="Зображення, що містить текст, знімок екрана, Шрифт, Веб-сторінка&#10;&#10;Автоматично згенерований опис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D593" w14:textId="77777777" w:rsidR="000724D9" w:rsidRDefault="000724D9" w:rsidP="000724D9">
      <w:pPr>
        <w:pStyle w:val="ad"/>
        <w:spacing w:before="4"/>
        <w:rPr>
          <w:sz w:val="6"/>
        </w:rPr>
      </w:pPr>
    </w:p>
    <w:p w14:paraId="668B24CB" w14:textId="77777777" w:rsidR="000724D9" w:rsidRDefault="000724D9" w:rsidP="000724D9">
      <w:pPr>
        <w:pStyle w:val="ad"/>
        <w:spacing w:before="88"/>
        <w:ind w:left="795" w:right="802"/>
        <w:jc w:val="center"/>
      </w:pPr>
      <w:r>
        <w:t>PC4</w:t>
      </w:r>
    </w:p>
    <w:p w14:paraId="030F6906" w14:textId="77777777" w:rsidR="000724D9" w:rsidRDefault="000724D9" w:rsidP="000724D9">
      <w:pPr>
        <w:jc w:val="center"/>
        <w:sectPr w:rsidR="000724D9">
          <w:pgSz w:w="12240" w:h="15840"/>
          <w:pgMar w:top="1440" w:right="620" w:bottom="280" w:left="1340" w:header="720" w:footer="720" w:gutter="0"/>
          <w:cols w:space="720"/>
        </w:sectPr>
      </w:pPr>
    </w:p>
    <w:p w14:paraId="013CC687" w14:textId="77777777" w:rsidR="000724D9" w:rsidRDefault="000724D9" w:rsidP="000724D9">
      <w:pPr>
        <w:pStyle w:val="ad"/>
        <w:spacing w:before="4"/>
        <w:rPr>
          <w:sz w:val="27"/>
        </w:rPr>
      </w:pPr>
    </w:p>
    <w:p w14:paraId="1398D721" w14:textId="77777777" w:rsidR="000724D9" w:rsidRDefault="000724D9" w:rsidP="000724D9">
      <w:pPr>
        <w:pStyle w:val="ad"/>
        <w:ind w:left="259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A261985" wp14:editId="72ADBA9C">
            <wp:extent cx="2962275" cy="657225"/>
            <wp:effectExtent l="0" t="0" r="0" b="0"/>
            <wp:docPr id="95" name="image47.png" descr="Зображення, що містить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.png" descr="Зображення, що містить знімок екрана, дизайн&#10;&#10;Автоматично згенерований опис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CC4B" w14:textId="77777777" w:rsidR="000724D9" w:rsidRDefault="000724D9" w:rsidP="000724D9">
      <w:pPr>
        <w:pStyle w:val="ad"/>
        <w:rPr>
          <w:sz w:val="20"/>
        </w:rPr>
      </w:pPr>
    </w:p>
    <w:p w14:paraId="338758FB" w14:textId="77777777" w:rsidR="000724D9" w:rsidRDefault="000724D9" w:rsidP="000724D9">
      <w:pPr>
        <w:pStyle w:val="ad"/>
        <w:rPr>
          <w:sz w:val="20"/>
        </w:rPr>
      </w:pPr>
    </w:p>
    <w:p w14:paraId="6A6D6B46" w14:textId="77777777" w:rsidR="000724D9" w:rsidRDefault="000724D9" w:rsidP="000724D9">
      <w:pPr>
        <w:pStyle w:val="ad"/>
        <w:rPr>
          <w:sz w:val="20"/>
        </w:rPr>
      </w:pPr>
    </w:p>
    <w:p w14:paraId="02B95152" w14:textId="77777777" w:rsidR="000724D9" w:rsidRDefault="000724D9" w:rsidP="000724D9">
      <w:pPr>
        <w:pStyle w:val="ad"/>
        <w:rPr>
          <w:sz w:val="23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0DDCF4D3" wp14:editId="70A909C2">
            <wp:simplePos x="0" y="0"/>
            <wp:positionH relativeFrom="page">
              <wp:posOffset>2863469</wp:posOffset>
            </wp:positionH>
            <wp:positionV relativeFrom="paragraph">
              <wp:posOffset>193115</wp:posOffset>
            </wp:positionV>
            <wp:extent cx="3078343" cy="1171575"/>
            <wp:effectExtent l="0" t="0" r="0" b="0"/>
            <wp:wrapTopAndBottom/>
            <wp:docPr id="97" name="image48.png" descr="Зображення, що містить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8.png" descr="Зображення, що містить знімок екрана, дизайн&#10;&#10;Автоматично згенерований опис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34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1780E" w14:textId="77777777" w:rsidR="000724D9" w:rsidRDefault="000724D9" w:rsidP="000724D9">
      <w:pPr>
        <w:pStyle w:val="ad"/>
        <w:rPr>
          <w:sz w:val="20"/>
        </w:rPr>
      </w:pPr>
    </w:p>
    <w:p w14:paraId="0E176C96" w14:textId="77777777" w:rsidR="000724D9" w:rsidRDefault="000724D9" w:rsidP="000724D9">
      <w:pPr>
        <w:pStyle w:val="ad"/>
        <w:rPr>
          <w:sz w:val="20"/>
        </w:rPr>
      </w:pPr>
    </w:p>
    <w:p w14:paraId="33AD6327" w14:textId="77777777" w:rsidR="000724D9" w:rsidRDefault="000724D9" w:rsidP="000724D9">
      <w:pPr>
        <w:pStyle w:val="ad"/>
        <w:rPr>
          <w:sz w:val="20"/>
        </w:rPr>
      </w:pPr>
    </w:p>
    <w:p w14:paraId="1DC18C89" w14:textId="77777777" w:rsidR="000724D9" w:rsidRDefault="000724D9" w:rsidP="000724D9">
      <w:pPr>
        <w:pStyle w:val="ad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1FE83FC7" wp14:editId="2BE38924">
            <wp:simplePos x="0" y="0"/>
            <wp:positionH relativeFrom="page">
              <wp:posOffset>2653919</wp:posOffset>
            </wp:positionH>
            <wp:positionV relativeFrom="paragraph">
              <wp:posOffset>144764</wp:posOffset>
            </wp:positionV>
            <wp:extent cx="2905407" cy="1152525"/>
            <wp:effectExtent l="0" t="0" r="0" b="0"/>
            <wp:wrapTopAndBottom/>
            <wp:docPr id="99" name="image49.png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49.png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40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4080" behindDoc="0" locked="0" layoutInCell="1" allowOverlap="1" wp14:anchorId="5310E75E" wp14:editId="4A88F151">
            <wp:simplePos x="0" y="0"/>
            <wp:positionH relativeFrom="page">
              <wp:posOffset>2177669</wp:posOffset>
            </wp:positionH>
            <wp:positionV relativeFrom="paragraph">
              <wp:posOffset>1424939</wp:posOffset>
            </wp:positionV>
            <wp:extent cx="3867879" cy="2019300"/>
            <wp:effectExtent l="0" t="0" r="0" b="0"/>
            <wp:wrapTopAndBottom/>
            <wp:docPr id="101" name="image50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0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87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9348B" w14:textId="77777777" w:rsidR="000724D9" w:rsidRDefault="000724D9" w:rsidP="000724D9">
      <w:pPr>
        <w:pStyle w:val="ad"/>
        <w:spacing w:before="6"/>
        <w:rPr>
          <w:sz w:val="11"/>
        </w:rPr>
      </w:pPr>
    </w:p>
    <w:p w14:paraId="1EA18AFF" w14:textId="77777777" w:rsidR="000724D9" w:rsidRDefault="000724D9" w:rsidP="000724D9">
      <w:pPr>
        <w:pStyle w:val="ad"/>
        <w:spacing w:before="3"/>
        <w:rPr>
          <w:sz w:val="6"/>
        </w:rPr>
      </w:pPr>
    </w:p>
    <w:p w14:paraId="365E0B97" w14:textId="77777777" w:rsidR="000724D9" w:rsidRDefault="000724D9" w:rsidP="000724D9">
      <w:pPr>
        <w:pStyle w:val="ad"/>
        <w:spacing w:before="88"/>
        <w:ind w:left="795" w:right="802"/>
        <w:jc w:val="center"/>
      </w:pPr>
      <w:r>
        <w:t>PC4</w:t>
      </w:r>
    </w:p>
    <w:p w14:paraId="50EF671D" w14:textId="77777777" w:rsidR="000724D9" w:rsidRDefault="000724D9" w:rsidP="000724D9">
      <w:pPr>
        <w:jc w:val="center"/>
        <w:sectPr w:rsidR="000724D9">
          <w:pgSz w:w="12240" w:h="15840"/>
          <w:pgMar w:top="1500" w:right="620" w:bottom="280" w:left="1340" w:header="720" w:footer="720" w:gutter="0"/>
          <w:cols w:space="720"/>
        </w:sectPr>
      </w:pPr>
    </w:p>
    <w:p w14:paraId="0B53936A" w14:textId="3A1D89AF" w:rsidR="000724D9" w:rsidRDefault="000724D9" w:rsidP="000724D9">
      <w:pPr>
        <w:pStyle w:val="ab"/>
      </w:pPr>
      <w:proofErr w:type="spellStart"/>
      <w:r>
        <w:lastRenderedPageBreak/>
        <w:t>Висновок</w:t>
      </w:r>
      <w:proofErr w:type="spellEnd"/>
    </w:p>
    <w:p w14:paraId="481A866F" w14:textId="623791A5" w:rsidR="00132C1D" w:rsidRPr="00132C1D" w:rsidRDefault="000724D9" w:rsidP="000724D9">
      <w:r w:rsidRPr="000724D9">
        <w:t xml:space="preserve">У ході проведення даної лабораторної роботи, ми успішно освоїли загальні принципи створення та налаштування </w:t>
      </w:r>
      <w:proofErr w:type="spellStart"/>
      <w:r w:rsidRPr="000724D9">
        <w:t>безпроводових</w:t>
      </w:r>
      <w:proofErr w:type="spellEnd"/>
      <w:r w:rsidRPr="000724D9">
        <w:t xml:space="preserve"> мереж. Ми здобули практичні навички у проведенні аналізу та визначенні параметрів </w:t>
      </w:r>
      <w:proofErr w:type="spellStart"/>
      <w:r w:rsidRPr="000724D9">
        <w:t>безпроводових</w:t>
      </w:r>
      <w:proofErr w:type="spellEnd"/>
      <w:r w:rsidRPr="000724D9">
        <w:t xml:space="preserve"> мереж, що відіграють важливу роль у забезпеченні їх ефективності та безпеки.</w:t>
      </w:r>
    </w:p>
    <w:sectPr w:rsidR="00132C1D" w:rsidRPr="0013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0C2C"/>
    <w:multiLevelType w:val="hybridMultilevel"/>
    <w:tmpl w:val="319A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D9"/>
    <w:rsid w:val="000724D9"/>
    <w:rsid w:val="00132C1D"/>
    <w:rsid w:val="002C5855"/>
    <w:rsid w:val="004E3913"/>
    <w:rsid w:val="006F67DC"/>
    <w:rsid w:val="007502C0"/>
    <w:rsid w:val="00C70170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2C2E"/>
  <w15:chartTrackingRefBased/>
  <w15:docId w15:val="{09F50118-81DC-4761-9446-FE5C46B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0724D9"/>
    <w:pPr>
      <w:widowControl w:val="0"/>
      <w:autoSpaceDE w:val="0"/>
      <w:autoSpaceDN w:val="0"/>
      <w:spacing w:before="62" w:after="0" w:line="240" w:lineRule="auto"/>
      <w:ind w:left="100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1">
    <w:name w:val="Назва1"/>
    <w:basedOn w:val="a"/>
    <w:link w:val="12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2">
    <w:name w:val="Назва1 Знак"/>
    <w:basedOn w:val="a0"/>
    <w:link w:val="1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724D9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ad">
    <w:name w:val="Body Text"/>
    <w:basedOn w:val="a"/>
    <w:link w:val="ae"/>
    <w:uiPriority w:val="1"/>
    <w:qFormat/>
    <w:rsid w:val="000724D9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b/>
      <w:bCs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0724D9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55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4</TotalTime>
  <Pages>19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2023-11-06T23:12:00Z</dcterms:created>
  <dcterms:modified xsi:type="dcterms:W3CDTF">2023-11-06T23:16:00Z</dcterms:modified>
</cp:coreProperties>
</file>