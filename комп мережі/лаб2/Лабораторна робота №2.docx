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32C7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7229F5D3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4EC89178" w14:textId="77777777" w:rsidR="00EB1954" w:rsidRDefault="00EB1954" w:rsidP="00EB1954">
      <w:pPr>
        <w:rPr>
          <w:sz w:val="32"/>
          <w:szCs w:val="32"/>
        </w:rPr>
      </w:pPr>
    </w:p>
    <w:p w14:paraId="7F817F22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25F733B0" w14:textId="77777777" w:rsidR="00EB1954" w:rsidRDefault="00EB1954" w:rsidP="00EB1954"/>
    <w:p w14:paraId="1786B5FD" w14:textId="77777777" w:rsidR="00EB1954" w:rsidRDefault="00EB1954" w:rsidP="00EB1954"/>
    <w:p w14:paraId="26007697" w14:textId="77777777" w:rsidR="00EB1954" w:rsidRDefault="00EB1954" w:rsidP="00EB1954"/>
    <w:p w14:paraId="7AD243DC" w14:textId="77777777" w:rsidR="00EB1954" w:rsidRDefault="00EB1954" w:rsidP="00EB1954"/>
    <w:p w14:paraId="6F825A49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76CE9D06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6F6AEEC8" w14:textId="61E8FCAF" w:rsidR="00EB1954" w:rsidRDefault="00EB1954" w:rsidP="007502C0">
      <w:pPr>
        <w:pStyle w:val="1"/>
      </w:pPr>
      <w:r>
        <w:t>ЛАБОРАТОРНА РОБОТА №</w:t>
      </w:r>
      <w:r w:rsidR="007329BB">
        <w:t>2</w:t>
      </w:r>
    </w:p>
    <w:p w14:paraId="74575561" w14:textId="77777777" w:rsidR="00EB1954" w:rsidRDefault="00EB1954" w:rsidP="00EB1954">
      <w:pPr>
        <w:jc w:val="center"/>
        <w:rPr>
          <w:szCs w:val="28"/>
        </w:rPr>
      </w:pPr>
    </w:p>
    <w:p w14:paraId="55736BA3" w14:textId="77777777" w:rsidR="00EB1954" w:rsidRDefault="00EB1954" w:rsidP="00EB1954">
      <w:pPr>
        <w:jc w:val="center"/>
        <w:rPr>
          <w:szCs w:val="28"/>
        </w:rPr>
      </w:pPr>
    </w:p>
    <w:p w14:paraId="47F540BA" w14:textId="77777777" w:rsidR="00EB1954" w:rsidRDefault="00EB1954" w:rsidP="00EB1954">
      <w:pPr>
        <w:jc w:val="center"/>
        <w:rPr>
          <w:szCs w:val="28"/>
        </w:rPr>
      </w:pPr>
    </w:p>
    <w:p w14:paraId="26C10AB8" w14:textId="77777777" w:rsidR="00EB1954" w:rsidRDefault="00EB1954" w:rsidP="00EB1954">
      <w:pPr>
        <w:jc w:val="center"/>
        <w:rPr>
          <w:szCs w:val="28"/>
        </w:rPr>
      </w:pPr>
    </w:p>
    <w:p w14:paraId="56C504F1" w14:textId="77777777" w:rsidR="00EB1954" w:rsidRDefault="00EB1954" w:rsidP="00EB1954">
      <w:pPr>
        <w:jc w:val="center"/>
        <w:rPr>
          <w:szCs w:val="28"/>
        </w:rPr>
      </w:pPr>
    </w:p>
    <w:p w14:paraId="5F5B720F" w14:textId="77777777" w:rsidR="00EB1954" w:rsidRDefault="00EB1954" w:rsidP="00EB1954">
      <w:pPr>
        <w:jc w:val="center"/>
        <w:rPr>
          <w:szCs w:val="28"/>
        </w:rPr>
      </w:pPr>
    </w:p>
    <w:p w14:paraId="5233817D" w14:textId="77777777" w:rsidR="00EB1954" w:rsidRDefault="00EB1954" w:rsidP="00EB1954">
      <w:pPr>
        <w:jc w:val="right"/>
        <w:rPr>
          <w:szCs w:val="28"/>
        </w:rPr>
      </w:pPr>
    </w:p>
    <w:p w14:paraId="1CFB82A9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77D05699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0E97172F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55611341" w14:textId="77777777" w:rsidR="00EB1954" w:rsidRDefault="00EB1954" w:rsidP="00EB1954">
      <w:pPr>
        <w:rPr>
          <w:szCs w:val="28"/>
        </w:rPr>
      </w:pPr>
    </w:p>
    <w:p w14:paraId="082C92C3" w14:textId="77777777" w:rsidR="00EB1954" w:rsidRDefault="00EB1954" w:rsidP="00EB1954">
      <w:pPr>
        <w:jc w:val="center"/>
        <w:rPr>
          <w:szCs w:val="28"/>
        </w:rPr>
      </w:pPr>
    </w:p>
    <w:p w14:paraId="3106F6C4" w14:textId="77777777" w:rsidR="00132C1D" w:rsidRDefault="00132C1D" w:rsidP="00EB1954">
      <w:pPr>
        <w:jc w:val="center"/>
        <w:rPr>
          <w:szCs w:val="28"/>
        </w:rPr>
      </w:pPr>
    </w:p>
    <w:p w14:paraId="73359252" w14:textId="77777777" w:rsidR="00132C1D" w:rsidRDefault="00132C1D" w:rsidP="00EB1954">
      <w:pPr>
        <w:jc w:val="center"/>
        <w:rPr>
          <w:szCs w:val="28"/>
        </w:rPr>
      </w:pPr>
    </w:p>
    <w:p w14:paraId="693B3AD0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204C347A" w14:textId="126B05FD" w:rsidR="00132C1D" w:rsidRDefault="00470E39" w:rsidP="00470E39">
      <w:pPr>
        <w:pStyle w:val="ab"/>
        <w:rPr>
          <w:b w:val="0"/>
          <w:bCs/>
        </w:rPr>
      </w:pPr>
      <w:proofErr w:type="spellStart"/>
      <w:r w:rsidRPr="00470E39">
        <w:lastRenderedPageBreak/>
        <w:t>Тема</w:t>
      </w:r>
      <w:proofErr w:type="spellEnd"/>
      <w:r w:rsidRPr="00470E39">
        <w:t xml:space="preserve">: </w:t>
      </w:r>
      <w:proofErr w:type="spellStart"/>
      <w:r w:rsidRPr="00470E39">
        <w:rPr>
          <w:b w:val="0"/>
          <w:bCs/>
          <w:sz w:val="28"/>
          <w:szCs w:val="20"/>
        </w:rPr>
        <w:t>М</w:t>
      </w:r>
      <w:r w:rsidRPr="00470E39">
        <w:rPr>
          <w:b w:val="0"/>
          <w:bCs/>
          <w:sz w:val="28"/>
          <w:szCs w:val="20"/>
        </w:rPr>
        <w:t>оделювання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мережі</w:t>
      </w:r>
      <w:proofErr w:type="spellEnd"/>
      <w:r w:rsidRPr="00470E39">
        <w:rPr>
          <w:b w:val="0"/>
          <w:bCs/>
          <w:sz w:val="28"/>
          <w:szCs w:val="20"/>
        </w:rPr>
        <w:t xml:space="preserve"> з </w:t>
      </w:r>
      <w:proofErr w:type="spellStart"/>
      <w:r w:rsidRPr="00470E39">
        <w:rPr>
          <w:b w:val="0"/>
          <w:bCs/>
          <w:sz w:val="28"/>
          <w:szCs w:val="20"/>
        </w:rPr>
        <w:t>топологією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зірка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на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базі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концентратора</w:t>
      </w:r>
      <w:proofErr w:type="spellEnd"/>
      <w:r w:rsidRPr="00470E39">
        <w:rPr>
          <w:b w:val="0"/>
          <w:bCs/>
          <w:sz w:val="28"/>
          <w:szCs w:val="20"/>
        </w:rPr>
        <w:t xml:space="preserve"> і </w:t>
      </w:r>
      <w:proofErr w:type="spellStart"/>
      <w:r w:rsidRPr="00470E39">
        <w:rPr>
          <w:b w:val="0"/>
          <w:bCs/>
          <w:sz w:val="28"/>
          <w:szCs w:val="20"/>
        </w:rPr>
        <w:t>комутатора</w:t>
      </w:r>
      <w:proofErr w:type="spellEnd"/>
    </w:p>
    <w:p w14:paraId="3287A905" w14:textId="77777777" w:rsidR="00470E39" w:rsidRDefault="00470E39" w:rsidP="00470E39">
      <w:pPr>
        <w:pStyle w:val="ab"/>
        <w:rPr>
          <w:b w:val="0"/>
          <w:bCs/>
        </w:rPr>
      </w:pPr>
    </w:p>
    <w:p w14:paraId="5BDF29B0" w14:textId="3272F1E7" w:rsidR="00470E39" w:rsidRDefault="00470E39" w:rsidP="00470E39">
      <w:pPr>
        <w:pStyle w:val="ab"/>
        <w:rPr>
          <w:b w:val="0"/>
          <w:bCs/>
          <w:sz w:val="28"/>
          <w:szCs w:val="20"/>
        </w:rPr>
      </w:pPr>
      <w:proofErr w:type="spellStart"/>
      <w:r>
        <w:t>Мета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: </w:t>
      </w:r>
      <w:proofErr w:type="spellStart"/>
      <w:r w:rsidRPr="00470E39">
        <w:rPr>
          <w:b w:val="0"/>
          <w:bCs/>
          <w:sz w:val="28"/>
          <w:szCs w:val="20"/>
        </w:rPr>
        <w:t>вивчити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моделювання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мережі</w:t>
      </w:r>
      <w:proofErr w:type="spellEnd"/>
      <w:r w:rsidRPr="00470E39">
        <w:rPr>
          <w:b w:val="0"/>
          <w:bCs/>
          <w:sz w:val="28"/>
          <w:szCs w:val="20"/>
        </w:rPr>
        <w:t xml:space="preserve"> з </w:t>
      </w:r>
      <w:proofErr w:type="spellStart"/>
      <w:r w:rsidRPr="00470E39">
        <w:rPr>
          <w:b w:val="0"/>
          <w:bCs/>
          <w:sz w:val="28"/>
          <w:szCs w:val="20"/>
        </w:rPr>
        <w:t>топологією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зірка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на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базі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концентратора</w:t>
      </w:r>
      <w:proofErr w:type="spellEnd"/>
      <w:r w:rsidRPr="00470E39">
        <w:rPr>
          <w:b w:val="0"/>
          <w:bCs/>
          <w:sz w:val="28"/>
          <w:szCs w:val="20"/>
        </w:rPr>
        <w:t xml:space="preserve"> і </w:t>
      </w:r>
      <w:proofErr w:type="spellStart"/>
      <w:r w:rsidRPr="00470E39">
        <w:rPr>
          <w:b w:val="0"/>
          <w:bCs/>
          <w:sz w:val="28"/>
          <w:szCs w:val="20"/>
        </w:rPr>
        <w:t>комутатора</w:t>
      </w:r>
      <w:proofErr w:type="spellEnd"/>
      <w:r w:rsidRPr="00470E39">
        <w:rPr>
          <w:b w:val="0"/>
          <w:bCs/>
          <w:sz w:val="28"/>
          <w:szCs w:val="20"/>
        </w:rPr>
        <w:t xml:space="preserve">, </w:t>
      </w:r>
      <w:proofErr w:type="spellStart"/>
      <w:r w:rsidRPr="00470E39">
        <w:rPr>
          <w:b w:val="0"/>
          <w:bCs/>
          <w:sz w:val="28"/>
          <w:szCs w:val="20"/>
        </w:rPr>
        <w:t>застосувати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отримані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знання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при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виконанні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практичних</w:t>
      </w:r>
      <w:proofErr w:type="spellEnd"/>
      <w:r w:rsidRPr="00470E39">
        <w:rPr>
          <w:b w:val="0"/>
          <w:bCs/>
          <w:sz w:val="28"/>
          <w:szCs w:val="20"/>
        </w:rPr>
        <w:t xml:space="preserve"> </w:t>
      </w:r>
      <w:proofErr w:type="spellStart"/>
      <w:r w:rsidRPr="00470E39">
        <w:rPr>
          <w:b w:val="0"/>
          <w:bCs/>
          <w:sz w:val="28"/>
          <w:szCs w:val="20"/>
        </w:rPr>
        <w:t>завдань</w:t>
      </w:r>
      <w:proofErr w:type="spellEnd"/>
      <w:r w:rsidRPr="00470E39">
        <w:rPr>
          <w:b w:val="0"/>
          <w:bCs/>
          <w:sz w:val="28"/>
          <w:szCs w:val="20"/>
        </w:rPr>
        <w:t>.</w:t>
      </w:r>
    </w:p>
    <w:p w14:paraId="4A5F4187" w14:textId="77777777" w:rsidR="00470E39" w:rsidRDefault="00470E39" w:rsidP="00470E39">
      <w:pPr>
        <w:pStyle w:val="ab"/>
        <w:rPr>
          <w:b w:val="0"/>
          <w:bCs/>
          <w:sz w:val="28"/>
          <w:szCs w:val="20"/>
        </w:rPr>
      </w:pPr>
    </w:p>
    <w:p w14:paraId="10BEF991" w14:textId="77777777" w:rsidR="00470E39" w:rsidRDefault="00470E39" w:rsidP="00470E39">
      <w:r w:rsidRPr="00470E39">
        <w:rPr>
          <w:b/>
          <w:bCs/>
        </w:rPr>
        <w:t>Завдання 2.1.</w:t>
      </w:r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з </w:t>
      </w:r>
      <w:proofErr w:type="spellStart"/>
      <w:r>
        <w:t>топологією</w:t>
      </w:r>
      <w:proofErr w:type="spellEnd"/>
      <w:r>
        <w:t xml:space="preserve"> </w:t>
      </w:r>
      <w:proofErr w:type="spellStart"/>
      <w:r>
        <w:t>зірка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концентратора</w:t>
      </w:r>
      <w:proofErr w:type="spellEnd"/>
      <w:r>
        <w:t xml:space="preserve">. </w:t>
      </w:r>
    </w:p>
    <w:p w14:paraId="7CB22C38" w14:textId="77777777" w:rsidR="00470E39" w:rsidRDefault="00470E39" w:rsidP="00470E39">
      <w:r w:rsidRPr="00470E39">
        <w:rPr>
          <w:b/>
          <w:bCs/>
        </w:rPr>
        <w:t>Завдання 2.2.</w:t>
      </w:r>
      <w: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з </w:t>
      </w:r>
      <w:proofErr w:type="spellStart"/>
      <w:r>
        <w:t>топологією</w:t>
      </w:r>
      <w:proofErr w:type="spellEnd"/>
      <w:r>
        <w:t xml:space="preserve"> </w:t>
      </w:r>
      <w:proofErr w:type="spellStart"/>
      <w:r>
        <w:t>зірка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комутатора</w:t>
      </w:r>
      <w:proofErr w:type="spellEnd"/>
      <w:r>
        <w:t xml:space="preserve">. </w:t>
      </w:r>
    </w:p>
    <w:p w14:paraId="61E99197" w14:textId="77777777" w:rsidR="00470E39" w:rsidRDefault="00470E39" w:rsidP="00470E39">
      <w:r w:rsidRPr="00470E39">
        <w:rPr>
          <w:b/>
          <w:bCs/>
        </w:rPr>
        <w:t>Завдання 2.3.</w:t>
      </w:r>
      <w:r>
        <w:t xml:space="preserve">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локальної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з хаба, комутатора і 4х ПК. </w:t>
      </w:r>
    </w:p>
    <w:p w14:paraId="04274206" w14:textId="5A574B1E" w:rsidR="00470E39" w:rsidRDefault="00470E39" w:rsidP="00470E39">
      <w:r w:rsidRPr="00470E39">
        <w:rPr>
          <w:b/>
          <w:bCs/>
        </w:rPr>
        <w:t>Завдання 2.4.</w:t>
      </w:r>
      <w:r>
        <w:t xml:space="preserve"> Дослідження якості передачі трафіку по мережі. </w:t>
      </w:r>
    </w:p>
    <w:p w14:paraId="5E1B99F7" w14:textId="287AA561" w:rsidR="00470E39" w:rsidRDefault="00470E39" w:rsidP="00470E39">
      <w:r w:rsidRPr="00470E39">
        <w:rPr>
          <w:b/>
          <w:bCs/>
        </w:rPr>
        <w:t>Завдання 2.5.</w:t>
      </w:r>
      <w:r>
        <w:t xml:space="preserve"> Проектування локальної мережі з </w:t>
      </w:r>
      <w:proofErr w:type="spellStart"/>
      <w:r>
        <w:t>заміною</w:t>
      </w:r>
      <w:proofErr w:type="spellEnd"/>
      <w:r>
        <w:t xml:space="preserve"> </w:t>
      </w:r>
      <w:proofErr w:type="spellStart"/>
      <w:r>
        <w:t>хабів</w:t>
      </w:r>
      <w:proofErr w:type="spellEnd"/>
      <w:r>
        <w:t xml:space="preserve"> </w:t>
      </w:r>
      <w:proofErr w:type="spellStart"/>
      <w:r>
        <w:t>комутаторами</w:t>
      </w:r>
      <w:proofErr w:type="spellEnd"/>
      <w:r>
        <w:t>.</w:t>
      </w:r>
    </w:p>
    <w:p w14:paraId="4EB3B0F1" w14:textId="77777777" w:rsidR="00470E39" w:rsidRDefault="00470E39" w:rsidP="00470E39">
      <w:pPr>
        <w:pStyle w:val="a9"/>
      </w:pPr>
    </w:p>
    <w:p w14:paraId="08E6A050" w14:textId="77777777" w:rsidR="00470E39" w:rsidRDefault="00470E39" w:rsidP="00470E39">
      <w:pPr>
        <w:pStyle w:val="a9"/>
      </w:pPr>
    </w:p>
    <w:p w14:paraId="3CCF226E" w14:textId="77777777" w:rsidR="00470E39" w:rsidRDefault="00470E39" w:rsidP="00470E39">
      <w:pPr>
        <w:pStyle w:val="a9"/>
      </w:pPr>
    </w:p>
    <w:p w14:paraId="550E0119" w14:textId="77777777" w:rsidR="00470E39" w:rsidRDefault="00470E39" w:rsidP="00470E39">
      <w:pPr>
        <w:pStyle w:val="a9"/>
      </w:pPr>
    </w:p>
    <w:p w14:paraId="43A8BA3C" w14:textId="77777777" w:rsidR="00470E39" w:rsidRDefault="00470E39" w:rsidP="00470E39">
      <w:pPr>
        <w:pStyle w:val="a9"/>
      </w:pPr>
    </w:p>
    <w:p w14:paraId="27AA99CD" w14:textId="77777777" w:rsidR="00470E39" w:rsidRDefault="00470E39" w:rsidP="00470E39">
      <w:pPr>
        <w:pStyle w:val="a9"/>
      </w:pPr>
    </w:p>
    <w:p w14:paraId="2E41139A" w14:textId="77777777" w:rsidR="00470E39" w:rsidRDefault="00470E39" w:rsidP="00470E39">
      <w:pPr>
        <w:pStyle w:val="a9"/>
      </w:pPr>
    </w:p>
    <w:p w14:paraId="527CD79C" w14:textId="77777777" w:rsidR="00470E39" w:rsidRDefault="00470E39" w:rsidP="00470E39">
      <w:pPr>
        <w:pStyle w:val="a9"/>
      </w:pPr>
    </w:p>
    <w:p w14:paraId="2F99D4C8" w14:textId="77777777" w:rsidR="00470E39" w:rsidRDefault="00470E39" w:rsidP="00470E39">
      <w:pPr>
        <w:pStyle w:val="a9"/>
      </w:pPr>
    </w:p>
    <w:p w14:paraId="6ECCFE58" w14:textId="77777777" w:rsidR="00470E39" w:rsidRDefault="00470E39" w:rsidP="00470E39">
      <w:pPr>
        <w:pStyle w:val="a9"/>
      </w:pPr>
    </w:p>
    <w:p w14:paraId="2F3047BC" w14:textId="77777777" w:rsidR="00470E39" w:rsidRDefault="00470E39" w:rsidP="00470E39">
      <w:pPr>
        <w:pStyle w:val="a9"/>
      </w:pPr>
    </w:p>
    <w:p w14:paraId="356A545A" w14:textId="77777777" w:rsidR="00470E39" w:rsidRDefault="00470E39" w:rsidP="00470E39">
      <w:pPr>
        <w:pStyle w:val="a9"/>
      </w:pPr>
    </w:p>
    <w:p w14:paraId="76E8831B" w14:textId="77777777" w:rsidR="00470E39" w:rsidRDefault="00470E39" w:rsidP="00470E39">
      <w:pPr>
        <w:pStyle w:val="a9"/>
      </w:pPr>
    </w:p>
    <w:p w14:paraId="51197374" w14:textId="77777777" w:rsidR="00470E39" w:rsidRDefault="00470E39" w:rsidP="00470E39">
      <w:pPr>
        <w:pStyle w:val="a9"/>
      </w:pPr>
    </w:p>
    <w:p w14:paraId="4B80C1AE" w14:textId="245F5D8F" w:rsidR="00470E39" w:rsidRDefault="00470E39" w:rsidP="00470E39">
      <w:pPr>
        <w:pStyle w:val="a9"/>
        <w:jc w:val="center"/>
      </w:pPr>
      <w:proofErr w:type="spellStart"/>
      <w:r w:rsidRPr="00470E39">
        <w:lastRenderedPageBreak/>
        <w:t>Завдання</w:t>
      </w:r>
      <w:proofErr w:type="spellEnd"/>
      <w:r w:rsidRPr="00470E39">
        <w:t xml:space="preserve"> 2.1.</w:t>
      </w:r>
    </w:p>
    <w:p w14:paraId="24A77143" w14:textId="0657DBCB" w:rsidR="00B87E7B" w:rsidRPr="00B87E7B" w:rsidRDefault="00B87E7B" w:rsidP="00B87E7B">
      <w:pPr>
        <w:pStyle w:val="ab"/>
        <w:numPr>
          <w:ilvl w:val="0"/>
          <w:numId w:val="2"/>
        </w:numPr>
        <w:rPr>
          <w:lang w:val="uk-UA"/>
        </w:rPr>
      </w:pPr>
      <w:r>
        <w:rPr>
          <w:lang w:val="uk-UA"/>
        </w:rPr>
        <w:t>Моделювання схеми</w:t>
      </w:r>
      <w:r>
        <w:t>.</w:t>
      </w:r>
    </w:p>
    <w:p w14:paraId="52FDED52" w14:textId="24EC9F49" w:rsidR="00B87E7B" w:rsidRDefault="00B87E7B" w:rsidP="00B87E7B">
      <w:pPr>
        <w:pStyle w:val="ab"/>
        <w:keepNext/>
        <w:jc w:val="center"/>
      </w:pPr>
      <w:r w:rsidRPr="00B87E7B">
        <w:rPr>
          <w:lang w:val="uk-UA"/>
        </w:rPr>
        <w:drawing>
          <wp:inline distT="0" distB="0" distL="0" distR="0" wp14:anchorId="6B581588" wp14:editId="658C6A8B">
            <wp:extent cx="3381153" cy="3643944"/>
            <wp:effectExtent l="0" t="0" r="0" b="0"/>
            <wp:docPr id="259578590" name="Рисунок 1" descr="Зображення, що містить ряд, схема,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8590" name="Рисунок 1" descr="Зображення, що містить ряд, схема, знімок екрана, текст&#10;&#10;Автоматично згенерований опис"/>
                    <pic:cNvPicPr/>
                  </pic:nvPicPr>
                  <pic:blipFill rotWithShape="1">
                    <a:blip r:embed="rId5"/>
                    <a:srcRect t="2731" b="6058"/>
                    <a:stretch/>
                  </pic:blipFill>
                  <pic:spPr bwMode="auto">
                    <a:xfrm>
                      <a:off x="0" y="0"/>
                      <a:ext cx="3405792" cy="367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1BD3" w14:textId="47DD14ED" w:rsidR="00B87E7B" w:rsidRDefault="00B87E7B" w:rsidP="00B87E7B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</w:t>
      </w:r>
      <w:r>
        <w:fldChar w:fldCharType="end"/>
      </w:r>
      <w:r>
        <w:t>. Змодельована схема</w:t>
      </w:r>
    </w:p>
    <w:p w14:paraId="44203037" w14:textId="32A70BE2" w:rsidR="00B87E7B" w:rsidRPr="00B87E7B" w:rsidRDefault="00B87E7B" w:rsidP="00B87E7B">
      <w:pPr>
        <w:pStyle w:val="ab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Інструмент створення заміток </w:t>
      </w:r>
      <w:r>
        <w:t>Place Note.</w:t>
      </w:r>
    </w:p>
    <w:p w14:paraId="79B52F26" w14:textId="7337F0DC" w:rsidR="00B87E7B" w:rsidRDefault="00B87E7B" w:rsidP="00B87E7B">
      <w:pPr>
        <w:pStyle w:val="ab"/>
        <w:keepNext/>
        <w:jc w:val="center"/>
      </w:pPr>
      <w:r w:rsidRPr="00B87E7B">
        <w:rPr>
          <w:lang w:val="uk-UA"/>
        </w:rPr>
        <w:drawing>
          <wp:inline distT="0" distB="0" distL="0" distR="0" wp14:anchorId="0C1C92FD" wp14:editId="633D6BEB">
            <wp:extent cx="3434316" cy="3779642"/>
            <wp:effectExtent l="0" t="0" r="0" b="0"/>
            <wp:docPr id="153329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94664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" b="-6"/>
                    <a:stretch/>
                  </pic:blipFill>
                  <pic:spPr bwMode="auto">
                    <a:xfrm>
                      <a:off x="0" y="0"/>
                      <a:ext cx="3464636" cy="381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9DD69" w14:textId="0ABD8748" w:rsidR="00B87E7B" w:rsidRDefault="00B87E7B" w:rsidP="00B87E7B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2</w:t>
      </w:r>
      <w:r>
        <w:fldChar w:fldCharType="end"/>
      </w:r>
      <w:r>
        <w:t>. Створення заміток</w:t>
      </w:r>
    </w:p>
    <w:p w14:paraId="7265FC81" w14:textId="27E42C6E" w:rsidR="00B87E7B" w:rsidRDefault="000517CC" w:rsidP="00B87E7B">
      <w:pPr>
        <w:pStyle w:val="ab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Дезактивація написів типів пристроїв.</w:t>
      </w:r>
    </w:p>
    <w:p w14:paraId="3B8C7FE5" w14:textId="77777777" w:rsidR="000517CC" w:rsidRDefault="000517CC" w:rsidP="000517CC">
      <w:pPr>
        <w:pStyle w:val="ab"/>
        <w:keepNext/>
        <w:jc w:val="center"/>
      </w:pPr>
      <w:r w:rsidRPr="000517CC">
        <w:rPr>
          <w:lang w:val="uk-UA"/>
        </w:rPr>
        <w:drawing>
          <wp:inline distT="0" distB="0" distL="0" distR="0" wp14:anchorId="594F05A4" wp14:editId="47985AE4">
            <wp:extent cx="3505689" cy="3905795"/>
            <wp:effectExtent l="0" t="0" r="0" b="0"/>
            <wp:docPr id="75974076" name="Рисунок 1" descr="Зображення, що містить текст, знімок екрана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076" name="Рисунок 1" descr="Зображення, що містить текст, знімок екрана, ряд, сх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C533" w14:textId="33BE8D7A" w:rsidR="000517CC" w:rsidRDefault="000517CC" w:rsidP="000517CC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3</w:t>
      </w:r>
      <w:r>
        <w:fldChar w:fldCharType="end"/>
      </w:r>
      <w:r>
        <w:t>. Дезактивація написів типів пристроїв</w:t>
      </w:r>
    </w:p>
    <w:p w14:paraId="6653E256" w14:textId="3BE35C8C" w:rsidR="000517CC" w:rsidRDefault="000517CC" w:rsidP="000517CC">
      <w:pPr>
        <w:pStyle w:val="ab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пристроїв у мережі.</w:t>
      </w:r>
    </w:p>
    <w:p w14:paraId="7CB58E99" w14:textId="1D542199" w:rsidR="000517CC" w:rsidRDefault="000517CC" w:rsidP="000517CC">
      <w:pPr>
        <w:rPr>
          <w:lang w:val="ru-RU"/>
        </w:rPr>
      </w:pPr>
      <w:r>
        <w:t xml:space="preserve">Встановлюємо режим сценарію, обираємо фільтр </w:t>
      </w:r>
      <w:r>
        <w:rPr>
          <w:lang w:val="en-US"/>
        </w:rPr>
        <w:t>ICMP.</w:t>
      </w:r>
    </w:p>
    <w:p w14:paraId="0317F9B6" w14:textId="70593D2E" w:rsidR="000517CC" w:rsidRDefault="000517CC" w:rsidP="000517CC">
      <w:r>
        <w:rPr>
          <w:lang w:val="ru-RU"/>
        </w:rPr>
        <w:t xml:space="preserve">З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t xml:space="preserve">інструменту </w:t>
      </w:r>
      <w:r>
        <w:rPr>
          <w:lang w:val="en-US"/>
        </w:rPr>
        <w:t xml:space="preserve">Simple PDU </w:t>
      </w:r>
      <w:r>
        <w:rPr>
          <w:lang w:val="ru-RU"/>
        </w:rPr>
        <w:t>оби</w:t>
      </w:r>
      <w:r>
        <w:t>раємо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пристро</w:t>
      </w:r>
      <w:proofErr w:type="spellEnd"/>
      <w:r>
        <w:t xml:space="preserve">ї </w:t>
      </w:r>
      <w:r>
        <w:rPr>
          <w:lang w:val="en-US"/>
        </w:rPr>
        <w:t xml:space="preserve">PC3 </w:t>
      </w:r>
      <w:r>
        <w:rPr>
          <w:lang w:val="ru-RU"/>
        </w:rPr>
        <w:t xml:space="preserve">та </w:t>
      </w:r>
      <w:r>
        <w:rPr>
          <w:lang w:val="en-US"/>
        </w:rPr>
        <w:t>Server0</w:t>
      </w:r>
      <w:r>
        <w:t>.</w:t>
      </w:r>
    </w:p>
    <w:p w14:paraId="308C65AB" w14:textId="77777777" w:rsidR="000517CC" w:rsidRDefault="000517CC" w:rsidP="000517CC">
      <w:pPr>
        <w:keepNext/>
        <w:jc w:val="center"/>
      </w:pPr>
      <w:r w:rsidRPr="000517CC">
        <w:drawing>
          <wp:inline distT="0" distB="0" distL="0" distR="0" wp14:anchorId="05193687" wp14:editId="334D9DE7">
            <wp:extent cx="3258005" cy="2838846"/>
            <wp:effectExtent l="0" t="0" r="0" b="0"/>
            <wp:docPr id="1739651985" name="Рисунок 1" descr="Зображення, що містить знімок екрана, текст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1985" name="Рисунок 1" descr="Зображення, що містить знімок екрана, текст, схем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D7E4" w14:textId="06980816" w:rsidR="000517CC" w:rsidRDefault="000517CC" w:rsidP="000517CC">
      <w:pPr>
        <w:pStyle w:val="a8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4</w:t>
      </w:r>
      <w:r>
        <w:fldChar w:fldCharType="end"/>
      </w:r>
      <w:r>
        <w:t xml:space="preserve">. Встановлення </w:t>
      </w:r>
      <w:r>
        <w:rPr>
          <w:lang w:val="en-US"/>
        </w:rPr>
        <w:t>Simple PDU</w:t>
      </w:r>
    </w:p>
    <w:p w14:paraId="2E38EF24" w14:textId="77777777" w:rsidR="000517CC" w:rsidRDefault="000517CC" w:rsidP="000517CC">
      <w:pPr>
        <w:rPr>
          <w:lang w:val="en-US"/>
        </w:rPr>
      </w:pPr>
    </w:p>
    <w:p w14:paraId="4A8FD184" w14:textId="6D9C88B2" w:rsidR="000517CC" w:rsidRDefault="000517CC" w:rsidP="000517CC">
      <w:pPr>
        <w:rPr>
          <w:lang w:val="en-US"/>
        </w:rPr>
      </w:pPr>
      <w:r>
        <w:rPr>
          <w:lang w:val="ru-RU"/>
        </w:rPr>
        <w:lastRenderedPageBreak/>
        <w:t>Запуска</w:t>
      </w:r>
      <w:proofErr w:type="spellStart"/>
      <w:r>
        <w:t>ємо</w:t>
      </w:r>
      <w:proofErr w:type="spellEnd"/>
      <w:r>
        <w:t xml:space="preserve"> сценарій</w:t>
      </w:r>
      <w:r w:rsidR="002C4EC5">
        <w:t xml:space="preserve"> кнопкою </w:t>
      </w:r>
      <w:r w:rsidR="002C4EC5">
        <w:rPr>
          <w:lang w:val="en-US"/>
        </w:rPr>
        <w:t>Capture/Forward.</w:t>
      </w:r>
    </w:p>
    <w:p w14:paraId="137FF495" w14:textId="77777777" w:rsidR="002C4EC5" w:rsidRDefault="002C4EC5" w:rsidP="002C4EC5">
      <w:pPr>
        <w:keepNext/>
        <w:jc w:val="center"/>
      </w:pPr>
      <w:r w:rsidRPr="002C4EC5">
        <w:rPr>
          <w:lang w:val="en-US"/>
        </w:rPr>
        <w:drawing>
          <wp:inline distT="0" distB="0" distL="0" distR="0" wp14:anchorId="0E3D14EC" wp14:editId="58585A4E">
            <wp:extent cx="5172797" cy="562053"/>
            <wp:effectExtent l="0" t="0" r="8890" b="9525"/>
            <wp:docPr id="1344551272" name="Рисунок 1" descr="Зображення, що містить текст, ряд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1272" name="Рисунок 1" descr="Зображення, що містить текст, ряд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735B" w14:textId="53030C4C" w:rsidR="002C4EC5" w:rsidRDefault="002C4EC5" w:rsidP="002C4EC5">
      <w:pPr>
        <w:pStyle w:val="a8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5</w:t>
      </w:r>
      <w:r>
        <w:fldChar w:fldCharType="end"/>
      </w:r>
      <w:r>
        <w:rPr>
          <w:lang w:val="en-US"/>
        </w:rPr>
        <w:t>.</w:t>
      </w:r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сценарію</w:t>
      </w:r>
      <w:proofErr w:type="spellEnd"/>
    </w:p>
    <w:p w14:paraId="1A9D7DE7" w14:textId="77777777" w:rsidR="002C4EC5" w:rsidRDefault="002C4EC5" w:rsidP="002C4EC5">
      <w:pPr>
        <w:rPr>
          <w:lang w:val="ru-RU"/>
        </w:rPr>
      </w:pPr>
    </w:p>
    <w:p w14:paraId="09DD2EA1" w14:textId="23EE922B" w:rsidR="00EC7B92" w:rsidRDefault="00EC7B92" w:rsidP="00EC7B92">
      <w:pPr>
        <w:pStyle w:val="a9"/>
        <w:jc w:val="center"/>
      </w:pPr>
      <w:proofErr w:type="spellStart"/>
      <w:r w:rsidRPr="00470E39">
        <w:t>Завдання</w:t>
      </w:r>
      <w:proofErr w:type="spellEnd"/>
      <w:r w:rsidRPr="00470E39">
        <w:t xml:space="preserve"> 2.2.</w:t>
      </w:r>
    </w:p>
    <w:p w14:paraId="172F0277" w14:textId="21EC6919" w:rsidR="00EC7B92" w:rsidRDefault="00A90A7B" w:rsidP="00A90A7B">
      <w:pPr>
        <w:pStyle w:val="ab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Проєктування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комутатора</w:t>
      </w:r>
      <w:proofErr w:type="spellEnd"/>
      <w:r>
        <w:rPr>
          <w:lang w:val="ru-RU"/>
        </w:rPr>
        <w:t>.</w:t>
      </w:r>
    </w:p>
    <w:p w14:paraId="65612F0F" w14:textId="77777777" w:rsidR="00A90A7B" w:rsidRDefault="00A90A7B" w:rsidP="00A90A7B">
      <w:pPr>
        <w:pStyle w:val="ab"/>
        <w:keepNext/>
        <w:jc w:val="center"/>
      </w:pPr>
      <w:r w:rsidRPr="00A90A7B">
        <w:rPr>
          <w:lang w:val="ru-RU"/>
        </w:rPr>
        <w:drawing>
          <wp:inline distT="0" distB="0" distL="0" distR="0" wp14:anchorId="5F73944E" wp14:editId="700D5FEE">
            <wp:extent cx="2562583" cy="2934109"/>
            <wp:effectExtent l="0" t="0" r="9525" b="0"/>
            <wp:docPr id="2077598946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8946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9E5" w14:textId="15E10605" w:rsidR="00A90A7B" w:rsidRDefault="00A90A7B" w:rsidP="00A90A7B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Спроєктована</w:t>
      </w:r>
      <w:proofErr w:type="spellEnd"/>
      <w:r>
        <w:t xml:space="preserve"> мережа</w:t>
      </w:r>
    </w:p>
    <w:p w14:paraId="5DAFFEB2" w14:textId="580DBBD9" w:rsidR="00A90A7B" w:rsidRDefault="00A90A7B" w:rsidP="00A90A7B">
      <w:pPr>
        <w:pStyle w:val="ab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Створення симуляції для проходження пакета між двома ПК.</w:t>
      </w:r>
    </w:p>
    <w:p w14:paraId="5178B011" w14:textId="77777777" w:rsidR="00A90A7B" w:rsidRDefault="00A90A7B" w:rsidP="00A90A7B">
      <w:pPr>
        <w:pStyle w:val="ab"/>
        <w:keepNext/>
        <w:jc w:val="center"/>
      </w:pPr>
      <w:r w:rsidRPr="00A90A7B">
        <w:rPr>
          <w:lang w:val="uk-UA"/>
        </w:rPr>
        <w:drawing>
          <wp:inline distT="0" distB="0" distL="0" distR="0" wp14:anchorId="45B76B56" wp14:editId="289D9770">
            <wp:extent cx="5420481" cy="552527"/>
            <wp:effectExtent l="0" t="0" r="8890" b="0"/>
            <wp:docPr id="1559967379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7379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52D" w14:textId="0F8030B4" w:rsidR="00A90A7B" w:rsidRDefault="00A90A7B" w:rsidP="00A90A7B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7</w:t>
      </w:r>
      <w:r>
        <w:fldChar w:fldCharType="end"/>
      </w:r>
      <w:r>
        <w:t>. Результат симуляції</w:t>
      </w:r>
    </w:p>
    <w:p w14:paraId="080E1A64" w14:textId="5400FB27" w:rsidR="00A90A7B" w:rsidRDefault="00A90A7B" w:rsidP="00A90A7B">
      <w:r>
        <w:t>У цій симуляції ми бачимо різницю між комутатором та концентратором. На відміну від концентратора, комутатор відправляє та отримує пакети тільки одному ПК.</w:t>
      </w:r>
    </w:p>
    <w:p w14:paraId="2AE1D531" w14:textId="77777777" w:rsidR="00A90A7B" w:rsidRDefault="00A90A7B" w:rsidP="00A90A7B"/>
    <w:p w14:paraId="405B3A5F" w14:textId="77777777" w:rsidR="00A90A7B" w:rsidRDefault="00A90A7B" w:rsidP="00A90A7B"/>
    <w:p w14:paraId="65B4E8E7" w14:textId="77777777" w:rsidR="00A90A7B" w:rsidRDefault="00A90A7B" w:rsidP="00A90A7B">
      <w:pPr>
        <w:pStyle w:val="ab"/>
        <w:ind w:left="360"/>
        <w:rPr>
          <w:lang w:val="uk-UA"/>
        </w:rPr>
      </w:pPr>
    </w:p>
    <w:p w14:paraId="64153BD7" w14:textId="1DA58B83" w:rsidR="00A90A7B" w:rsidRDefault="00A90A7B" w:rsidP="00A90A7B">
      <w:pPr>
        <w:pStyle w:val="a9"/>
        <w:jc w:val="center"/>
        <w:rPr>
          <w:lang w:val="uk-UA"/>
        </w:rPr>
      </w:pPr>
      <w:proofErr w:type="spellStart"/>
      <w:r w:rsidRPr="00470E39">
        <w:lastRenderedPageBreak/>
        <w:t>Завдання</w:t>
      </w:r>
      <w:proofErr w:type="spellEnd"/>
      <w:r w:rsidRPr="00470E39">
        <w:t xml:space="preserve"> 2.</w:t>
      </w:r>
      <w:r>
        <w:rPr>
          <w:lang w:val="uk-UA"/>
        </w:rPr>
        <w:t>3</w:t>
      </w:r>
    </w:p>
    <w:p w14:paraId="1266D031" w14:textId="6ABBA907" w:rsidR="00A90A7B" w:rsidRDefault="00A90A7B" w:rsidP="00A90A7B">
      <w:pPr>
        <w:pStyle w:val="ab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мережі.</w:t>
      </w:r>
    </w:p>
    <w:p w14:paraId="5795F8D1" w14:textId="77777777" w:rsidR="009C3009" w:rsidRDefault="009C3009" w:rsidP="009C3009">
      <w:pPr>
        <w:pStyle w:val="ab"/>
        <w:keepNext/>
        <w:jc w:val="center"/>
      </w:pPr>
      <w:r w:rsidRPr="009C3009">
        <w:rPr>
          <w:lang w:val="uk-UA"/>
        </w:rPr>
        <w:drawing>
          <wp:inline distT="0" distB="0" distL="0" distR="0" wp14:anchorId="2A206C61" wp14:editId="38EA8228">
            <wp:extent cx="2705478" cy="2152950"/>
            <wp:effectExtent l="0" t="0" r="0" b="0"/>
            <wp:docPr id="397892989" name="Рисунок 1" descr="Зображення, що містить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2989" name="Рисунок 1" descr="Зображення, що містить схема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3E9" w14:textId="3A112F1C" w:rsidR="00A90A7B" w:rsidRDefault="009C3009" w:rsidP="009C3009">
      <w:pPr>
        <w:pStyle w:val="a8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Спроєктована</w:t>
      </w:r>
      <w:proofErr w:type="spellEnd"/>
      <w:r>
        <w:t xml:space="preserve"> мережа</w:t>
      </w:r>
    </w:p>
    <w:p w14:paraId="31F5C2BC" w14:textId="0CB241C8" w:rsidR="009C3009" w:rsidRPr="009C3009" w:rsidRDefault="009C3009" w:rsidP="009C3009">
      <w:pPr>
        <w:pStyle w:val="ab"/>
        <w:numPr>
          <w:ilvl w:val="0"/>
          <w:numId w:val="6"/>
        </w:numPr>
      </w:pP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пристроїв у мережі.</w:t>
      </w:r>
    </w:p>
    <w:p w14:paraId="5F82753B" w14:textId="797F6C33" w:rsidR="009C3009" w:rsidRDefault="009C3009" w:rsidP="009C3009">
      <w:pPr>
        <w:rPr>
          <w:lang w:val="en-US"/>
        </w:rPr>
      </w:pPr>
      <w:r>
        <w:t xml:space="preserve">Для першого способу використаємо команду </w:t>
      </w:r>
      <w:r>
        <w:rPr>
          <w:lang w:val="en-US"/>
        </w:rPr>
        <w:t>ping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Вмика</w:t>
      </w:r>
      <w:r>
        <w:t>ємо</w:t>
      </w:r>
      <w:proofErr w:type="spellEnd"/>
      <w:r>
        <w:t xml:space="preserve"> режим симуляції</w:t>
      </w:r>
      <w:r>
        <w:rPr>
          <w:lang w:val="ru-RU"/>
        </w:rPr>
        <w:t>,</w:t>
      </w:r>
      <w:r>
        <w:t xml:space="preserve"> налаштовуємо фільтри </w:t>
      </w:r>
      <w:r>
        <w:rPr>
          <w:lang w:val="en-US"/>
        </w:rPr>
        <w:t xml:space="preserve">ARP </w:t>
      </w:r>
      <w:r>
        <w:rPr>
          <w:lang w:val="ru-RU"/>
        </w:rPr>
        <w:t xml:space="preserve">та </w:t>
      </w:r>
      <w:r>
        <w:rPr>
          <w:lang w:val="en-US"/>
        </w:rPr>
        <w:t>ICMP</w:t>
      </w:r>
      <w:r>
        <w:t xml:space="preserve">, та </w:t>
      </w:r>
      <w:proofErr w:type="spellStart"/>
      <w:r>
        <w:t>пінгуємо</w:t>
      </w:r>
      <w:proofErr w:type="spellEnd"/>
      <w:r>
        <w:t xml:space="preserve"> </w:t>
      </w:r>
      <w:r>
        <w:rPr>
          <w:lang w:val="en-US"/>
        </w:rPr>
        <w:t xml:space="preserve">PC0 </w:t>
      </w:r>
      <w:r>
        <w:rPr>
          <w:lang w:val="ru-RU"/>
        </w:rPr>
        <w:t xml:space="preserve">та </w:t>
      </w:r>
      <w:r>
        <w:rPr>
          <w:lang w:val="en-US"/>
        </w:rPr>
        <w:t>PC3.</w:t>
      </w:r>
    </w:p>
    <w:p w14:paraId="415AAB3E" w14:textId="77777777" w:rsidR="009C3009" w:rsidRDefault="009C3009" w:rsidP="009C3009">
      <w:pPr>
        <w:keepNext/>
        <w:jc w:val="center"/>
      </w:pPr>
      <w:r w:rsidRPr="009C3009">
        <w:rPr>
          <w:lang w:val="en-US"/>
        </w:rPr>
        <w:drawing>
          <wp:inline distT="0" distB="0" distL="0" distR="0" wp14:anchorId="3F927CB4" wp14:editId="1D86C789">
            <wp:extent cx="5940425" cy="1950085"/>
            <wp:effectExtent l="0" t="0" r="3175" b="0"/>
            <wp:docPr id="126022772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772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7F34" w14:textId="51B71D9B" w:rsidR="009C3009" w:rsidRDefault="009C3009" w:rsidP="009C3009">
      <w:pPr>
        <w:pStyle w:val="a8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ping.</w:t>
      </w:r>
    </w:p>
    <w:p w14:paraId="3256B59D" w14:textId="5ACAAF37" w:rsidR="009C3009" w:rsidRDefault="009C3009" w:rsidP="009C3009">
      <w:r>
        <w:t xml:space="preserve">Як бачимо, </w:t>
      </w:r>
      <w:proofErr w:type="spellStart"/>
      <w:r>
        <w:t>пінгування</w:t>
      </w:r>
      <w:proofErr w:type="spellEnd"/>
      <w:r>
        <w:t xml:space="preserve"> мережі пройшло успішно.</w:t>
      </w:r>
    </w:p>
    <w:p w14:paraId="1DEF19B4" w14:textId="71C6182A" w:rsidR="009C3009" w:rsidRDefault="009C3009" w:rsidP="009C3009">
      <w:pPr>
        <w:rPr>
          <w:lang w:val="en-US"/>
        </w:rPr>
      </w:pPr>
      <w:r>
        <w:t xml:space="preserve">Другий спосіб – перевірка працездатності мережі за допомогою </w:t>
      </w:r>
      <w:r>
        <w:rPr>
          <w:lang w:val="en-US"/>
        </w:rPr>
        <w:t>Simple PDU.</w:t>
      </w:r>
      <w:r>
        <w:rPr>
          <w:lang w:val="en-US"/>
        </w:rPr>
        <w:br/>
      </w:r>
      <w:proofErr w:type="spellStart"/>
      <w:r>
        <w:rPr>
          <w:lang w:val="ru-RU"/>
        </w:rPr>
        <w:t>Працю</w:t>
      </w:r>
      <w:r>
        <w:t>ємо</w:t>
      </w:r>
      <w:proofErr w:type="spellEnd"/>
      <w:r>
        <w:t xml:space="preserve"> так само: налаштовуємо фільтри, але тепер використовуємо інструмент </w:t>
      </w:r>
      <w:r>
        <w:rPr>
          <w:lang w:val="en-US"/>
        </w:rPr>
        <w:t>PDU.</w:t>
      </w:r>
    </w:p>
    <w:p w14:paraId="180395CC" w14:textId="77777777" w:rsidR="000423BF" w:rsidRDefault="000423BF" w:rsidP="000423BF">
      <w:pPr>
        <w:keepNext/>
        <w:jc w:val="center"/>
      </w:pPr>
      <w:r w:rsidRPr="000423BF">
        <w:rPr>
          <w:lang w:val="en-US"/>
        </w:rPr>
        <w:drawing>
          <wp:inline distT="0" distB="0" distL="0" distR="0" wp14:anchorId="4152E62A" wp14:editId="2454A802">
            <wp:extent cx="5239481" cy="466790"/>
            <wp:effectExtent l="0" t="0" r="0" b="9525"/>
            <wp:docPr id="51325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59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4900" w14:textId="62096B0E" w:rsidR="000423BF" w:rsidRDefault="000423BF" w:rsidP="000423BF">
      <w:pPr>
        <w:pStyle w:val="a8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r>
        <w:rPr>
          <w:lang w:val="en-US"/>
        </w:rPr>
        <w:t>PDU.</w:t>
      </w:r>
    </w:p>
    <w:p w14:paraId="440CF526" w14:textId="4A422FBF" w:rsidR="000423BF" w:rsidRDefault="000423BF" w:rsidP="000423BF"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спос</w:t>
      </w:r>
      <w:r>
        <w:t>іб</w:t>
      </w:r>
      <w:proofErr w:type="spellEnd"/>
      <w:r>
        <w:t xml:space="preserve"> виявився також успішним.</w:t>
      </w:r>
    </w:p>
    <w:p w14:paraId="5C5923A8" w14:textId="77777777" w:rsidR="000423BF" w:rsidRDefault="000423BF" w:rsidP="000423BF"/>
    <w:p w14:paraId="761990E0" w14:textId="4DD7E4F3" w:rsidR="000423BF" w:rsidRDefault="000423BF" w:rsidP="000423BF">
      <w:pPr>
        <w:pStyle w:val="a9"/>
        <w:jc w:val="center"/>
      </w:pPr>
      <w:proofErr w:type="spellStart"/>
      <w:r w:rsidRPr="00470E39">
        <w:lastRenderedPageBreak/>
        <w:t>Завдання</w:t>
      </w:r>
      <w:proofErr w:type="spellEnd"/>
      <w:r w:rsidRPr="00470E39">
        <w:t xml:space="preserve"> 2.</w:t>
      </w:r>
      <w:r>
        <w:rPr>
          <w:lang w:val="uk-UA"/>
        </w:rPr>
        <w:t>4</w:t>
      </w:r>
      <w:r w:rsidRPr="00470E39">
        <w:t>.</w:t>
      </w:r>
    </w:p>
    <w:p w14:paraId="69AB8B28" w14:textId="16EAF127" w:rsidR="000423BF" w:rsidRDefault="000423BF" w:rsidP="000423BF">
      <w:pPr>
        <w:pStyle w:val="ab"/>
        <w:numPr>
          <w:ilvl w:val="0"/>
          <w:numId w:val="7"/>
        </w:numPr>
        <w:rPr>
          <w:lang w:val="uk-UA"/>
        </w:rPr>
      </w:pP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мережі.</w:t>
      </w:r>
    </w:p>
    <w:p w14:paraId="4DA5DDE9" w14:textId="77777777" w:rsidR="000423BF" w:rsidRDefault="000423BF" w:rsidP="000423BF">
      <w:pPr>
        <w:pStyle w:val="ab"/>
        <w:keepNext/>
        <w:jc w:val="center"/>
      </w:pPr>
      <w:r w:rsidRPr="000423BF">
        <w:rPr>
          <w:lang w:val="uk-UA"/>
        </w:rPr>
        <w:drawing>
          <wp:inline distT="0" distB="0" distL="0" distR="0" wp14:anchorId="3E1BB9D7" wp14:editId="48B536D3">
            <wp:extent cx="5144218" cy="2562583"/>
            <wp:effectExtent l="0" t="0" r="0" b="9525"/>
            <wp:docPr id="1179992539" name="Рисунок 1" descr="Зображення, що містить карт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2539" name="Рисунок 1" descr="Зображення, що містить карта, схема, ряд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2169" w14:textId="156AB476" w:rsidR="000423BF" w:rsidRDefault="000423BF" w:rsidP="000423BF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11</w:t>
      </w:r>
      <w:r>
        <w:fldChar w:fldCharType="end"/>
      </w:r>
      <w:r>
        <w:t xml:space="preserve">. </w:t>
      </w:r>
      <w:proofErr w:type="spellStart"/>
      <w:r>
        <w:t>Спроєктована</w:t>
      </w:r>
      <w:proofErr w:type="spellEnd"/>
      <w:r>
        <w:t xml:space="preserve"> мережа</w:t>
      </w:r>
    </w:p>
    <w:p w14:paraId="2F3CE169" w14:textId="77777777" w:rsidR="000423BF" w:rsidRPr="007C3716" w:rsidRDefault="000423BF" w:rsidP="000423BF">
      <w:pPr>
        <w:pStyle w:val="ab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Налаштування програми </w:t>
      </w:r>
      <w:r>
        <w:t>Traffic Generator.</w:t>
      </w:r>
    </w:p>
    <w:p w14:paraId="7F5F3778" w14:textId="77777777" w:rsidR="007C3716" w:rsidRDefault="007C3716" w:rsidP="007C3716">
      <w:pPr>
        <w:jc w:val="left"/>
        <w:rPr>
          <w:lang w:val="en-US"/>
        </w:rPr>
      </w:pPr>
      <w:proofErr w:type="spellStart"/>
      <w:r>
        <w:rPr>
          <w:lang w:val="ru-RU"/>
        </w:rPr>
        <w:t>Визнача</w:t>
      </w:r>
      <w:r>
        <w:t>ємо</w:t>
      </w:r>
      <w:proofErr w:type="spellEnd"/>
      <w:r>
        <w:t xml:space="preserve"> установки для передачі трафіку з </w:t>
      </w:r>
      <w:r>
        <w:rPr>
          <w:lang w:val="en-US"/>
        </w:rPr>
        <w:t xml:space="preserve">PC0 </w:t>
      </w:r>
      <w:r>
        <w:rPr>
          <w:lang w:val="ru-RU"/>
        </w:rPr>
        <w:t xml:space="preserve">на </w:t>
      </w:r>
      <w:r>
        <w:rPr>
          <w:lang w:val="en-US"/>
        </w:rPr>
        <w:t>PC2</w:t>
      </w:r>
    </w:p>
    <w:p w14:paraId="1A7AB351" w14:textId="74A52A93" w:rsidR="000423BF" w:rsidRPr="007C3716" w:rsidRDefault="000423BF" w:rsidP="007C3716">
      <w:pPr>
        <w:jc w:val="center"/>
        <w:rPr>
          <w:lang w:val="en-US"/>
        </w:rPr>
      </w:pPr>
      <w:r w:rsidRPr="000423BF">
        <w:drawing>
          <wp:inline distT="0" distB="0" distL="0" distR="0" wp14:anchorId="34393B5D" wp14:editId="6E96DE08">
            <wp:extent cx="5939790" cy="4359349"/>
            <wp:effectExtent l="0" t="0" r="3810" b="3175"/>
            <wp:docPr id="508686119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86119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 rotWithShape="1">
                    <a:blip r:embed="rId16"/>
                    <a:srcRect t="9980" b="16948"/>
                    <a:stretch/>
                  </pic:blipFill>
                  <pic:spPr bwMode="auto">
                    <a:xfrm>
                      <a:off x="0" y="0"/>
                      <a:ext cx="5940425" cy="43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8B7D" w14:textId="2F1E1B4D" w:rsidR="000423BF" w:rsidRPr="000423BF" w:rsidRDefault="000423BF" w:rsidP="000423BF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12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Вікно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Traffic Generator</w:t>
      </w:r>
    </w:p>
    <w:p w14:paraId="784FC776" w14:textId="2D11C541" w:rsidR="00A90A7B" w:rsidRPr="007C3716" w:rsidRDefault="007C3716" w:rsidP="007C3716">
      <w:pPr>
        <w:pStyle w:val="ab"/>
        <w:numPr>
          <w:ilvl w:val="0"/>
          <w:numId w:val="7"/>
        </w:numPr>
      </w:pPr>
      <w:proofErr w:type="spellStart"/>
      <w:r>
        <w:rPr>
          <w:lang w:val="ru-RU"/>
        </w:rPr>
        <w:lastRenderedPageBreak/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>.</w:t>
      </w:r>
    </w:p>
    <w:p w14:paraId="0C0E2B6E" w14:textId="7A8FFA56" w:rsidR="007C3716" w:rsidRDefault="007C3716" w:rsidP="007C3716">
      <w:pPr>
        <w:ind w:firstLine="360"/>
      </w:pPr>
      <w:r>
        <w:t xml:space="preserve">Для оцінки якості роботи мережі </w:t>
      </w:r>
      <w:proofErr w:type="spellStart"/>
      <w:r>
        <w:t>передамо</w:t>
      </w:r>
      <w:proofErr w:type="spellEnd"/>
      <w:r>
        <w:t xml:space="preserve"> потік пакетів між РС</w:t>
      </w:r>
      <w:r>
        <w:t>0</w:t>
      </w:r>
      <w:r>
        <w:t xml:space="preserve"> і РС</w:t>
      </w:r>
      <w:r>
        <w:t>2</w:t>
      </w:r>
      <w:r>
        <w:t xml:space="preserve"> за допомогою команди </w:t>
      </w:r>
      <w:proofErr w:type="spellStart"/>
      <w:r>
        <w:t>ping</w:t>
      </w:r>
      <w:proofErr w:type="spellEnd"/>
      <w:r>
        <w:t xml:space="preserve"> -n</w:t>
      </w:r>
      <w:r>
        <w:rPr>
          <w:lang w:val="en-US"/>
        </w:rPr>
        <w:t xml:space="preserve"> 200</w:t>
      </w:r>
      <w:r>
        <w:t xml:space="preserve"> </w:t>
      </w:r>
      <w:r>
        <w:t xml:space="preserve">10.1.10.4 </w:t>
      </w:r>
      <w:r>
        <w:t xml:space="preserve">і будемо оцінювати якість роботи мережі по числу втрачених пакетів. Параметр "-n" дозволяє задати кількість переданих </w:t>
      </w:r>
      <w:proofErr w:type="spellStart"/>
      <w:r>
        <w:t>ехо</w:t>
      </w:r>
      <w:proofErr w:type="spellEnd"/>
      <w:r>
        <w:t>-запитів (у нас їх 200)</w:t>
      </w:r>
      <w:r>
        <w:t>.</w:t>
      </w:r>
    </w:p>
    <w:p w14:paraId="736FCA10" w14:textId="2797305F" w:rsidR="00962B34" w:rsidRDefault="00962B34" w:rsidP="00962B34">
      <w:proofErr w:type="spellStart"/>
      <w:r>
        <w:rPr>
          <w:lang w:val="ru-RU"/>
        </w:rPr>
        <w:t>Одночасно</w:t>
      </w:r>
      <w:proofErr w:type="spellEnd"/>
      <w:r>
        <w:rPr>
          <w:lang w:val="ru-RU"/>
        </w:rPr>
        <w:t xml:space="preserve"> на </w:t>
      </w:r>
      <w:r>
        <w:t xml:space="preserve">іншому ПК запускаємо генератор трафіку та фіксуємо к-сть втрачених пакетів в результаті </w:t>
      </w:r>
      <w:proofErr w:type="spellStart"/>
      <w:r>
        <w:t>пінгування</w:t>
      </w:r>
      <w:proofErr w:type="spellEnd"/>
      <w:r>
        <w:t>.</w:t>
      </w:r>
    </w:p>
    <w:p w14:paraId="56D40702" w14:textId="77777777" w:rsidR="00962B34" w:rsidRDefault="00962B34" w:rsidP="00962B34">
      <w:pPr>
        <w:keepNext/>
        <w:jc w:val="center"/>
      </w:pPr>
      <w:r w:rsidRPr="00962B34">
        <w:drawing>
          <wp:inline distT="0" distB="0" distL="0" distR="0" wp14:anchorId="799D3F0D" wp14:editId="36C772D0">
            <wp:extent cx="5940425" cy="812520"/>
            <wp:effectExtent l="0" t="0" r="3175" b="6985"/>
            <wp:docPr id="88639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92960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B26B" w14:textId="21EC3DDA" w:rsidR="00962B34" w:rsidRDefault="00962B34" w:rsidP="00962B34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13</w:t>
      </w:r>
      <w:r>
        <w:fldChar w:fldCharType="end"/>
      </w:r>
      <w:r>
        <w:t xml:space="preserve">. Результат виконання </w:t>
      </w:r>
      <w:proofErr w:type="spellStart"/>
      <w:r>
        <w:t>пінгування</w:t>
      </w:r>
      <w:proofErr w:type="spellEnd"/>
    </w:p>
    <w:p w14:paraId="33E8B57F" w14:textId="10F7D6B5" w:rsidR="00962B34" w:rsidRDefault="00962B34" w:rsidP="00297708">
      <w:pPr>
        <w:ind w:firstLine="360"/>
      </w:pPr>
      <w:r>
        <w:t xml:space="preserve">Як бачимо, к-сть втрачених пакетів рівна </w:t>
      </w:r>
      <w:r w:rsidR="005D044C">
        <w:rPr>
          <w:lang w:val="en-US"/>
        </w:rPr>
        <w:t>14</w:t>
      </w:r>
      <w:r>
        <w:t>.</w:t>
      </w:r>
    </w:p>
    <w:p w14:paraId="0AE2B706" w14:textId="1386C586" w:rsidR="00962B34" w:rsidRDefault="00962B34" w:rsidP="00962B34">
      <w:pPr>
        <w:pStyle w:val="ab"/>
        <w:numPr>
          <w:ilvl w:val="0"/>
          <w:numId w:val="7"/>
        </w:numPr>
        <w:rPr>
          <w:lang w:val="uk-UA"/>
        </w:rPr>
      </w:pPr>
      <w:r>
        <w:rPr>
          <w:lang w:val="ru-RU"/>
        </w:rPr>
        <w:t>Зам</w:t>
      </w:r>
      <w:proofErr w:type="spellStart"/>
      <w:r>
        <w:rPr>
          <w:lang w:val="uk-UA"/>
        </w:rPr>
        <w:t>іна</w:t>
      </w:r>
      <w:proofErr w:type="spellEnd"/>
      <w:r>
        <w:rPr>
          <w:lang w:val="uk-UA"/>
        </w:rPr>
        <w:t xml:space="preserve"> центрального концентратора на комутатор.</w:t>
      </w:r>
    </w:p>
    <w:p w14:paraId="6ABBF2E5" w14:textId="77777777" w:rsidR="00962B34" w:rsidRDefault="00962B34" w:rsidP="00962B34">
      <w:pPr>
        <w:pStyle w:val="ab"/>
        <w:keepNext/>
        <w:jc w:val="center"/>
      </w:pPr>
      <w:r w:rsidRPr="00962B34">
        <w:rPr>
          <w:lang w:val="uk-UA"/>
        </w:rPr>
        <w:drawing>
          <wp:inline distT="0" distB="0" distL="0" distR="0" wp14:anchorId="5605F293" wp14:editId="3D37E3E5">
            <wp:extent cx="5010849" cy="2543530"/>
            <wp:effectExtent l="0" t="0" r="0" b="9525"/>
            <wp:docPr id="1601134333" name="Рисунок 1" descr="Зображення, що містить карта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4333" name="Рисунок 1" descr="Зображення, що містить карта, схема, ряд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A6D0" w14:textId="016B6CB1" w:rsidR="00962B34" w:rsidRDefault="00962B34" w:rsidP="00962B34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14</w:t>
      </w:r>
      <w:r>
        <w:fldChar w:fldCharType="end"/>
      </w:r>
      <w:r>
        <w:t>. Вигляд топології після змін.</w:t>
      </w:r>
    </w:p>
    <w:p w14:paraId="41A09A6C" w14:textId="337BA9E6" w:rsidR="00962B34" w:rsidRDefault="00962B34" w:rsidP="00297708">
      <w:pPr>
        <w:ind w:firstLine="708"/>
        <w:rPr>
          <w:lang w:val="en-US"/>
        </w:rPr>
      </w:pPr>
      <w:r>
        <w:t>Далі виконуємо аналогічні дії, як і в минулому етапі. Фіксуємо результат.</w:t>
      </w:r>
    </w:p>
    <w:p w14:paraId="7C3667E5" w14:textId="77777777" w:rsidR="000302F4" w:rsidRDefault="000302F4" w:rsidP="000302F4">
      <w:pPr>
        <w:keepNext/>
        <w:jc w:val="center"/>
      </w:pPr>
      <w:r w:rsidRPr="000302F4">
        <w:rPr>
          <w:lang w:val="en-US"/>
        </w:rPr>
        <w:drawing>
          <wp:inline distT="0" distB="0" distL="0" distR="0" wp14:anchorId="09669561" wp14:editId="0FFDCB71">
            <wp:extent cx="5940425" cy="854710"/>
            <wp:effectExtent l="0" t="0" r="3175" b="2540"/>
            <wp:docPr id="142993665" name="Рисунок 1" descr="Зображення, що містить знімок екрана, текст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665" name="Рисунок 1" descr="Зображення, що містить знімок екрана, текст, Шрифт,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F98" w14:textId="1703F89F" w:rsidR="000302F4" w:rsidRDefault="000302F4" w:rsidP="000302F4">
      <w:pPr>
        <w:pStyle w:val="a8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15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пінгування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заміні</w:t>
      </w:r>
      <w:proofErr w:type="spellEnd"/>
      <w:r>
        <w:rPr>
          <w:lang w:val="ru-RU"/>
        </w:rPr>
        <w:t xml:space="preserve"> центрального концентратора</w:t>
      </w:r>
      <w:r w:rsidR="005D044C">
        <w:rPr>
          <w:lang w:val="en-US"/>
        </w:rPr>
        <w:t>.</w:t>
      </w:r>
    </w:p>
    <w:p w14:paraId="681D776E" w14:textId="323CDAEE" w:rsidR="005D044C" w:rsidRDefault="005D044C" w:rsidP="00297708">
      <w:pPr>
        <w:ind w:firstLine="708"/>
        <w:rPr>
          <w:lang w:val="ru-RU"/>
        </w:rPr>
      </w:pPr>
      <w:proofErr w:type="spellStart"/>
      <w:r>
        <w:rPr>
          <w:lang w:val="ru-RU"/>
        </w:rPr>
        <w:t>Дійсно</w:t>
      </w:r>
      <w:proofErr w:type="spellEnd"/>
      <w:r>
        <w:rPr>
          <w:lang w:val="ru-RU"/>
        </w:rPr>
        <w:t xml:space="preserve">, при </w:t>
      </w:r>
      <w:proofErr w:type="spellStart"/>
      <w:r>
        <w:rPr>
          <w:lang w:val="ru-RU"/>
        </w:rPr>
        <w:t>зміні</w:t>
      </w:r>
      <w:proofErr w:type="spellEnd"/>
      <w:r>
        <w:rPr>
          <w:lang w:val="ru-RU"/>
        </w:rPr>
        <w:t xml:space="preserve"> центрального концентратора на </w:t>
      </w:r>
      <w:proofErr w:type="spellStart"/>
      <w:r>
        <w:rPr>
          <w:lang w:val="ru-RU"/>
        </w:rPr>
        <w:t>комутатор</w:t>
      </w:r>
      <w:proofErr w:type="spellEnd"/>
      <w:r>
        <w:rPr>
          <w:lang w:val="ru-RU"/>
        </w:rPr>
        <w:t xml:space="preserve"> к-</w:t>
      </w:r>
      <w:proofErr w:type="spellStart"/>
      <w:r>
        <w:rPr>
          <w:lang w:val="ru-RU"/>
        </w:rPr>
        <w:t>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втрачених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пакетів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істотно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меншою</w:t>
      </w:r>
      <w:proofErr w:type="spellEnd"/>
      <w:r>
        <w:rPr>
          <w:lang w:val="ru-RU"/>
        </w:rPr>
        <w:t>.</w:t>
      </w:r>
    </w:p>
    <w:p w14:paraId="4FBB3CAD" w14:textId="77777777" w:rsidR="007C3716" w:rsidRDefault="007C3716" w:rsidP="007C3716">
      <w:pPr>
        <w:rPr>
          <w:lang w:val="ru-RU"/>
        </w:rPr>
      </w:pPr>
    </w:p>
    <w:p w14:paraId="35562F81" w14:textId="64E0AE47" w:rsidR="005D044C" w:rsidRDefault="005D044C" w:rsidP="005D044C">
      <w:pPr>
        <w:pStyle w:val="a9"/>
        <w:jc w:val="center"/>
        <w:rPr>
          <w:lang w:val="uk-UA"/>
        </w:rPr>
      </w:pPr>
      <w:r>
        <w:rPr>
          <w:lang w:val="uk-UA"/>
        </w:rPr>
        <w:t>Завдання 2.5.</w:t>
      </w:r>
    </w:p>
    <w:p w14:paraId="5667BC08" w14:textId="488925A5" w:rsidR="005D044C" w:rsidRDefault="005D044C" w:rsidP="00297708">
      <w:pPr>
        <w:ind w:firstLine="708"/>
      </w:pPr>
      <w:r>
        <w:t>На цьому етапі ми у минулій топології змінимо всі концентратори на комутатори та виконаємо аналогічні дії.</w:t>
      </w:r>
    </w:p>
    <w:p w14:paraId="190A636C" w14:textId="77777777" w:rsidR="00297708" w:rsidRDefault="00297708" w:rsidP="00297708">
      <w:pPr>
        <w:keepNext/>
        <w:jc w:val="center"/>
      </w:pPr>
      <w:r w:rsidRPr="00297708">
        <w:drawing>
          <wp:inline distT="0" distB="0" distL="0" distR="0" wp14:anchorId="734BE60A" wp14:editId="456DE353">
            <wp:extent cx="5940425" cy="889000"/>
            <wp:effectExtent l="0" t="0" r="3175" b="6350"/>
            <wp:docPr id="114048256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256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B72" w14:textId="1493472B" w:rsidR="005D044C" w:rsidRDefault="00297708" w:rsidP="00297708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11326">
        <w:rPr>
          <w:noProof/>
        </w:rPr>
        <w:t>16</w:t>
      </w:r>
      <w:r>
        <w:fldChar w:fldCharType="end"/>
      </w:r>
      <w:r>
        <w:t xml:space="preserve">. Результати </w:t>
      </w:r>
      <w:proofErr w:type="spellStart"/>
      <w:r>
        <w:t>пінгування</w:t>
      </w:r>
      <w:proofErr w:type="spellEnd"/>
      <w:r>
        <w:t>.</w:t>
      </w:r>
    </w:p>
    <w:p w14:paraId="71B60402" w14:textId="7A2596FE" w:rsidR="00297708" w:rsidRPr="00297708" w:rsidRDefault="00A97334" w:rsidP="00297708">
      <w:r>
        <w:tab/>
        <w:t xml:space="preserve">При заміні всіх концентраторів на комутатори можемо помітити, що </w:t>
      </w:r>
      <w:proofErr w:type="spellStart"/>
      <w:r>
        <w:t>кількіть</w:t>
      </w:r>
      <w:proofErr w:type="spellEnd"/>
      <w:r>
        <w:t xml:space="preserve"> втрачених пакетів зменшилась до 0.</w:t>
      </w:r>
    </w:p>
    <w:p w14:paraId="3A0B6DCE" w14:textId="77777777" w:rsidR="00297708" w:rsidRDefault="00297708" w:rsidP="00297708"/>
    <w:p w14:paraId="35278CDD" w14:textId="262A0EDB" w:rsidR="00297708" w:rsidRDefault="00297708" w:rsidP="00297708">
      <w:pPr>
        <w:pStyle w:val="a9"/>
        <w:jc w:val="center"/>
        <w:rPr>
          <w:lang w:val="uk-UA"/>
        </w:rPr>
      </w:pPr>
      <w:r>
        <w:rPr>
          <w:lang w:val="uk-UA"/>
        </w:rPr>
        <w:t>Висновки</w:t>
      </w:r>
    </w:p>
    <w:p w14:paraId="36118781" w14:textId="7C1EE5B1" w:rsidR="00297708" w:rsidRPr="00297708" w:rsidRDefault="00297708" w:rsidP="00297708">
      <w:pPr>
        <w:ind w:firstLine="708"/>
      </w:pPr>
      <w:r>
        <w:t>У цій лабораторній роботі мною було отримано знання по</w:t>
      </w:r>
      <w:r w:rsidRPr="00470E39">
        <w:t xml:space="preserve"> моделюванн</w:t>
      </w:r>
      <w:r>
        <w:t>і</w:t>
      </w:r>
      <w:r w:rsidRPr="00470E39">
        <w:t xml:space="preserve"> мережі з топологією зірка на базі концентратора і комутатора</w:t>
      </w:r>
      <w:r>
        <w:t>. Отримані знання застосував на практиці та з’ясовано різницю між концентратором та комутатором.</w:t>
      </w:r>
    </w:p>
    <w:sectPr w:rsidR="00297708" w:rsidRPr="0029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AC8"/>
    <w:multiLevelType w:val="hybridMultilevel"/>
    <w:tmpl w:val="525AA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34E29"/>
    <w:multiLevelType w:val="hybridMultilevel"/>
    <w:tmpl w:val="C5468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3017"/>
    <w:multiLevelType w:val="hybridMultilevel"/>
    <w:tmpl w:val="05C24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D25B8"/>
    <w:multiLevelType w:val="hybridMultilevel"/>
    <w:tmpl w:val="2210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24D8"/>
    <w:multiLevelType w:val="hybridMultilevel"/>
    <w:tmpl w:val="9EB04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934A1"/>
    <w:multiLevelType w:val="hybridMultilevel"/>
    <w:tmpl w:val="69C2A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47493"/>
    <w:multiLevelType w:val="hybridMultilevel"/>
    <w:tmpl w:val="EB245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4839">
    <w:abstractNumId w:val="5"/>
  </w:num>
  <w:num w:numId="2" w16cid:durableId="2044207979">
    <w:abstractNumId w:val="2"/>
  </w:num>
  <w:num w:numId="3" w16cid:durableId="1186484660">
    <w:abstractNumId w:val="0"/>
  </w:num>
  <w:num w:numId="4" w16cid:durableId="933632056">
    <w:abstractNumId w:val="4"/>
  </w:num>
  <w:num w:numId="5" w16cid:durableId="1695113398">
    <w:abstractNumId w:val="1"/>
  </w:num>
  <w:num w:numId="6" w16cid:durableId="721977098">
    <w:abstractNumId w:val="6"/>
  </w:num>
  <w:num w:numId="7" w16cid:durableId="2001735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39"/>
    <w:rsid w:val="000302F4"/>
    <w:rsid w:val="000423BF"/>
    <w:rsid w:val="000517CC"/>
    <w:rsid w:val="00132C1D"/>
    <w:rsid w:val="00297708"/>
    <w:rsid w:val="002C4EC5"/>
    <w:rsid w:val="002C5855"/>
    <w:rsid w:val="00411326"/>
    <w:rsid w:val="00470E39"/>
    <w:rsid w:val="004E3913"/>
    <w:rsid w:val="005D044C"/>
    <w:rsid w:val="006F67DC"/>
    <w:rsid w:val="007329BB"/>
    <w:rsid w:val="007502C0"/>
    <w:rsid w:val="007C3716"/>
    <w:rsid w:val="00962B34"/>
    <w:rsid w:val="009C3009"/>
    <w:rsid w:val="00A90A7B"/>
    <w:rsid w:val="00A97334"/>
    <w:rsid w:val="00B87E7B"/>
    <w:rsid w:val="00C70170"/>
    <w:rsid w:val="00D0018B"/>
    <w:rsid w:val="00D224E5"/>
    <w:rsid w:val="00EB1954"/>
    <w:rsid w:val="00EC7B92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B74A"/>
  <w15:chartTrackingRefBased/>
  <w15:docId w15:val="{1C20F0AD-E82E-4197-AABE-DDE7E485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E39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228</TotalTime>
  <Pages>9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3</cp:revision>
  <cp:lastPrinted>2023-09-05T02:00:00Z</cp:lastPrinted>
  <dcterms:created xsi:type="dcterms:W3CDTF">2023-09-04T22:24:00Z</dcterms:created>
  <dcterms:modified xsi:type="dcterms:W3CDTF">2023-09-05T02:12:00Z</dcterms:modified>
</cp:coreProperties>
</file>