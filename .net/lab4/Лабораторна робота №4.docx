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BBF5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76F28BFA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51F0FE44" w14:textId="77777777" w:rsidR="00EB1954" w:rsidRDefault="00EB1954" w:rsidP="00EB1954">
      <w:pPr>
        <w:rPr>
          <w:sz w:val="32"/>
          <w:szCs w:val="32"/>
        </w:rPr>
      </w:pPr>
    </w:p>
    <w:p w14:paraId="255747B4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2066856E" w14:textId="77777777" w:rsidR="00EB1954" w:rsidRDefault="00EB1954" w:rsidP="00EB1954"/>
    <w:p w14:paraId="181999EA" w14:textId="77777777" w:rsidR="00EB1954" w:rsidRDefault="00EB1954" w:rsidP="00EB1954"/>
    <w:p w14:paraId="29326E64" w14:textId="77777777" w:rsidR="00EB1954" w:rsidRDefault="00EB1954" w:rsidP="00EB1954"/>
    <w:p w14:paraId="0EC1B7A4" w14:textId="77777777" w:rsidR="00EB1954" w:rsidRDefault="00EB1954" w:rsidP="00EB1954"/>
    <w:p w14:paraId="38AEC2BB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23714399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4B3AF8E2" w14:textId="01724839" w:rsidR="00EB1954" w:rsidRDefault="00EB1954" w:rsidP="007502C0">
      <w:pPr>
        <w:pStyle w:val="1"/>
      </w:pPr>
      <w:r>
        <w:t>ЛАБОРАТОРНА РОБОТА №</w:t>
      </w:r>
      <w:r w:rsidR="00FC27A6">
        <w:t>4</w:t>
      </w:r>
    </w:p>
    <w:p w14:paraId="53D08003" w14:textId="3AF4EFE9" w:rsidR="00FC27A6" w:rsidRDefault="00FC27A6" w:rsidP="007502C0">
      <w:pPr>
        <w:pStyle w:val="1"/>
      </w:pPr>
      <w:r>
        <w:t>Використання делегатів у С#</w:t>
      </w:r>
    </w:p>
    <w:p w14:paraId="0B7BF074" w14:textId="77777777" w:rsidR="00EB1954" w:rsidRDefault="00EB1954" w:rsidP="00FC27A6">
      <w:pPr>
        <w:rPr>
          <w:szCs w:val="28"/>
        </w:rPr>
      </w:pPr>
    </w:p>
    <w:p w14:paraId="2CC43E20" w14:textId="77777777" w:rsidR="00EB1954" w:rsidRDefault="00EB1954" w:rsidP="00EB1954">
      <w:pPr>
        <w:jc w:val="center"/>
        <w:rPr>
          <w:szCs w:val="28"/>
        </w:rPr>
      </w:pPr>
    </w:p>
    <w:p w14:paraId="7F901D00" w14:textId="77777777" w:rsidR="00EB1954" w:rsidRDefault="00EB1954" w:rsidP="00EB1954">
      <w:pPr>
        <w:jc w:val="center"/>
        <w:rPr>
          <w:szCs w:val="28"/>
        </w:rPr>
      </w:pPr>
    </w:p>
    <w:p w14:paraId="56B57EDC" w14:textId="77777777" w:rsidR="00EB1954" w:rsidRDefault="00EB1954" w:rsidP="00EB1954">
      <w:pPr>
        <w:jc w:val="center"/>
        <w:rPr>
          <w:szCs w:val="28"/>
        </w:rPr>
      </w:pPr>
    </w:p>
    <w:p w14:paraId="0BD0B37D" w14:textId="77777777" w:rsidR="00EB1954" w:rsidRDefault="00EB1954" w:rsidP="00EB1954">
      <w:pPr>
        <w:jc w:val="center"/>
        <w:rPr>
          <w:szCs w:val="28"/>
        </w:rPr>
      </w:pPr>
    </w:p>
    <w:p w14:paraId="608275A9" w14:textId="77777777" w:rsidR="00EB1954" w:rsidRDefault="00EB1954" w:rsidP="00EB1954">
      <w:pPr>
        <w:jc w:val="right"/>
        <w:rPr>
          <w:szCs w:val="28"/>
        </w:rPr>
      </w:pPr>
    </w:p>
    <w:p w14:paraId="07E8B787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05D57570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6906F06C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4A425BEA" w14:textId="77777777" w:rsidR="00EB1954" w:rsidRDefault="00EB1954" w:rsidP="00EB1954">
      <w:pPr>
        <w:rPr>
          <w:szCs w:val="28"/>
        </w:rPr>
      </w:pPr>
    </w:p>
    <w:p w14:paraId="6ECD036F" w14:textId="77777777" w:rsidR="00EB1954" w:rsidRDefault="00EB1954" w:rsidP="00EB1954">
      <w:pPr>
        <w:jc w:val="center"/>
        <w:rPr>
          <w:szCs w:val="28"/>
        </w:rPr>
      </w:pPr>
    </w:p>
    <w:p w14:paraId="4A09BAF3" w14:textId="77777777" w:rsidR="00132C1D" w:rsidRDefault="00132C1D" w:rsidP="00EB1954">
      <w:pPr>
        <w:jc w:val="center"/>
        <w:rPr>
          <w:szCs w:val="28"/>
        </w:rPr>
      </w:pPr>
    </w:p>
    <w:p w14:paraId="7255DF68" w14:textId="77777777" w:rsidR="00132C1D" w:rsidRDefault="00132C1D" w:rsidP="00EB1954">
      <w:pPr>
        <w:jc w:val="center"/>
        <w:rPr>
          <w:szCs w:val="28"/>
        </w:rPr>
      </w:pPr>
    </w:p>
    <w:p w14:paraId="63687E88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05C72EE8" w14:textId="77777777" w:rsidR="00FC27A6" w:rsidRDefault="00FC27A6" w:rsidP="007502C0">
      <w:pPr>
        <w:pStyle w:val="ab"/>
      </w:pPr>
      <w:proofErr w:type="spellStart"/>
      <w:r>
        <w:lastRenderedPageBreak/>
        <w:t>Мета</w:t>
      </w:r>
      <w:proofErr w:type="spellEnd"/>
      <w:r>
        <w:t xml:space="preserve">: </w:t>
      </w:r>
      <w:proofErr w:type="spellStart"/>
      <w:r w:rsidRPr="00FC27A6">
        <w:rPr>
          <w:b w:val="0"/>
          <w:bCs/>
        </w:rPr>
        <w:t>Набуття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навичок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використання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посилань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на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методи</w:t>
      </w:r>
      <w:proofErr w:type="spellEnd"/>
      <w:r w:rsidRPr="00FC27A6">
        <w:rPr>
          <w:b w:val="0"/>
          <w:bCs/>
        </w:rPr>
        <w:t xml:space="preserve"> з </w:t>
      </w:r>
      <w:proofErr w:type="spellStart"/>
      <w:r w:rsidRPr="00FC27A6">
        <w:rPr>
          <w:b w:val="0"/>
          <w:bCs/>
        </w:rPr>
        <w:t>конкретним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списком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параметрів</w:t>
      </w:r>
      <w:proofErr w:type="spellEnd"/>
      <w:r w:rsidRPr="00FC27A6">
        <w:rPr>
          <w:b w:val="0"/>
          <w:bCs/>
        </w:rPr>
        <w:t xml:space="preserve"> і </w:t>
      </w:r>
      <w:proofErr w:type="spellStart"/>
      <w:r w:rsidRPr="00FC27A6">
        <w:rPr>
          <w:b w:val="0"/>
          <w:bCs/>
        </w:rPr>
        <w:t>типом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значення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що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повертається</w:t>
      </w:r>
      <w:proofErr w:type="spellEnd"/>
      <w:r w:rsidRPr="00FC27A6">
        <w:rPr>
          <w:b w:val="0"/>
          <w:bCs/>
        </w:rPr>
        <w:t>.</w:t>
      </w:r>
      <w:r>
        <w:t xml:space="preserve"> </w:t>
      </w:r>
    </w:p>
    <w:p w14:paraId="3ACB1B05" w14:textId="61BC098C" w:rsidR="00132C1D" w:rsidRDefault="00FC27A6" w:rsidP="007502C0">
      <w:pPr>
        <w:pStyle w:val="ab"/>
        <w:rPr>
          <w:b w:val="0"/>
          <w:bCs/>
        </w:rPr>
      </w:pPr>
      <w:proofErr w:type="spellStart"/>
      <w:r>
        <w:t>Призначення</w:t>
      </w:r>
      <w:proofErr w:type="spellEnd"/>
      <w:r>
        <w:t xml:space="preserve">: </w:t>
      </w:r>
      <w:proofErr w:type="spellStart"/>
      <w:r w:rsidRPr="00FC27A6">
        <w:rPr>
          <w:b w:val="0"/>
          <w:bCs/>
        </w:rPr>
        <w:t>ознайомлення</w:t>
      </w:r>
      <w:proofErr w:type="spellEnd"/>
      <w:r w:rsidRPr="00FC27A6">
        <w:rPr>
          <w:b w:val="0"/>
          <w:bCs/>
        </w:rPr>
        <w:t xml:space="preserve"> з </w:t>
      </w:r>
      <w:proofErr w:type="spellStart"/>
      <w:r w:rsidRPr="00FC27A6">
        <w:rPr>
          <w:b w:val="0"/>
          <w:bCs/>
        </w:rPr>
        <w:t>основними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принципами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роботи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делегатів</w:t>
      </w:r>
      <w:proofErr w:type="spellEnd"/>
      <w:r w:rsidRPr="00FC27A6">
        <w:rPr>
          <w:b w:val="0"/>
          <w:bCs/>
        </w:rPr>
        <w:t>.</w:t>
      </w:r>
    </w:p>
    <w:p w14:paraId="073F2C85" w14:textId="77777777" w:rsidR="00FC27A6" w:rsidRDefault="00FC27A6" w:rsidP="007502C0">
      <w:pPr>
        <w:pStyle w:val="ab"/>
        <w:rPr>
          <w:b w:val="0"/>
          <w:bCs/>
        </w:rPr>
      </w:pPr>
    </w:p>
    <w:p w14:paraId="25E70A69" w14:textId="77777777" w:rsidR="00FC27A6" w:rsidRPr="00FC27A6" w:rsidRDefault="00FC27A6" w:rsidP="007502C0">
      <w:pPr>
        <w:pStyle w:val="ab"/>
      </w:pPr>
      <w:proofErr w:type="spellStart"/>
      <w:r w:rsidRPr="00FC27A6">
        <w:t>Завдання</w:t>
      </w:r>
      <w:proofErr w:type="spellEnd"/>
      <w:r w:rsidRPr="00FC27A6">
        <w:t xml:space="preserve">: </w:t>
      </w:r>
    </w:p>
    <w:p w14:paraId="6C14A695" w14:textId="77777777" w:rsidR="00FC27A6" w:rsidRDefault="00FC27A6" w:rsidP="007502C0">
      <w:pPr>
        <w:pStyle w:val="ab"/>
        <w:rPr>
          <w:b w:val="0"/>
          <w:bCs/>
        </w:rPr>
      </w:pPr>
      <w:r w:rsidRPr="00FC27A6">
        <w:rPr>
          <w:b w:val="0"/>
          <w:bCs/>
        </w:rPr>
        <w:t xml:space="preserve">1. </w:t>
      </w:r>
      <w:proofErr w:type="spellStart"/>
      <w:r w:rsidRPr="00FC27A6">
        <w:rPr>
          <w:b w:val="0"/>
          <w:bCs/>
        </w:rPr>
        <w:t>Методом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правих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прямокутникiв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обчислити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інтеграл</w:t>
      </w:r>
      <w:proofErr w:type="spellEnd"/>
      <w:r w:rsidRPr="00FC27A6">
        <w:rPr>
          <w:b w:val="0"/>
          <w:bCs/>
        </w:rPr>
        <w:t xml:space="preserve"> </w:t>
      </w:r>
      <w:r w:rsidRPr="00FC27A6">
        <w:rPr>
          <w:b w:val="0"/>
          <w:bCs/>
        </w:rPr>
        <w:sym w:font="Symbol" w:char="F0F2"/>
      </w:r>
      <w:r w:rsidRPr="00FC27A6">
        <w:rPr>
          <w:b w:val="0"/>
          <w:bCs/>
        </w:rPr>
        <w:t xml:space="preserve"> b a f (x)</w:t>
      </w:r>
      <w:proofErr w:type="gramStart"/>
      <w:r w:rsidRPr="00FC27A6">
        <w:rPr>
          <w:b w:val="0"/>
          <w:bCs/>
        </w:rPr>
        <w:t>dx .</w:t>
      </w:r>
      <w:proofErr w:type="gramEnd"/>
      <w:r w:rsidRPr="00FC27A6">
        <w:rPr>
          <w:b w:val="0"/>
          <w:bCs/>
        </w:rPr>
        <w:t xml:space="preserve"> </w:t>
      </w:r>
    </w:p>
    <w:p w14:paraId="7AFD6CED" w14:textId="6748BA01" w:rsidR="00FC27A6" w:rsidRDefault="00FC27A6" w:rsidP="007502C0">
      <w:pPr>
        <w:pStyle w:val="ab"/>
        <w:rPr>
          <w:b w:val="0"/>
          <w:bCs/>
        </w:rPr>
      </w:pPr>
      <w:r w:rsidRPr="00FC27A6">
        <w:rPr>
          <w:b w:val="0"/>
          <w:bCs/>
        </w:rPr>
        <w:t xml:space="preserve">1.1. </w:t>
      </w:r>
      <w:proofErr w:type="spellStart"/>
      <w:r w:rsidRPr="00FC27A6">
        <w:rPr>
          <w:b w:val="0"/>
          <w:bCs/>
        </w:rPr>
        <w:t>Реалізувати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пошук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інтеграла</w:t>
      </w:r>
      <w:proofErr w:type="spellEnd"/>
      <w:r w:rsidRPr="00FC27A6">
        <w:rPr>
          <w:b w:val="0"/>
          <w:bCs/>
        </w:rPr>
        <w:t xml:space="preserve"> у </w:t>
      </w:r>
      <w:proofErr w:type="spellStart"/>
      <w:r w:rsidRPr="00FC27A6">
        <w:rPr>
          <w:b w:val="0"/>
          <w:bCs/>
        </w:rPr>
        <w:t>вигляді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метода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одним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із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параметрів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якого</w:t>
      </w:r>
      <w:proofErr w:type="spellEnd"/>
      <w:r w:rsidRPr="00FC27A6">
        <w:rPr>
          <w:b w:val="0"/>
          <w:bCs/>
        </w:rPr>
        <w:t xml:space="preserve"> є </w:t>
      </w:r>
      <w:proofErr w:type="spellStart"/>
      <w:r w:rsidRPr="00FC27A6">
        <w:rPr>
          <w:b w:val="0"/>
          <w:bCs/>
        </w:rPr>
        <w:t>функція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для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якої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розв’яується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задача</w:t>
      </w:r>
      <w:proofErr w:type="spellEnd"/>
      <w:r w:rsidRPr="00FC27A6">
        <w:rPr>
          <w:b w:val="0"/>
          <w:bCs/>
        </w:rPr>
        <w:t xml:space="preserve">. </w:t>
      </w:r>
      <w:proofErr w:type="spellStart"/>
      <w:r w:rsidRPr="00FC27A6">
        <w:rPr>
          <w:b w:val="0"/>
          <w:bCs/>
        </w:rPr>
        <w:t>Функції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для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яких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треба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реалізувати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пошук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інтеграла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перелічені</w:t>
      </w:r>
      <w:proofErr w:type="spellEnd"/>
      <w:r w:rsidRPr="00FC27A6">
        <w:rPr>
          <w:b w:val="0"/>
          <w:bCs/>
        </w:rPr>
        <w:t xml:space="preserve"> у </w:t>
      </w:r>
      <w:proofErr w:type="spellStart"/>
      <w:r w:rsidRPr="00FC27A6">
        <w:rPr>
          <w:b w:val="0"/>
          <w:bCs/>
        </w:rPr>
        <w:t>варіантах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завдань</w:t>
      </w:r>
      <w:proofErr w:type="spellEnd"/>
      <w:r w:rsidRPr="00FC27A6">
        <w:rPr>
          <w:b w:val="0"/>
          <w:bCs/>
        </w:rPr>
        <w:t xml:space="preserve">. </w:t>
      </w:r>
    </w:p>
    <w:p w14:paraId="25883E1D" w14:textId="77777777" w:rsidR="00FC27A6" w:rsidRDefault="00FC27A6" w:rsidP="007502C0">
      <w:pPr>
        <w:pStyle w:val="ab"/>
        <w:rPr>
          <w:b w:val="0"/>
          <w:bCs/>
        </w:rPr>
      </w:pPr>
      <w:r w:rsidRPr="00FC27A6">
        <w:rPr>
          <w:b w:val="0"/>
          <w:bCs/>
        </w:rPr>
        <w:t>1.2. Д</w:t>
      </w:r>
      <w:proofErr w:type="spellStart"/>
      <w:r w:rsidRPr="00FC27A6">
        <w:rPr>
          <w:b w:val="0"/>
          <w:bCs/>
        </w:rPr>
        <w:t>ля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функції</w:t>
      </w:r>
      <w:proofErr w:type="spellEnd"/>
      <w:r w:rsidRPr="00FC27A6">
        <w:rPr>
          <w:b w:val="0"/>
          <w:bCs/>
        </w:rPr>
        <w:t xml:space="preserve"> f(x)=x 2 </w:t>
      </w:r>
      <w:proofErr w:type="spellStart"/>
      <w:r w:rsidRPr="00FC27A6">
        <w:rPr>
          <w:b w:val="0"/>
          <w:bCs/>
        </w:rPr>
        <w:t>аналітично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визначити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значення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інтеграла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на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довільному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проміжку</w:t>
      </w:r>
      <w:proofErr w:type="spellEnd"/>
      <w:r w:rsidRPr="00FC27A6">
        <w:rPr>
          <w:b w:val="0"/>
          <w:bCs/>
        </w:rPr>
        <w:t xml:space="preserve"> [</w:t>
      </w:r>
      <w:proofErr w:type="spellStart"/>
      <w:proofErr w:type="gramStart"/>
      <w:r w:rsidRPr="00FC27A6">
        <w:rPr>
          <w:b w:val="0"/>
          <w:bCs/>
        </w:rPr>
        <w:t>a,b</w:t>
      </w:r>
      <w:proofErr w:type="spellEnd"/>
      <w:proofErr w:type="gramEnd"/>
      <w:r w:rsidRPr="00FC27A6">
        <w:rPr>
          <w:b w:val="0"/>
          <w:bCs/>
        </w:rPr>
        <w:t xml:space="preserve">] і </w:t>
      </w:r>
      <w:proofErr w:type="spellStart"/>
      <w:r w:rsidRPr="00FC27A6">
        <w:rPr>
          <w:b w:val="0"/>
          <w:bCs/>
        </w:rPr>
        <w:t>знайти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похибку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обчисненні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інтеграла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методом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правих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прямокутникiв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на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цьому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проміжку</w:t>
      </w:r>
      <w:proofErr w:type="spellEnd"/>
      <w:r w:rsidRPr="00FC27A6">
        <w:rPr>
          <w:b w:val="0"/>
          <w:bCs/>
        </w:rPr>
        <w:t xml:space="preserve"> [</w:t>
      </w:r>
      <w:proofErr w:type="spellStart"/>
      <w:r w:rsidRPr="00FC27A6">
        <w:rPr>
          <w:b w:val="0"/>
          <w:bCs/>
        </w:rPr>
        <w:t>a,b</w:t>
      </w:r>
      <w:proofErr w:type="spellEnd"/>
      <w:r w:rsidRPr="00FC27A6">
        <w:rPr>
          <w:b w:val="0"/>
          <w:bCs/>
        </w:rPr>
        <w:t xml:space="preserve">]. </w:t>
      </w:r>
    </w:p>
    <w:p w14:paraId="4BE71F2B" w14:textId="77777777" w:rsidR="00FC27A6" w:rsidRDefault="00FC27A6" w:rsidP="007502C0">
      <w:pPr>
        <w:pStyle w:val="ab"/>
        <w:rPr>
          <w:b w:val="0"/>
          <w:bCs/>
        </w:rPr>
      </w:pPr>
      <w:r w:rsidRPr="00FC27A6">
        <w:rPr>
          <w:b w:val="0"/>
          <w:bCs/>
        </w:rPr>
        <w:t>1.3. Д</w:t>
      </w:r>
      <w:proofErr w:type="spellStart"/>
      <w:r w:rsidRPr="00FC27A6">
        <w:rPr>
          <w:b w:val="0"/>
          <w:bCs/>
        </w:rPr>
        <w:t>ля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передачи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функції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як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параметра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використовувати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лямбда-вирази</w:t>
      </w:r>
      <w:proofErr w:type="spellEnd"/>
      <w:r w:rsidRPr="00FC27A6">
        <w:rPr>
          <w:b w:val="0"/>
          <w:bCs/>
        </w:rPr>
        <w:t xml:space="preserve">. </w:t>
      </w:r>
    </w:p>
    <w:p w14:paraId="76322437" w14:textId="76C3AD95" w:rsidR="00FC27A6" w:rsidRDefault="00FC27A6" w:rsidP="007502C0">
      <w:pPr>
        <w:pStyle w:val="ab"/>
        <w:rPr>
          <w:b w:val="0"/>
          <w:bCs/>
        </w:rPr>
      </w:pPr>
      <w:r w:rsidRPr="00FC27A6">
        <w:rPr>
          <w:b w:val="0"/>
          <w:bCs/>
        </w:rPr>
        <w:t xml:space="preserve">2. </w:t>
      </w:r>
      <w:proofErr w:type="spellStart"/>
      <w:r w:rsidRPr="00FC27A6">
        <w:rPr>
          <w:b w:val="0"/>
          <w:bCs/>
        </w:rPr>
        <w:t>Створити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подію</w:t>
      </w:r>
      <w:proofErr w:type="spellEnd"/>
      <w:r w:rsidRPr="00FC27A6">
        <w:rPr>
          <w:b w:val="0"/>
          <w:bCs/>
        </w:rPr>
        <w:t xml:space="preserve">, </w:t>
      </w:r>
      <w:proofErr w:type="spellStart"/>
      <w:r w:rsidRPr="00FC27A6">
        <w:rPr>
          <w:b w:val="0"/>
          <w:bCs/>
        </w:rPr>
        <w:t>яка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пов’язана</w:t>
      </w:r>
      <w:proofErr w:type="spellEnd"/>
      <w:r w:rsidRPr="00FC27A6">
        <w:rPr>
          <w:b w:val="0"/>
          <w:bCs/>
        </w:rPr>
        <w:t xml:space="preserve"> з </w:t>
      </w:r>
      <w:proofErr w:type="spellStart"/>
      <w:r w:rsidRPr="00FC27A6">
        <w:rPr>
          <w:b w:val="0"/>
          <w:bCs/>
        </w:rPr>
        <w:t>натисканням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на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клавіатурі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символа</w:t>
      </w:r>
      <w:proofErr w:type="spellEnd"/>
      <w:r w:rsidRPr="00FC27A6">
        <w:rPr>
          <w:b w:val="0"/>
          <w:bCs/>
        </w:rPr>
        <w:t xml:space="preserve">, з </w:t>
      </w:r>
      <w:proofErr w:type="spellStart"/>
      <w:r w:rsidRPr="00FC27A6">
        <w:rPr>
          <w:b w:val="0"/>
          <w:bCs/>
        </w:rPr>
        <w:t>которого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починається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ваше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ім’я</w:t>
      </w:r>
      <w:proofErr w:type="spellEnd"/>
      <w:r w:rsidRPr="00FC27A6">
        <w:rPr>
          <w:b w:val="0"/>
          <w:bCs/>
        </w:rPr>
        <w:t xml:space="preserve">. </w:t>
      </w:r>
      <w:proofErr w:type="spellStart"/>
      <w:r w:rsidRPr="00FC27A6">
        <w:rPr>
          <w:b w:val="0"/>
          <w:bCs/>
        </w:rPr>
        <w:t>Метод-обробник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цієї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події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виводить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ваше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ім’я</w:t>
      </w:r>
      <w:proofErr w:type="spellEnd"/>
      <w:r w:rsidRPr="00FC27A6">
        <w:rPr>
          <w:b w:val="0"/>
          <w:bCs/>
        </w:rPr>
        <w:t xml:space="preserve"> </w:t>
      </w:r>
      <w:proofErr w:type="spellStart"/>
      <w:r w:rsidRPr="00FC27A6">
        <w:rPr>
          <w:b w:val="0"/>
          <w:bCs/>
        </w:rPr>
        <w:t>повністю</w:t>
      </w:r>
      <w:proofErr w:type="spellEnd"/>
      <w:r w:rsidRPr="00FC27A6">
        <w:rPr>
          <w:b w:val="0"/>
          <w:bCs/>
        </w:rPr>
        <w:t>.</w:t>
      </w:r>
    </w:p>
    <w:p w14:paraId="2C437805" w14:textId="77777777" w:rsidR="00FC27A6" w:rsidRDefault="00FC27A6" w:rsidP="007502C0">
      <w:pPr>
        <w:pStyle w:val="ab"/>
        <w:rPr>
          <w:b w:val="0"/>
          <w:bCs/>
        </w:rPr>
      </w:pPr>
    </w:p>
    <w:p w14:paraId="0A4CE381" w14:textId="0B785836" w:rsidR="00FC27A6" w:rsidRDefault="00FC27A6" w:rsidP="007502C0">
      <w:pPr>
        <w:pStyle w:val="ab"/>
        <w:rPr>
          <w:lang w:val="uk-UA"/>
        </w:rPr>
      </w:pPr>
      <w:r>
        <w:rPr>
          <w:lang w:val="uk-UA"/>
        </w:rPr>
        <w:t>Варіант №26</w:t>
      </w:r>
    </w:p>
    <w:p w14:paraId="22264ABB" w14:textId="723525DD" w:rsidR="00FC27A6" w:rsidRDefault="00FC27A6" w:rsidP="007502C0">
      <w:pPr>
        <w:pStyle w:val="ab"/>
        <w:rPr>
          <w:lang w:val="uk-UA"/>
        </w:rPr>
      </w:pPr>
      <w:r w:rsidRPr="00FC27A6">
        <w:rPr>
          <w:lang w:val="uk-UA"/>
        </w:rPr>
        <w:drawing>
          <wp:inline distT="0" distB="0" distL="0" distR="0" wp14:anchorId="7BFA94A7" wp14:editId="5725D728">
            <wp:extent cx="4372585" cy="676369"/>
            <wp:effectExtent l="0" t="0" r="9525" b="9525"/>
            <wp:docPr id="1045482318" name="Рисунок 1" descr="Зображення, що містить Шрифт, текст, ряд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2318" name="Рисунок 1" descr="Зображення, що містить Шрифт, текст, ряд, типографі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F079" w14:textId="77777777" w:rsidR="00FC27A6" w:rsidRDefault="00FC27A6" w:rsidP="007502C0">
      <w:pPr>
        <w:pStyle w:val="ab"/>
        <w:rPr>
          <w:lang w:val="uk-UA"/>
        </w:rPr>
      </w:pPr>
    </w:p>
    <w:p w14:paraId="1EE56456" w14:textId="77777777" w:rsidR="00FC27A6" w:rsidRDefault="00FC27A6" w:rsidP="007502C0">
      <w:pPr>
        <w:pStyle w:val="ab"/>
        <w:rPr>
          <w:lang w:val="uk-UA"/>
        </w:rPr>
      </w:pPr>
    </w:p>
    <w:p w14:paraId="7D5BD053" w14:textId="77777777" w:rsidR="00FC27A6" w:rsidRDefault="00FC27A6" w:rsidP="007502C0">
      <w:pPr>
        <w:pStyle w:val="ab"/>
        <w:rPr>
          <w:lang w:val="uk-UA"/>
        </w:rPr>
      </w:pPr>
    </w:p>
    <w:p w14:paraId="1F7ED628" w14:textId="77777777" w:rsidR="00FC27A6" w:rsidRDefault="00FC27A6" w:rsidP="007502C0">
      <w:pPr>
        <w:pStyle w:val="ab"/>
        <w:rPr>
          <w:lang w:val="uk-UA"/>
        </w:rPr>
      </w:pPr>
    </w:p>
    <w:p w14:paraId="40D1E326" w14:textId="77777777" w:rsidR="00FC27A6" w:rsidRDefault="00FC27A6" w:rsidP="007502C0">
      <w:pPr>
        <w:pStyle w:val="ab"/>
        <w:rPr>
          <w:lang w:val="uk-UA"/>
        </w:rPr>
      </w:pPr>
    </w:p>
    <w:p w14:paraId="65D83D47" w14:textId="77777777" w:rsidR="00FC27A6" w:rsidRDefault="00FC27A6" w:rsidP="007502C0">
      <w:pPr>
        <w:pStyle w:val="ab"/>
        <w:rPr>
          <w:lang w:val="uk-UA"/>
        </w:rPr>
      </w:pPr>
    </w:p>
    <w:p w14:paraId="11C3DBB8" w14:textId="5F8B86D2" w:rsidR="00FC27A6" w:rsidRDefault="00FC27A6" w:rsidP="00FC27A6">
      <w:pPr>
        <w:pStyle w:val="a9"/>
        <w:jc w:val="center"/>
        <w:rPr>
          <w:lang w:val="uk-UA"/>
        </w:rPr>
      </w:pPr>
      <w:r>
        <w:rPr>
          <w:lang w:val="uk-UA"/>
        </w:rPr>
        <w:lastRenderedPageBreak/>
        <w:t>Виконання завдання</w:t>
      </w:r>
    </w:p>
    <w:p w14:paraId="39E64C73" w14:textId="4887F49D" w:rsidR="00FC27A6" w:rsidRDefault="00FC27A6" w:rsidP="00FC27A6">
      <w:pPr>
        <w:pStyle w:val="ab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28690716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14:paraId="604190FC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640404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Program</w:t>
      </w:r>
    </w:p>
    <w:p w14:paraId="6DFAD994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B79F196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x);</w:t>
      </w:r>
    </w:p>
    <w:p w14:paraId="2035D3D9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n)</w:t>
      </w:r>
    </w:p>
    <w:p w14:paraId="4C0CE2D4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2566C54B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h = (b - a) / n;</w:t>
      </w:r>
    </w:p>
    <w:p w14:paraId="72ABA5C2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0.0;</w:t>
      </w:r>
    </w:p>
    <w:p w14:paraId="3E0309AC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&lt;= n; i++)</w:t>
      </w:r>
    </w:p>
    <w:p w14:paraId="1596F19D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ABFDD9D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 = a + i * h;</w:t>
      </w:r>
    </w:p>
    <w:p w14:paraId="0DA5B81D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(x);</w:t>
      </w:r>
    </w:p>
    <w:p w14:paraId="2994EF7A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1B3E4F9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h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D64137F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34CF6B0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AA061AE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5D01C57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BDC1511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System.Text.Encoding.Default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520F064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[3];</w:t>
      </w:r>
    </w:p>
    <w:p w14:paraId="2BB2DD2F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07DC180A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 = 0;</w:t>
      </w:r>
    </w:p>
    <w:p w14:paraId="2192E172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 = 1;</w:t>
      </w:r>
    </w:p>
    <w:p w14:paraId="1ADF9388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 =&gt; 1.0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(x);</w:t>
      </w:r>
    </w:p>
    <w:p w14:paraId="0E2B75F7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a, b, n);</w:t>
      </w:r>
    </w:p>
    <w:p w14:paraId="345948FE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1.0/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(x,2));</w:t>
      </w:r>
    </w:p>
    <w:p w14:paraId="6051FDF5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a, b, n);</w:t>
      </w:r>
    </w:p>
    <w:p w14:paraId="448876FF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 =&gt; 1.0/x*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(x);</w:t>
      </w:r>
    </w:p>
    <w:p w14:paraId="4249EA0E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a, b, n);</w:t>
      </w:r>
    </w:p>
    <w:p w14:paraId="28A4F7A0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</w:t>
      </w:r>
    </w:p>
    <w:p w14:paraId="5BBC751D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7E5B805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2D17387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Інтеграл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№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849E878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14:paraId="7668291E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4FE68D3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(x, 2.0);</w:t>
      </w:r>
    </w:p>
    <w:p w14:paraId="7F08231E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-1, 6, n);</w:t>
      </w:r>
    </w:p>
    <w:p w14:paraId="76382623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Інтеграл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f(x) = x^2: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31C10D0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analyticValue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(6, 3) / 3)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(-1, 3) / 3);</w:t>
      </w:r>
    </w:p>
    <w:p w14:paraId="46BDDE65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analyticValue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D099291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Похибка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348C89F" w14:textId="77777777" w:rsidR="00FC27A6" w:rsidRDefault="00FC27A6" w:rsidP="00FC27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CAD20DC" w14:textId="4A457705" w:rsidR="00FC27A6" w:rsidRDefault="00FC27A6" w:rsidP="00FC27A6">
      <w:pPr>
        <w:pStyle w:val="ab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50CCFE5" w14:textId="77777777" w:rsidR="00FC27A6" w:rsidRDefault="00FC27A6" w:rsidP="00FC27A6">
      <w:pPr>
        <w:pStyle w:val="ab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823AE33" w14:textId="3E772DFC" w:rsidR="00FC27A6" w:rsidRDefault="00DF6B85" w:rsidP="00FC27A6">
      <w:pPr>
        <w:pStyle w:val="ab"/>
        <w:rPr>
          <w:lang w:val="uk-UA"/>
        </w:rPr>
      </w:pPr>
      <w:r>
        <w:rPr>
          <w:lang w:val="uk-UA"/>
        </w:rPr>
        <w:lastRenderedPageBreak/>
        <w:t>Результат виконання програми:</w:t>
      </w:r>
      <w:r w:rsidR="00FC27A6" w:rsidRPr="00FC27A6">
        <w:rPr>
          <w:lang w:val="uk-UA"/>
        </w:rPr>
        <w:drawing>
          <wp:inline distT="0" distB="0" distL="0" distR="0" wp14:anchorId="5555A591" wp14:editId="27A71535">
            <wp:extent cx="5940425" cy="2268220"/>
            <wp:effectExtent l="0" t="0" r="3175" b="0"/>
            <wp:docPr id="679025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5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51AA" w14:textId="77777777" w:rsidR="00DF6B85" w:rsidRDefault="00DF6B85" w:rsidP="00FC27A6">
      <w:pPr>
        <w:pStyle w:val="ab"/>
        <w:rPr>
          <w:lang w:val="uk-UA"/>
        </w:rPr>
      </w:pPr>
    </w:p>
    <w:p w14:paraId="61D14E75" w14:textId="04E3FEB3" w:rsidR="00DF6B85" w:rsidRDefault="00DF6B85" w:rsidP="00FC27A6">
      <w:pPr>
        <w:pStyle w:val="ab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7CDBA2C8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14:paraId="1100C872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168591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MyEventHandler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ConsoleKeyInfo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k);</w:t>
      </w:r>
    </w:p>
    <w:p w14:paraId="090F08CF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D1ADB7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Event</w:t>
      </w:r>
    </w:p>
    <w:p w14:paraId="27020805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3FA66AF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MyEventHandler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420A44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8907924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9843AE4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0D3E404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BDF4738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ConsoleKeyInfo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FBBFA0C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(k);</w:t>
      </w:r>
    </w:p>
    <w:p w14:paraId="79747BDE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4C0E7DE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78BD8A2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02A667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Program</w:t>
      </w:r>
    </w:p>
    <w:p w14:paraId="3FB69875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B038E94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ConsoleKeyInfo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281A7F2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314C322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key.KeyChar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key.KeyChar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E8ECF7C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07BAA39D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Dmitriy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E23702A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092C297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"Ви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невірну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літеру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93FF1B3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5282783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808B01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E618AF8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F1D0B43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System.Text.Encoding.Default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845C189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Event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71E8773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першу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літеру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імені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93F2916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evt.KeyPress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MyEventHandler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717F075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evt.Press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C708C92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4CDB599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2BC9263" w14:textId="77777777" w:rsidR="00DF6B85" w:rsidRDefault="00DF6B85" w:rsidP="00DF6B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0479BA6" w14:textId="77777777" w:rsidR="00DF6B85" w:rsidRDefault="00DF6B85" w:rsidP="00FC27A6">
      <w:pPr>
        <w:pStyle w:val="ab"/>
        <w:rPr>
          <w:lang w:val="ru-RU"/>
        </w:rPr>
      </w:pPr>
    </w:p>
    <w:p w14:paraId="184DA006" w14:textId="77777777" w:rsidR="00DF6B85" w:rsidRDefault="00DF6B85" w:rsidP="00FC27A6">
      <w:pPr>
        <w:pStyle w:val="ab"/>
        <w:rPr>
          <w:lang w:val="ru-RU"/>
        </w:rPr>
      </w:pPr>
    </w:p>
    <w:p w14:paraId="375539E9" w14:textId="2790F23E" w:rsidR="00DF6B85" w:rsidRDefault="00DF6B85" w:rsidP="00FC27A6">
      <w:pPr>
        <w:pStyle w:val="ab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033E5326" w14:textId="060F964D" w:rsidR="00DF6B85" w:rsidRDefault="00DF6B85" w:rsidP="00FC27A6">
      <w:pPr>
        <w:pStyle w:val="ab"/>
        <w:rPr>
          <w:lang w:val="ru-RU"/>
        </w:rPr>
      </w:pPr>
      <w:r w:rsidRPr="00DF6B85">
        <w:rPr>
          <w:lang w:val="ru-RU"/>
        </w:rPr>
        <w:drawing>
          <wp:inline distT="0" distB="0" distL="0" distR="0" wp14:anchorId="1F05C0EC" wp14:editId="3AC6D302">
            <wp:extent cx="4744112" cy="1714739"/>
            <wp:effectExtent l="0" t="0" r="0" b="0"/>
            <wp:docPr id="198025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BA1" w14:textId="77777777" w:rsidR="00DF6B85" w:rsidRDefault="00DF6B85" w:rsidP="00FC27A6">
      <w:pPr>
        <w:pStyle w:val="ab"/>
        <w:rPr>
          <w:lang w:val="ru-RU"/>
        </w:rPr>
      </w:pPr>
    </w:p>
    <w:p w14:paraId="5AE40B86" w14:textId="77777777" w:rsidR="00DF6B85" w:rsidRDefault="00DF6B85" w:rsidP="00FC27A6">
      <w:pPr>
        <w:pStyle w:val="ab"/>
        <w:rPr>
          <w:lang w:val="ru-RU"/>
        </w:rPr>
      </w:pPr>
    </w:p>
    <w:p w14:paraId="4BD5681A" w14:textId="7682A2DA" w:rsidR="00DF6B85" w:rsidRDefault="00DF6B85" w:rsidP="00DF6B85">
      <w:pPr>
        <w:pStyle w:val="a9"/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  <w:r>
        <w:rPr>
          <w:lang w:val="ru-RU"/>
        </w:rPr>
        <w:t>:</w:t>
      </w:r>
    </w:p>
    <w:p w14:paraId="1DBEA2CF" w14:textId="7093B7D8" w:rsidR="00DF6B85" w:rsidRPr="00DF6B85" w:rsidRDefault="00DF6B85" w:rsidP="00DF6B85">
      <w:r w:rsidRPr="00DF6B85">
        <w:t>Набу</w:t>
      </w:r>
      <w:r>
        <w:t>в</w:t>
      </w:r>
      <w:r w:rsidRPr="00DF6B85">
        <w:t xml:space="preserve"> навичок використання посилань на методи з конкретним списком параметрів і типом значення, що повертається.</w:t>
      </w:r>
      <w:r>
        <w:t xml:space="preserve"> </w:t>
      </w:r>
      <w:proofErr w:type="spellStart"/>
      <w:r>
        <w:rPr>
          <w:lang w:val="ru-RU"/>
        </w:rPr>
        <w:t>О</w:t>
      </w:r>
      <w:r w:rsidRPr="00DF6B85">
        <w:rPr>
          <w:lang w:val="ru-RU"/>
        </w:rPr>
        <w:t>знайом</w:t>
      </w:r>
      <w:r>
        <w:rPr>
          <w:lang w:val="ru-RU"/>
        </w:rPr>
        <w:t>ився</w:t>
      </w:r>
      <w:proofErr w:type="spellEnd"/>
      <w:r w:rsidRPr="00DF6B85">
        <w:rPr>
          <w:lang w:val="ru-RU"/>
        </w:rPr>
        <w:t xml:space="preserve"> з </w:t>
      </w:r>
      <w:proofErr w:type="spellStart"/>
      <w:r w:rsidRPr="00DF6B85">
        <w:rPr>
          <w:lang w:val="ru-RU"/>
        </w:rPr>
        <w:t>основними</w:t>
      </w:r>
      <w:proofErr w:type="spellEnd"/>
      <w:r w:rsidRPr="00DF6B85">
        <w:rPr>
          <w:lang w:val="ru-RU"/>
        </w:rPr>
        <w:t xml:space="preserve"> принципами </w:t>
      </w:r>
      <w:proofErr w:type="spellStart"/>
      <w:r w:rsidRPr="00DF6B85">
        <w:rPr>
          <w:lang w:val="ru-RU"/>
        </w:rPr>
        <w:t>роботи</w:t>
      </w:r>
      <w:proofErr w:type="spellEnd"/>
      <w:r w:rsidRPr="00DF6B85">
        <w:rPr>
          <w:lang w:val="ru-RU"/>
        </w:rPr>
        <w:t xml:space="preserve"> </w:t>
      </w:r>
      <w:proofErr w:type="spellStart"/>
      <w:r w:rsidRPr="00DF6B85">
        <w:rPr>
          <w:lang w:val="ru-RU"/>
        </w:rPr>
        <w:t>делегатів</w:t>
      </w:r>
      <w:proofErr w:type="spellEnd"/>
      <w:r w:rsidRPr="00DF6B85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інтеграли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похибки</w:t>
      </w:r>
      <w:proofErr w:type="spellEnd"/>
      <w:r>
        <w:rPr>
          <w:lang w:val="ru-RU"/>
        </w:rPr>
        <w:t xml:space="preserve"> методом правого </w:t>
      </w:r>
      <w:proofErr w:type="spellStart"/>
      <w:r>
        <w:rPr>
          <w:lang w:val="ru-RU"/>
        </w:rPr>
        <w:t>прямокутника</w:t>
      </w:r>
      <w:proofErr w:type="spellEnd"/>
      <w:r>
        <w:rPr>
          <w:lang w:val="ru-RU"/>
        </w:rPr>
        <w:t>.</w:t>
      </w:r>
    </w:p>
    <w:p w14:paraId="1BBC6922" w14:textId="77777777" w:rsidR="00DF6B85" w:rsidRDefault="00DF6B85" w:rsidP="00FC27A6">
      <w:pPr>
        <w:pStyle w:val="ab"/>
        <w:rPr>
          <w:lang w:val="ru-RU"/>
        </w:rPr>
      </w:pPr>
    </w:p>
    <w:p w14:paraId="4C3306F2" w14:textId="77777777" w:rsidR="00DF6B85" w:rsidRPr="00DF6B85" w:rsidRDefault="00DF6B85" w:rsidP="00FC27A6">
      <w:pPr>
        <w:pStyle w:val="ab"/>
        <w:rPr>
          <w:lang w:val="ru-RU"/>
        </w:rPr>
      </w:pPr>
    </w:p>
    <w:p w14:paraId="2E42D3F9" w14:textId="77777777" w:rsidR="00FC27A6" w:rsidRDefault="00FC27A6" w:rsidP="00FC27A6">
      <w:pPr>
        <w:pStyle w:val="ab"/>
        <w:rPr>
          <w:lang w:val="uk-UA"/>
        </w:rPr>
      </w:pPr>
    </w:p>
    <w:p w14:paraId="2E813633" w14:textId="77777777" w:rsidR="00FC27A6" w:rsidRPr="00FC27A6" w:rsidRDefault="00FC27A6" w:rsidP="00FC27A6">
      <w:pPr>
        <w:pStyle w:val="ab"/>
      </w:pPr>
    </w:p>
    <w:sectPr w:rsidR="00FC27A6" w:rsidRPr="00FC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6"/>
    <w:rsid w:val="00132C1D"/>
    <w:rsid w:val="002C5855"/>
    <w:rsid w:val="004E3913"/>
    <w:rsid w:val="006F67DC"/>
    <w:rsid w:val="007502C0"/>
    <w:rsid w:val="00C70170"/>
    <w:rsid w:val="00D0018B"/>
    <w:rsid w:val="00D224E5"/>
    <w:rsid w:val="00DF6B85"/>
    <w:rsid w:val="00EB1954"/>
    <w:rsid w:val="00ED252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54BA"/>
  <w15:chartTrackingRefBased/>
  <w15:docId w15:val="{3B67DE9F-AB39-42F2-A840-013CA75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18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2023-10-21T15:06:00Z</dcterms:created>
  <dcterms:modified xsi:type="dcterms:W3CDTF">2023-10-21T15:24:00Z</dcterms:modified>
</cp:coreProperties>
</file>