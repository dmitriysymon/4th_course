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0EE1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6FB79CB6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7203DD30" w14:textId="77777777" w:rsidR="00EB1954" w:rsidRDefault="00EB1954" w:rsidP="00EB1954">
      <w:pPr>
        <w:rPr>
          <w:sz w:val="32"/>
          <w:szCs w:val="32"/>
        </w:rPr>
      </w:pPr>
    </w:p>
    <w:p w14:paraId="19496A02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30749409" w14:textId="77777777" w:rsidR="00EB1954" w:rsidRDefault="00EB1954" w:rsidP="00EB1954"/>
    <w:p w14:paraId="035FF7C9" w14:textId="77777777" w:rsidR="00EB1954" w:rsidRDefault="00EB1954" w:rsidP="00EB1954"/>
    <w:p w14:paraId="13B19DAF" w14:textId="77777777" w:rsidR="00EB1954" w:rsidRDefault="00EB1954" w:rsidP="00EB1954"/>
    <w:p w14:paraId="1FFAF6E0" w14:textId="77777777" w:rsidR="00EB1954" w:rsidRDefault="00EB1954" w:rsidP="00EB1954"/>
    <w:p w14:paraId="79DDC0F8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4B40E2E1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6B9E2B02" w14:textId="5F51F889" w:rsidR="00EB1954" w:rsidRPr="00F6140A" w:rsidRDefault="00EB1954" w:rsidP="00F6140A">
      <w:pPr>
        <w:pStyle w:val="1"/>
      </w:pPr>
      <w:r>
        <w:t>ЛАБОРАТОРНА РОБОТА №</w:t>
      </w:r>
      <w:r w:rsidR="00F6140A">
        <w:t>6</w:t>
      </w:r>
      <w:r w:rsidR="00F6140A">
        <w:br/>
      </w:r>
      <w:r w:rsidR="00F6140A">
        <w:t>РОЗРОБКА ЗАСТОСУВАННЯ НА БАЗІ WPF. ІНТЕРФЕЙС КОРИСТУВАЧА</w:t>
      </w:r>
    </w:p>
    <w:p w14:paraId="2DE4E14A" w14:textId="77777777" w:rsidR="00EB1954" w:rsidRDefault="00EB1954" w:rsidP="00EB1954">
      <w:pPr>
        <w:jc w:val="center"/>
        <w:rPr>
          <w:szCs w:val="28"/>
        </w:rPr>
      </w:pPr>
    </w:p>
    <w:p w14:paraId="40A3AD92" w14:textId="77777777" w:rsidR="00EB1954" w:rsidRDefault="00EB1954" w:rsidP="00EB1954">
      <w:pPr>
        <w:jc w:val="center"/>
        <w:rPr>
          <w:szCs w:val="28"/>
        </w:rPr>
      </w:pPr>
    </w:p>
    <w:p w14:paraId="6246A423" w14:textId="77777777" w:rsidR="00EB1954" w:rsidRDefault="00EB1954" w:rsidP="00EB1954">
      <w:pPr>
        <w:jc w:val="center"/>
        <w:rPr>
          <w:szCs w:val="28"/>
        </w:rPr>
      </w:pPr>
    </w:p>
    <w:p w14:paraId="4B13B459" w14:textId="77777777" w:rsidR="00EB1954" w:rsidRDefault="00EB1954" w:rsidP="00EB1954">
      <w:pPr>
        <w:jc w:val="center"/>
        <w:rPr>
          <w:szCs w:val="28"/>
        </w:rPr>
      </w:pPr>
    </w:p>
    <w:p w14:paraId="4DFA87CF" w14:textId="77777777" w:rsidR="00EB1954" w:rsidRDefault="00EB1954" w:rsidP="00EB1954">
      <w:pPr>
        <w:jc w:val="right"/>
        <w:rPr>
          <w:szCs w:val="28"/>
        </w:rPr>
      </w:pPr>
    </w:p>
    <w:p w14:paraId="1F38E2FF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64691F76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2FE8CF01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115A2ABD" w14:textId="77777777" w:rsidR="00EB1954" w:rsidRDefault="00EB1954" w:rsidP="00EB1954">
      <w:pPr>
        <w:rPr>
          <w:szCs w:val="28"/>
        </w:rPr>
      </w:pPr>
    </w:p>
    <w:p w14:paraId="4B26522D" w14:textId="77777777" w:rsidR="00EB1954" w:rsidRDefault="00EB1954" w:rsidP="00EB1954">
      <w:pPr>
        <w:jc w:val="center"/>
        <w:rPr>
          <w:szCs w:val="28"/>
        </w:rPr>
      </w:pPr>
    </w:p>
    <w:p w14:paraId="182B670F" w14:textId="77777777" w:rsidR="00132C1D" w:rsidRDefault="00132C1D" w:rsidP="00EB1954">
      <w:pPr>
        <w:jc w:val="center"/>
        <w:rPr>
          <w:szCs w:val="28"/>
        </w:rPr>
      </w:pPr>
    </w:p>
    <w:p w14:paraId="541D74B4" w14:textId="77777777" w:rsidR="00132C1D" w:rsidRDefault="00132C1D" w:rsidP="00EB1954">
      <w:pPr>
        <w:jc w:val="center"/>
        <w:rPr>
          <w:szCs w:val="28"/>
        </w:rPr>
      </w:pPr>
    </w:p>
    <w:p w14:paraId="0912F775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37AC03B8" w14:textId="5F1A2161" w:rsidR="00132C1D" w:rsidRDefault="00F6140A" w:rsidP="007502C0">
      <w:pPr>
        <w:pStyle w:val="ab"/>
        <w:rPr>
          <w:b w:val="0"/>
          <w:bCs/>
        </w:rPr>
      </w:pPr>
      <w:proofErr w:type="spellStart"/>
      <w:r>
        <w:lastRenderedPageBreak/>
        <w:t>Мета</w:t>
      </w:r>
      <w:proofErr w:type="spellEnd"/>
      <w:r>
        <w:t xml:space="preserve">: </w:t>
      </w:r>
      <w:r w:rsidRPr="00F6140A">
        <w:rPr>
          <w:b w:val="0"/>
          <w:bCs/>
        </w:rPr>
        <w:t xml:space="preserve">В </w:t>
      </w:r>
      <w:proofErr w:type="spellStart"/>
      <w:r w:rsidRPr="00F6140A">
        <w:rPr>
          <w:b w:val="0"/>
          <w:bCs/>
        </w:rPr>
        <w:t>процесі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виконання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роботи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необхідно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розробити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сторінкове</w:t>
      </w:r>
      <w:proofErr w:type="spellEnd"/>
      <w:r w:rsidRPr="00F6140A">
        <w:rPr>
          <w:b w:val="0"/>
          <w:bCs/>
        </w:rPr>
        <w:t xml:space="preserve"> / </w:t>
      </w:r>
      <w:proofErr w:type="spellStart"/>
      <w:r w:rsidRPr="00F6140A">
        <w:rPr>
          <w:b w:val="0"/>
          <w:bCs/>
        </w:rPr>
        <w:t>віконне</w:t>
      </w:r>
      <w:proofErr w:type="spellEnd"/>
      <w:r w:rsidRPr="00F6140A">
        <w:rPr>
          <w:b w:val="0"/>
          <w:bCs/>
        </w:rPr>
        <w:t xml:space="preserve"> WPF </w:t>
      </w:r>
      <w:proofErr w:type="spellStart"/>
      <w:r w:rsidRPr="00F6140A">
        <w:rPr>
          <w:b w:val="0"/>
          <w:bCs/>
        </w:rPr>
        <w:t>застосування</w:t>
      </w:r>
      <w:proofErr w:type="spellEnd"/>
      <w:r w:rsidRPr="00F6140A">
        <w:rPr>
          <w:b w:val="0"/>
          <w:bCs/>
        </w:rPr>
        <w:t>.</w:t>
      </w:r>
    </w:p>
    <w:p w14:paraId="1A39A092" w14:textId="77777777" w:rsidR="00F6140A" w:rsidRDefault="00F6140A" w:rsidP="007502C0">
      <w:pPr>
        <w:pStyle w:val="ab"/>
        <w:rPr>
          <w:b w:val="0"/>
          <w:bCs/>
        </w:rPr>
      </w:pPr>
    </w:p>
    <w:p w14:paraId="64680D40" w14:textId="77777777" w:rsidR="00F6140A" w:rsidRDefault="00F6140A" w:rsidP="007502C0">
      <w:pPr>
        <w:pStyle w:val="ab"/>
      </w:pPr>
      <w:proofErr w:type="spellStart"/>
      <w:r>
        <w:t>Завдання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</w:p>
    <w:p w14:paraId="23D228CD" w14:textId="77777777" w:rsidR="00F6140A" w:rsidRPr="00F6140A" w:rsidRDefault="00F6140A" w:rsidP="007502C0">
      <w:pPr>
        <w:pStyle w:val="ab"/>
        <w:rPr>
          <w:b w:val="0"/>
          <w:bCs/>
        </w:rPr>
      </w:pPr>
      <w:r>
        <w:t xml:space="preserve">1. </w:t>
      </w:r>
      <w:proofErr w:type="spellStart"/>
      <w:r w:rsidRPr="00F6140A">
        <w:rPr>
          <w:b w:val="0"/>
          <w:bCs/>
        </w:rPr>
        <w:t>Створити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сторінкове</w:t>
      </w:r>
      <w:proofErr w:type="spellEnd"/>
      <w:r w:rsidRPr="00F6140A">
        <w:rPr>
          <w:b w:val="0"/>
          <w:bCs/>
        </w:rPr>
        <w:t xml:space="preserve"> / </w:t>
      </w:r>
      <w:proofErr w:type="spellStart"/>
      <w:r w:rsidRPr="00F6140A">
        <w:rPr>
          <w:b w:val="0"/>
          <w:bCs/>
        </w:rPr>
        <w:t>віконне</w:t>
      </w:r>
      <w:proofErr w:type="spellEnd"/>
      <w:r w:rsidRPr="00F6140A">
        <w:rPr>
          <w:b w:val="0"/>
          <w:bCs/>
        </w:rPr>
        <w:t xml:space="preserve"> WPF </w:t>
      </w:r>
      <w:proofErr w:type="spellStart"/>
      <w:r w:rsidRPr="00F6140A">
        <w:rPr>
          <w:b w:val="0"/>
          <w:bCs/>
        </w:rPr>
        <w:t>застосування</w:t>
      </w:r>
      <w:proofErr w:type="spellEnd"/>
      <w:r w:rsidRPr="00F6140A">
        <w:rPr>
          <w:b w:val="0"/>
          <w:bCs/>
        </w:rPr>
        <w:t xml:space="preserve">. </w:t>
      </w:r>
    </w:p>
    <w:p w14:paraId="1EA493FC" w14:textId="06D13B07" w:rsidR="00F6140A" w:rsidRDefault="00F6140A" w:rsidP="007502C0">
      <w:pPr>
        <w:pStyle w:val="ab"/>
        <w:rPr>
          <w:b w:val="0"/>
          <w:bCs/>
        </w:rPr>
      </w:pPr>
      <w:r>
        <w:t xml:space="preserve">2. </w:t>
      </w:r>
      <w:proofErr w:type="spellStart"/>
      <w:r w:rsidRPr="00F6140A">
        <w:rPr>
          <w:b w:val="0"/>
          <w:bCs/>
        </w:rPr>
        <w:t>Розробити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графічний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інтерфейс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користувача</w:t>
      </w:r>
      <w:proofErr w:type="spellEnd"/>
      <w:r w:rsidRPr="00F6140A">
        <w:rPr>
          <w:b w:val="0"/>
          <w:bCs/>
        </w:rPr>
        <w:t xml:space="preserve"> с </w:t>
      </w:r>
      <w:proofErr w:type="spellStart"/>
      <w:r w:rsidRPr="00F6140A">
        <w:rPr>
          <w:b w:val="0"/>
          <w:bCs/>
        </w:rPr>
        <w:t>використанням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технології</w:t>
      </w:r>
      <w:proofErr w:type="spellEnd"/>
      <w:r w:rsidRPr="00F6140A">
        <w:rPr>
          <w:b w:val="0"/>
          <w:bCs/>
        </w:rPr>
        <w:t xml:space="preserve"> WPF </w:t>
      </w:r>
      <w:proofErr w:type="spellStart"/>
      <w:r w:rsidRPr="00F6140A">
        <w:rPr>
          <w:b w:val="0"/>
          <w:bCs/>
        </w:rPr>
        <w:t>для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реалізації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завдання</w:t>
      </w:r>
      <w:proofErr w:type="spellEnd"/>
      <w:r w:rsidRPr="00F6140A">
        <w:rPr>
          <w:b w:val="0"/>
          <w:bCs/>
        </w:rPr>
        <w:t xml:space="preserve">, </w:t>
      </w:r>
      <w:proofErr w:type="spellStart"/>
      <w:r w:rsidRPr="00F6140A">
        <w:rPr>
          <w:b w:val="0"/>
          <w:bCs/>
        </w:rPr>
        <w:t>відповідно</w:t>
      </w:r>
      <w:proofErr w:type="spellEnd"/>
      <w:r w:rsidRPr="00F6140A">
        <w:rPr>
          <w:b w:val="0"/>
          <w:bCs/>
        </w:rPr>
        <w:t xml:space="preserve"> </w:t>
      </w:r>
      <w:proofErr w:type="spellStart"/>
      <w:r w:rsidRPr="00F6140A">
        <w:rPr>
          <w:b w:val="0"/>
          <w:bCs/>
        </w:rPr>
        <w:t>варіанту</w:t>
      </w:r>
      <w:proofErr w:type="spellEnd"/>
      <w:r w:rsidRPr="00F6140A">
        <w:rPr>
          <w:b w:val="0"/>
          <w:bCs/>
        </w:rPr>
        <w:t>.</w:t>
      </w:r>
    </w:p>
    <w:p w14:paraId="0F78D3E1" w14:textId="77777777" w:rsidR="00F6140A" w:rsidRDefault="00F6140A" w:rsidP="007502C0">
      <w:pPr>
        <w:pStyle w:val="ab"/>
        <w:rPr>
          <w:b w:val="0"/>
          <w:bCs/>
        </w:rPr>
      </w:pPr>
    </w:p>
    <w:p w14:paraId="5E182EC9" w14:textId="77777777" w:rsidR="00F6140A" w:rsidRDefault="00F6140A" w:rsidP="007502C0">
      <w:pPr>
        <w:pStyle w:val="ab"/>
        <w:rPr>
          <w:b w:val="0"/>
          <w:bCs/>
        </w:rPr>
      </w:pPr>
    </w:p>
    <w:p w14:paraId="6B5D539F" w14:textId="14ECEDF6" w:rsidR="00F6140A" w:rsidRDefault="00F6140A" w:rsidP="007502C0">
      <w:pPr>
        <w:pStyle w:val="ab"/>
        <w:rPr>
          <w:lang w:val="uk-UA"/>
        </w:rPr>
      </w:pPr>
      <w:r>
        <w:rPr>
          <w:lang w:val="uk-UA"/>
        </w:rPr>
        <w:t>Варіант №26</w:t>
      </w:r>
    </w:p>
    <w:p w14:paraId="040EEF53" w14:textId="62070B98" w:rsidR="00F6140A" w:rsidRDefault="00F6140A" w:rsidP="007502C0">
      <w:pPr>
        <w:pStyle w:val="ab"/>
        <w:rPr>
          <w:lang w:val="uk-UA"/>
        </w:rPr>
      </w:pPr>
      <w:r w:rsidRPr="00F6140A">
        <w:rPr>
          <w:lang w:val="uk-UA"/>
        </w:rPr>
        <w:drawing>
          <wp:inline distT="0" distB="0" distL="0" distR="0" wp14:anchorId="4354C30D" wp14:editId="2D99E544">
            <wp:extent cx="5940425" cy="473710"/>
            <wp:effectExtent l="0" t="0" r="3175" b="2540"/>
            <wp:docPr id="28527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0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A53" w14:textId="77777777" w:rsidR="00F6140A" w:rsidRDefault="00F6140A" w:rsidP="007502C0">
      <w:pPr>
        <w:pStyle w:val="ab"/>
        <w:rPr>
          <w:lang w:val="uk-UA"/>
        </w:rPr>
      </w:pPr>
    </w:p>
    <w:p w14:paraId="278C76D7" w14:textId="77777777" w:rsidR="00F6140A" w:rsidRDefault="00F6140A" w:rsidP="007502C0">
      <w:pPr>
        <w:pStyle w:val="ab"/>
        <w:rPr>
          <w:lang w:val="uk-UA"/>
        </w:rPr>
      </w:pPr>
    </w:p>
    <w:p w14:paraId="23C861D8" w14:textId="77777777" w:rsidR="00F6140A" w:rsidRDefault="00F6140A" w:rsidP="007502C0">
      <w:pPr>
        <w:pStyle w:val="ab"/>
        <w:rPr>
          <w:lang w:val="uk-UA"/>
        </w:rPr>
      </w:pPr>
    </w:p>
    <w:p w14:paraId="14FE4972" w14:textId="77777777" w:rsidR="00F6140A" w:rsidRDefault="00F6140A" w:rsidP="007502C0">
      <w:pPr>
        <w:pStyle w:val="ab"/>
        <w:rPr>
          <w:lang w:val="uk-UA"/>
        </w:rPr>
      </w:pPr>
    </w:p>
    <w:p w14:paraId="12DA8BDC" w14:textId="77777777" w:rsidR="00F6140A" w:rsidRDefault="00F6140A" w:rsidP="007502C0">
      <w:pPr>
        <w:pStyle w:val="ab"/>
        <w:rPr>
          <w:lang w:val="uk-UA"/>
        </w:rPr>
      </w:pPr>
    </w:p>
    <w:p w14:paraId="1F95C259" w14:textId="77777777" w:rsidR="00F6140A" w:rsidRDefault="00F6140A" w:rsidP="007502C0">
      <w:pPr>
        <w:pStyle w:val="ab"/>
        <w:rPr>
          <w:lang w:val="uk-UA"/>
        </w:rPr>
      </w:pPr>
    </w:p>
    <w:p w14:paraId="6C33A8F4" w14:textId="77777777" w:rsidR="00F6140A" w:rsidRDefault="00F6140A" w:rsidP="007502C0">
      <w:pPr>
        <w:pStyle w:val="ab"/>
        <w:rPr>
          <w:lang w:val="uk-UA"/>
        </w:rPr>
      </w:pPr>
    </w:p>
    <w:p w14:paraId="469B6E6C" w14:textId="77777777" w:rsidR="00F6140A" w:rsidRDefault="00F6140A" w:rsidP="007502C0">
      <w:pPr>
        <w:pStyle w:val="ab"/>
        <w:rPr>
          <w:lang w:val="uk-UA"/>
        </w:rPr>
      </w:pPr>
    </w:p>
    <w:p w14:paraId="081157FB" w14:textId="77777777" w:rsidR="00F6140A" w:rsidRDefault="00F6140A" w:rsidP="007502C0">
      <w:pPr>
        <w:pStyle w:val="ab"/>
        <w:rPr>
          <w:lang w:val="uk-UA"/>
        </w:rPr>
      </w:pPr>
    </w:p>
    <w:p w14:paraId="006D60D6" w14:textId="77777777" w:rsidR="00F6140A" w:rsidRDefault="00F6140A" w:rsidP="007502C0">
      <w:pPr>
        <w:pStyle w:val="ab"/>
        <w:rPr>
          <w:lang w:val="uk-UA"/>
        </w:rPr>
      </w:pPr>
    </w:p>
    <w:p w14:paraId="5714B2F8" w14:textId="77777777" w:rsidR="00F6140A" w:rsidRDefault="00F6140A" w:rsidP="007502C0">
      <w:pPr>
        <w:pStyle w:val="ab"/>
        <w:rPr>
          <w:lang w:val="uk-UA"/>
        </w:rPr>
      </w:pPr>
    </w:p>
    <w:p w14:paraId="61265113" w14:textId="77777777" w:rsidR="00F6140A" w:rsidRDefault="00F6140A" w:rsidP="007502C0">
      <w:pPr>
        <w:pStyle w:val="ab"/>
        <w:rPr>
          <w:lang w:val="uk-UA"/>
        </w:rPr>
      </w:pPr>
    </w:p>
    <w:p w14:paraId="48811BC6" w14:textId="77777777" w:rsidR="00F6140A" w:rsidRDefault="00F6140A" w:rsidP="007502C0">
      <w:pPr>
        <w:pStyle w:val="ab"/>
        <w:rPr>
          <w:lang w:val="uk-UA"/>
        </w:rPr>
      </w:pPr>
    </w:p>
    <w:p w14:paraId="7B76264E" w14:textId="77777777" w:rsidR="00F6140A" w:rsidRDefault="00F6140A" w:rsidP="007502C0">
      <w:pPr>
        <w:pStyle w:val="ab"/>
        <w:rPr>
          <w:lang w:val="uk-UA"/>
        </w:rPr>
      </w:pPr>
    </w:p>
    <w:p w14:paraId="2297F409" w14:textId="77777777" w:rsidR="00F6140A" w:rsidRDefault="00F6140A" w:rsidP="007502C0">
      <w:pPr>
        <w:pStyle w:val="ab"/>
        <w:rPr>
          <w:lang w:val="uk-UA"/>
        </w:rPr>
      </w:pPr>
    </w:p>
    <w:p w14:paraId="6B7E0A09" w14:textId="0485CA21" w:rsidR="00F6140A" w:rsidRDefault="00F6140A" w:rsidP="00F6140A">
      <w:pPr>
        <w:pStyle w:val="a9"/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14:paraId="5FD8C935" w14:textId="3C6470D4" w:rsidR="00F6140A" w:rsidRDefault="00F6140A" w:rsidP="00F6140A">
      <w:pPr>
        <w:pStyle w:val="ab"/>
        <w:rPr>
          <w:lang w:val="uk-UA"/>
        </w:rPr>
      </w:pPr>
      <w:r>
        <w:t xml:space="preserve">Xml </w:t>
      </w:r>
      <w:r>
        <w:rPr>
          <w:lang w:val="ru-RU"/>
        </w:rPr>
        <w:t>р</w:t>
      </w:r>
      <w:proofErr w:type="spellStart"/>
      <w:r>
        <w:t>озмітка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>:</w:t>
      </w:r>
    </w:p>
    <w:p w14:paraId="61C25F1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="dotnet_lab6.MainWindow"</w:t>
      </w:r>
    </w:p>
    <w:p w14:paraId="78C6BFB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="http://schemas.microsoft.com/winfx/2006/xaml/presentation"</w:t>
      </w:r>
    </w:p>
    <w:p w14:paraId="7BB6550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="http://schemas.microsoft.com/winfx/2006/xaml"</w:t>
      </w:r>
    </w:p>
    <w:p w14:paraId="1CE9D82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="http://schemas.microsoft.com/expression/blend/2008"</w:t>
      </w:r>
    </w:p>
    <w:p w14:paraId="5214F59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="http://schemas.openxmlformats.org/markup-compatibility/2006"</w:t>
      </w:r>
    </w:p>
    <w:p w14:paraId="091EF4B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="clr-namespace:dotnet_lab6"</w:t>
      </w:r>
    </w:p>
    <w:p w14:paraId="039E7C7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="d"</w:t>
      </w:r>
    </w:p>
    <w:p w14:paraId="721A1B0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Лабораторна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№6"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="276"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="672"&gt;</w:t>
      </w:r>
    </w:p>
    <w:p w14:paraId="6E8CAD8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5EA960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38A26A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="191*"/&gt;</w:t>
      </w:r>
    </w:p>
    <w:p w14:paraId="55F93FD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="26*"/&gt;</w:t>
      </w:r>
    </w:p>
    <w:p w14:paraId="5612E1E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="263*"/&gt;</w:t>
      </w:r>
    </w:p>
    <w:p w14:paraId="2D719A7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="192*"/&gt;</w:t>
      </w:r>
    </w:p>
    <w:p w14:paraId="7A3E78A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49A780D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Обрахувати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="0,33,0,0"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"/&gt;</w:t>
      </w:r>
    </w:p>
    <w:p w14:paraId="3A05F6B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="m_textbox"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="39,33,0,0"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="18"/&gt;</w:t>
      </w:r>
    </w:p>
    <w:p w14:paraId="11D5CE8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="v_textbox"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="182,33,0,0"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="131"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RenderTransformOrigin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="0.283,0.67"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="3"/&gt;</w:t>
      </w:r>
    </w:p>
    <w:p w14:paraId="5261C06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="h_textbox"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="0,33,7,0"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="129"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RenderTransformOrigin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="0.283,0.67"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="2"/&gt;</w:t>
      </w:r>
    </w:p>
    <w:p w14:paraId="0B20013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="e_textbox"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="39,109,0,0"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="E"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RenderTransformOrigin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="0.283,0.67"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IsEnabled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="29"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="18"/&gt;</w:t>
      </w:r>
    </w:p>
    <w:p w14:paraId="65DAAEB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="p_textbox"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="39,165,0,0"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RenderTransformOrigin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="0.5,0.615"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IsEnabled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="29"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="18"/&gt;</w:t>
      </w:r>
    </w:p>
    <w:p w14:paraId="116D43E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="94,10,0,0"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="m"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="18"/&gt;</w:t>
      </w:r>
    </w:p>
    <w:p w14:paraId="27D2A8D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="28,10,0,0"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="v"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="18"/&gt;</w:t>
      </w:r>
    </w:p>
    <w:p w14:paraId="57A43B9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="181,10,0,0"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="18"/&gt;</w:t>
      </w:r>
    </w:p>
    <w:p w14:paraId="528ED08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="182,109,0,0"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Кінетична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енергія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="166"/&gt;</w:t>
      </w:r>
    </w:p>
    <w:p w14:paraId="4BE24EC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="182,168,0,0"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Wrap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Потенційна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енергія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="166"/&gt;</w:t>
      </w:r>
    </w:p>
    <w:p w14:paraId="43F5785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1797F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132D0B0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C546E5E" w14:textId="77777777" w:rsidR="00F6140A" w:rsidRDefault="00F6140A" w:rsidP="00F6140A">
      <w:pPr>
        <w:pStyle w:val="ab"/>
        <w:rPr>
          <w:lang w:val="uk-UA"/>
        </w:rPr>
      </w:pPr>
    </w:p>
    <w:p w14:paraId="0FE646BC" w14:textId="77777777" w:rsidR="00F6140A" w:rsidRDefault="00F6140A" w:rsidP="00F6140A">
      <w:pPr>
        <w:pStyle w:val="ab"/>
        <w:rPr>
          <w:lang w:val="uk-UA"/>
        </w:rPr>
      </w:pPr>
    </w:p>
    <w:p w14:paraId="420E514D" w14:textId="77777777" w:rsidR="00F6140A" w:rsidRPr="00F6140A" w:rsidRDefault="00F6140A" w:rsidP="00F6140A">
      <w:pPr>
        <w:pStyle w:val="ab"/>
        <w:rPr>
          <w:lang w:val="uk-UA"/>
        </w:rPr>
      </w:pPr>
    </w:p>
    <w:p w14:paraId="66B40145" w14:textId="77777777" w:rsidR="00F6140A" w:rsidRPr="00F6140A" w:rsidRDefault="00F6140A" w:rsidP="00F6140A">
      <w:pPr>
        <w:pStyle w:val="ab"/>
      </w:pPr>
    </w:p>
    <w:p w14:paraId="1689C50C" w14:textId="36CDD55A" w:rsidR="00F6140A" w:rsidRDefault="00F6140A" w:rsidP="00F6140A">
      <w:pPr>
        <w:pStyle w:val="a9"/>
        <w:rPr>
          <w:lang w:val="uk-UA"/>
        </w:rPr>
      </w:pPr>
      <w:r>
        <w:rPr>
          <w:lang w:val="uk-UA"/>
        </w:rPr>
        <w:lastRenderedPageBreak/>
        <w:t>Код програми:</w:t>
      </w:r>
    </w:p>
    <w:p w14:paraId="2F1B592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</w:t>
      </w:r>
      <w:proofErr w:type="spellEnd"/>
    </w:p>
    <w:p w14:paraId="4738C12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755E82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5B7FFD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EDF264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1CD95E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6FD1D7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5FD71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22CC439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1489E7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9F4FD9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6B0B3E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h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3F2E4B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(1.0 / 2.0 * m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(v, 2)).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83DDA2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(m * 9.81 * h).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7E6426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4B2DBAF" w14:textId="678DA95A" w:rsidR="00F6140A" w:rsidRDefault="00F6140A" w:rsidP="00F6140A">
      <w:pPr>
        <w:pStyle w:val="a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B777A45" w14:textId="77777777" w:rsidR="00F6140A" w:rsidRDefault="00F6140A" w:rsidP="00F6140A">
      <w:pPr>
        <w:pStyle w:val="a9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48C5A9" w14:textId="255E84B0" w:rsidR="00F6140A" w:rsidRDefault="00F6140A" w:rsidP="00F6140A">
      <w:pPr>
        <w:pStyle w:val="ab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3EC0F96" w14:textId="77777777" w:rsidR="00F6140A" w:rsidRDefault="00F6140A" w:rsidP="00F6140A">
      <w:pPr>
        <w:pStyle w:val="ab"/>
        <w:rPr>
          <w:lang w:val="uk-UA"/>
        </w:rPr>
      </w:pPr>
    </w:p>
    <w:p w14:paraId="24727B4A" w14:textId="54E01723" w:rsidR="00F6140A" w:rsidRDefault="00F6140A" w:rsidP="00F6140A">
      <w:pPr>
        <w:pStyle w:val="ab"/>
        <w:rPr>
          <w:lang w:val="uk-UA"/>
        </w:rPr>
      </w:pPr>
      <w:r w:rsidRPr="00F6140A">
        <w:rPr>
          <w:lang w:val="uk-UA"/>
        </w:rPr>
        <w:drawing>
          <wp:inline distT="0" distB="0" distL="0" distR="0" wp14:anchorId="33E475F4" wp14:editId="452FB370">
            <wp:extent cx="5940425" cy="2393950"/>
            <wp:effectExtent l="0" t="0" r="3175" b="6350"/>
            <wp:docPr id="19213069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69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E5A" w14:textId="77777777" w:rsidR="00F6140A" w:rsidRDefault="00F6140A" w:rsidP="00F6140A">
      <w:pPr>
        <w:pStyle w:val="ab"/>
        <w:rPr>
          <w:lang w:val="uk-UA"/>
        </w:rPr>
      </w:pPr>
    </w:p>
    <w:p w14:paraId="30B62896" w14:textId="77777777" w:rsidR="00F6140A" w:rsidRDefault="00F6140A" w:rsidP="00F6140A">
      <w:pPr>
        <w:pStyle w:val="ab"/>
        <w:rPr>
          <w:lang w:val="uk-UA"/>
        </w:rPr>
      </w:pPr>
    </w:p>
    <w:p w14:paraId="44AA4071" w14:textId="7A878CAE" w:rsidR="00F6140A" w:rsidRDefault="00F6140A" w:rsidP="00F6140A">
      <w:pPr>
        <w:pStyle w:val="a9"/>
        <w:rPr>
          <w:lang w:val="uk-UA"/>
        </w:rPr>
      </w:pPr>
      <w:r>
        <w:rPr>
          <w:lang w:val="uk-UA"/>
        </w:rPr>
        <w:t>Висновки:</w:t>
      </w:r>
    </w:p>
    <w:p w14:paraId="28A5CE20" w14:textId="778042DC" w:rsidR="00F6140A" w:rsidRPr="00F6140A" w:rsidRDefault="00F6140A" w:rsidP="00F6140A">
      <w:r>
        <w:t>Р</w:t>
      </w:r>
      <w:r w:rsidRPr="00F6140A">
        <w:t>озроби</w:t>
      </w:r>
      <w:r>
        <w:t>в</w:t>
      </w:r>
      <w:r w:rsidRPr="00F6140A">
        <w:t xml:space="preserve"> сторінкове / віконне WPF застосування.</w:t>
      </w:r>
      <w:r>
        <w:t xml:space="preserve"> Навчився реалізовувати </w:t>
      </w:r>
      <w:r>
        <w:rPr>
          <w:lang w:val="en-US"/>
        </w:rPr>
        <w:t xml:space="preserve">WPF </w:t>
      </w:r>
      <w:r>
        <w:t>інтерфейс відповідно вказаного варіанту.</w:t>
      </w:r>
    </w:p>
    <w:p w14:paraId="3151C2AA" w14:textId="77777777" w:rsidR="00F6140A" w:rsidRPr="00F6140A" w:rsidRDefault="00F6140A" w:rsidP="00F6140A">
      <w:pPr>
        <w:pStyle w:val="a9"/>
        <w:rPr>
          <w:lang w:val="uk-UA"/>
        </w:rPr>
      </w:pPr>
    </w:p>
    <w:sectPr w:rsidR="00F6140A" w:rsidRPr="00F61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0A"/>
    <w:rsid w:val="00132C1D"/>
    <w:rsid w:val="002C5855"/>
    <w:rsid w:val="004E3913"/>
    <w:rsid w:val="006F67DC"/>
    <w:rsid w:val="007502C0"/>
    <w:rsid w:val="00C70170"/>
    <w:rsid w:val="00D0018B"/>
    <w:rsid w:val="00D224E5"/>
    <w:rsid w:val="00EB1954"/>
    <w:rsid w:val="00ED2525"/>
    <w:rsid w:val="00F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185C"/>
  <w15:chartTrackingRefBased/>
  <w15:docId w15:val="{1979DDFB-CCD2-40F2-BAAF-D76B6410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6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2023-10-22T18:04:00Z</dcterms:created>
  <dcterms:modified xsi:type="dcterms:W3CDTF">2023-10-22T18:10:00Z</dcterms:modified>
</cp:coreProperties>
</file>