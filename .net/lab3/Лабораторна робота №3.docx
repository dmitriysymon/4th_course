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B705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2BB8011A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4D0F0475" w14:textId="77777777" w:rsidR="00EB1954" w:rsidRDefault="00EB1954" w:rsidP="00EB1954">
      <w:pPr>
        <w:rPr>
          <w:sz w:val="32"/>
          <w:szCs w:val="32"/>
        </w:rPr>
      </w:pPr>
    </w:p>
    <w:p w14:paraId="542AD751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0A931DF7" w14:textId="77777777" w:rsidR="00EB1954" w:rsidRDefault="00EB1954" w:rsidP="00EB1954"/>
    <w:p w14:paraId="48F1308C" w14:textId="77777777" w:rsidR="00EB1954" w:rsidRDefault="00EB1954" w:rsidP="00EB1954"/>
    <w:p w14:paraId="67E03DF4" w14:textId="77777777" w:rsidR="00EB1954" w:rsidRDefault="00EB1954" w:rsidP="00EB1954"/>
    <w:p w14:paraId="20B5A457" w14:textId="77777777" w:rsidR="00EB1954" w:rsidRDefault="00EB1954" w:rsidP="00EB1954"/>
    <w:p w14:paraId="736E6A41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6DEF38D8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0D64B2C7" w14:textId="7B6497E5" w:rsidR="00EB1954" w:rsidRDefault="00EB1954" w:rsidP="007502C0">
      <w:pPr>
        <w:pStyle w:val="1"/>
      </w:pPr>
      <w:r>
        <w:t>ЛАБОРАТОРНА РОБОТА №</w:t>
      </w:r>
      <w:r w:rsidR="005B29F5">
        <w:t>3</w:t>
      </w:r>
    </w:p>
    <w:p w14:paraId="74CE5379" w14:textId="6319C0B3" w:rsidR="00EB1954" w:rsidRPr="005B29F5" w:rsidRDefault="005B29F5" w:rsidP="005B29F5">
      <w:pPr>
        <w:pStyle w:val="1"/>
      </w:pPr>
      <w:r>
        <w:t>Класи об'єктів на прикладах геометричних фігур</w:t>
      </w:r>
    </w:p>
    <w:p w14:paraId="2A654C75" w14:textId="77777777" w:rsidR="00EB1954" w:rsidRDefault="00EB1954" w:rsidP="00EB1954">
      <w:pPr>
        <w:jc w:val="center"/>
        <w:rPr>
          <w:szCs w:val="28"/>
        </w:rPr>
      </w:pPr>
    </w:p>
    <w:p w14:paraId="0B32F5F4" w14:textId="77777777" w:rsidR="00EB1954" w:rsidRDefault="00EB1954" w:rsidP="00EB1954">
      <w:pPr>
        <w:jc w:val="center"/>
        <w:rPr>
          <w:szCs w:val="28"/>
        </w:rPr>
      </w:pPr>
    </w:p>
    <w:p w14:paraId="3D125620" w14:textId="77777777" w:rsidR="00EB1954" w:rsidRDefault="00EB1954" w:rsidP="00EB1954">
      <w:pPr>
        <w:jc w:val="center"/>
        <w:rPr>
          <w:szCs w:val="28"/>
        </w:rPr>
      </w:pPr>
    </w:p>
    <w:p w14:paraId="037EE438" w14:textId="77777777" w:rsidR="00EB1954" w:rsidRDefault="00EB1954" w:rsidP="00EB1954">
      <w:pPr>
        <w:jc w:val="center"/>
        <w:rPr>
          <w:szCs w:val="28"/>
        </w:rPr>
      </w:pPr>
    </w:p>
    <w:p w14:paraId="3605DC9C" w14:textId="77777777" w:rsidR="00EB1954" w:rsidRDefault="00EB1954" w:rsidP="00EB1954">
      <w:pPr>
        <w:jc w:val="right"/>
        <w:rPr>
          <w:szCs w:val="28"/>
        </w:rPr>
      </w:pPr>
    </w:p>
    <w:p w14:paraId="19ED2337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396CC6F4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1D194D8B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6EC08B3C" w14:textId="77777777" w:rsidR="00EB1954" w:rsidRDefault="00EB1954" w:rsidP="00EB1954">
      <w:pPr>
        <w:rPr>
          <w:szCs w:val="28"/>
        </w:rPr>
      </w:pPr>
    </w:p>
    <w:p w14:paraId="6BAA7069" w14:textId="77777777" w:rsidR="00EB1954" w:rsidRDefault="00EB1954" w:rsidP="00EB1954">
      <w:pPr>
        <w:jc w:val="center"/>
        <w:rPr>
          <w:szCs w:val="28"/>
        </w:rPr>
      </w:pPr>
    </w:p>
    <w:p w14:paraId="04A7507A" w14:textId="77777777" w:rsidR="00132C1D" w:rsidRDefault="00132C1D" w:rsidP="00EB1954">
      <w:pPr>
        <w:jc w:val="center"/>
        <w:rPr>
          <w:szCs w:val="28"/>
        </w:rPr>
      </w:pPr>
    </w:p>
    <w:p w14:paraId="21C71431" w14:textId="77777777" w:rsidR="00132C1D" w:rsidRDefault="00132C1D" w:rsidP="00EB1954">
      <w:pPr>
        <w:jc w:val="center"/>
        <w:rPr>
          <w:szCs w:val="28"/>
        </w:rPr>
      </w:pPr>
    </w:p>
    <w:p w14:paraId="6D5E544B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56D4BFCD" w14:textId="133275C4" w:rsidR="00132C1D" w:rsidRPr="005B29F5" w:rsidRDefault="005B29F5" w:rsidP="007502C0">
      <w:pPr>
        <w:pStyle w:val="ab"/>
        <w:rPr>
          <w:b w:val="0"/>
          <w:bCs/>
        </w:rPr>
      </w:pPr>
      <w:r>
        <w:rPr>
          <w:lang w:val="uk-UA"/>
        </w:rPr>
        <w:lastRenderedPageBreak/>
        <w:t>Мета роботи</w:t>
      </w:r>
      <w:r>
        <w:t xml:space="preserve">: </w:t>
      </w:r>
      <w:proofErr w:type="spellStart"/>
      <w:r w:rsidRPr="005B29F5">
        <w:rPr>
          <w:b w:val="0"/>
          <w:bCs/>
        </w:rPr>
        <w:t>навчитися</w:t>
      </w:r>
      <w:proofErr w:type="spellEnd"/>
      <w:r w:rsidRPr="005B29F5">
        <w:rPr>
          <w:b w:val="0"/>
          <w:bCs/>
        </w:rPr>
        <w:t xml:space="preserve"> </w:t>
      </w:r>
      <w:proofErr w:type="spellStart"/>
      <w:r w:rsidRPr="005B29F5">
        <w:rPr>
          <w:b w:val="0"/>
          <w:bCs/>
        </w:rPr>
        <w:t>програмувати</w:t>
      </w:r>
      <w:proofErr w:type="spellEnd"/>
      <w:r w:rsidRPr="005B29F5">
        <w:rPr>
          <w:b w:val="0"/>
          <w:bCs/>
        </w:rPr>
        <w:t xml:space="preserve"> </w:t>
      </w:r>
      <w:proofErr w:type="spellStart"/>
      <w:r w:rsidRPr="005B29F5">
        <w:rPr>
          <w:b w:val="0"/>
          <w:bCs/>
        </w:rPr>
        <w:t>прості</w:t>
      </w:r>
      <w:proofErr w:type="spellEnd"/>
      <w:r w:rsidRPr="005B29F5">
        <w:rPr>
          <w:b w:val="0"/>
          <w:bCs/>
        </w:rPr>
        <w:t xml:space="preserve"> </w:t>
      </w:r>
      <w:proofErr w:type="spellStart"/>
      <w:r w:rsidRPr="005B29F5">
        <w:rPr>
          <w:b w:val="0"/>
          <w:bCs/>
        </w:rPr>
        <w:t>класи</w:t>
      </w:r>
      <w:proofErr w:type="spellEnd"/>
      <w:r w:rsidRPr="005B29F5">
        <w:rPr>
          <w:b w:val="0"/>
          <w:bCs/>
        </w:rPr>
        <w:t xml:space="preserve"> </w:t>
      </w:r>
      <w:proofErr w:type="spellStart"/>
      <w:r w:rsidRPr="005B29F5">
        <w:rPr>
          <w:b w:val="0"/>
          <w:bCs/>
        </w:rPr>
        <w:t>об'єктів</w:t>
      </w:r>
      <w:proofErr w:type="spellEnd"/>
      <w:r w:rsidRPr="005B29F5">
        <w:rPr>
          <w:b w:val="0"/>
          <w:bCs/>
        </w:rPr>
        <w:t xml:space="preserve"> </w:t>
      </w:r>
      <w:proofErr w:type="spellStart"/>
      <w:r w:rsidRPr="005B29F5">
        <w:rPr>
          <w:b w:val="0"/>
          <w:bCs/>
        </w:rPr>
        <w:t>на</w:t>
      </w:r>
      <w:proofErr w:type="spellEnd"/>
      <w:r w:rsidRPr="005B29F5">
        <w:rPr>
          <w:b w:val="0"/>
          <w:bCs/>
        </w:rPr>
        <w:t xml:space="preserve"> </w:t>
      </w:r>
      <w:proofErr w:type="spellStart"/>
      <w:r w:rsidRPr="005B29F5">
        <w:rPr>
          <w:b w:val="0"/>
          <w:bCs/>
        </w:rPr>
        <w:t>прикладах</w:t>
      </w:r>
      <w:proofErr w:type="spellEnd"/>
      <w:r w:rsidRPr="005B29F5">
        <w:rPr>
          <w:b w:val="0"/>
          <w:bCs/>
        </w:rPr>
        <w:t xml:space="preserve"> </w:t>
      </w:r>
      <w:proofErr w:type="spellStart"/>
      <w:r w:rsidRPr="005B29F5">
        <w:rPr>
          <w:b w:val="0"/>
          <w:bCs/>
        </w:rPr>
        <w:t>геометричних</w:t>
      </w:r>
      <w:proofErr w:type="spellEnd"/>
      <w:r w:rsidRPr="005B29F5">
        <w:rPr>
          <w:b w:val="0"/>
          <w:bCs/>
        </w:rPr>
        <w:t xml:space="preserve"> </w:t>
      </w:r>
      <w:proofErr w:type="spellStart"/>
      <w:r w:rsidRPr="005B29F5">
        <w:rPr>
          <w:b w:val="0"/>
          <w:bCs/>
        </w:rPr>
        <w:t>фігур</w:t>
      </w:r>
      <w:proofErr w:type="spellEnd"/>
      <w:r w:rsidRPr="005B29F5">
        <w:rPr>
          <w:b w:val="0"/>
          <w:bCs/>
        </w:rPr>
        <w:t>.</w:t>
      </w:r>
    </w:p>
    <w:p w14:paraId="593F27AC" w14:textId="77777777" w:rsidR="005B29F5" w:rsidRDefault="005B29F5" w:rsidP="007502C0">
      <w:pPr>
        <w:pStyle w:val="ab"/>
      </w:pPr>
    </w:p>
    <w:p w14:paraId="7EBDC6C5" w14:textId="3162E743" w:rsidR="005B29F5" w:rsidRDefault="005B29F5" w:rsidP="007502C0">
      <w:pPr>
        <w:pStyle w:val="ab"/>
        <w:rPr>
          <w:lang w:val="uk-UA"/>
        </w:rPr>
      </w:pPr>
      <w:r>
        <w:rPr>
          <w:lang w:val="uk-UA"/>
        </w:rPr>
        <w:t>Завдання:</w:t>
      </w:r>
    </w:p>
    <w:p w14:paraId="5E4D5011" w14:textId="77777777" w:rsidR="005B29F5" w:rsidRDefault="005B29F5" w:rsidP="005B29F5">
      <w:r>
        <w:t xml:space="preserve">1.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 «</w:t>
      </w:r>
      <w:proofErr w:type="spellStart"/>
      <w:r>
        <w:t>Додаток</w:t>
      </w:r>
      <w:proofErr w:type="spellEnd"/>
      <w:r>
        <w:t xml:space="preserve"> Windows Form» - </w:t>
      </w:r>
      <w:proofErr w:type="spellStart"/>
      <w:r>
        <w:t>графічну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створюваного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</w:t>
      </w:r>
    </w:p>
    <w:p w14:paraId="070BEEF3" w14:textId="77777777" w:rsidR="005B29F5" w:rsidRDefault="005B29F5" w:rsidP="005B29F5">
      <w:r>
        <w:t xml:space="preserve">2. У </w:t>
      </w:r>
      <w:proofErr w:type="spellStart"/>
      <w:r>
        <w:t>проекті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окремий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і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запрограмувати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геометричну</w:t>
      </w:r>
      <w:proofErr w:type="spellEnd"/>
      <w:r>
        <w:t xml:space="preserve"> </w:t>
      </w:r>
      <w:proofErr w:type="spellStart"/>
      <w:r>
        <w:t>фігуру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варіанта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14:paraId="2E5D908E" w14:textId="77777777" w:rsidR="005B29F5" w:rsidRDefault="005B29F5" w:rsidP="005B29F5">
      <w:r>
        <w:t xml:space="preserve">3. В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статичне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підрахунку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примірників об'єктів цього класу.</w:t>
      </w:r>
    </w:p>
    <w:p w14:paraId="66F37193" w14:textId="77777777" w:rsidR="005B29F5" w:rsidRDefault="005B29F5" w:rsidP="005B29F5">
      <w:r>
        <w:t xml:space="preserve">4. В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задають</w:t>
      </w:r>
      <w:proofErr w:type="spellEnd"/>
      <w:r>
        <w:t xml:space="preserve"> </w:t>
      </w:r>
      <w:proofErr w:type="spellStart"/>
      <w:r>
        <w:t>геометричні</w:t>
      </w:r>
      <w:proofErr w:type="spellEnd"/>
      <w:r>
        <w:t xml:space="preserve"> </w:t>
      </w:r>
      <w:proofErr w:type="spellStart"/>
      <w:r>
        <w:t>розміри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 і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. </w:t>
      </w:r>
    </w:p>
    <w:p w14:paraId="05C0AF48" w14:textId="77777777" w:rsidR="005B29F5" w:rsidRDefault="005B29F5" w:rsidP="005B29F5">
      <w:r>
        <w:t xml:space="preserve">5. </w:t>
      </w:r>
      <w:proofErr w:type="spellStart"/>
      <w:r>
        <w:t>Запрограмувати</w:t>
      </w:r>
      <w:proofErr w:type="spellEnd"/>
      <w:r>
        <w:t xml:space="preserve"> </w:t>
      </w:r>
      <w:proofErr w:type="spellStart"/>
      <w:r>
        <w:t>конструктор</w:t>
      </w:r>
      <w:proofErr w:type="spellEnd"/>
      <w:r>
        <w:t xml:space="preserve"> з </w:t>
      </w:r>
      <w:proofErr w:type="spellStart"/>
      <w:r>
        <w:t>параметрами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</w:t>
      </w:r>
    </w:p>
    <w:p w14:paraId="45A0E98F" w14:textId="77777777" w:rsidR="005B29F5" w:rsidRDefault="005B29F5" w:rsidP="005B29F5">
      <w:r>
        <w:t xml:space="preserve">6.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розмістити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і </w:t>
      </w:r>
      <w:proofErr w:type="spellStart"/>
      <w:r>
        <w:t>запрограмувати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чергового</w:t>
      </w:r>
      <w:proofErr w:type="spellEnd"/>
      <w:r>
        <w:t xml:space="preserve"> </w:t>
      </w:r>
      <w:proofErr w:type="spellStart"/>
      <w:r>
        <w:t>екземпляру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кожному</w:t>
      </w:r>
      <w:proofErr w:type="spellEnd"/>
      <w:r>
        <w:t xml:space="preserve"> </w:t>
      </w:r>
      <w:proofErr w:type="spellStart"/>
      <w:r>
        <w:t>натисканні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</w:t>
      </w:r>
      <w:proofErr w:type="spellStart"/>
      <w:r>
        <w:t>повинен</w:t>
      </w:r>
      <w:proofErr w:type="spellEnd"/>
      <w:r>
        <w:t xml:space="preserve"> </w:t>
      </w:r>
      <w:proofErr w:type="spellStart"/>
      <w:r>
        <w:t>створюватися</w:t>
      </w:r>
      <w:proofErr w:type="spellEnd"/>
      <w:r>
        <w:t xml:space="preserve"> і </w:t>
      </w:r>
      <w:proofErr w:type="spellStart"/>
      <w:r>
        <w:t>відображатися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екрані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екземпляр</w:t>
      </w:r>
      <w:proofErr w:type="spellEnd"/>
      <w:r>
        <w:t xml:space="preserve"> </w:t>
      </w:r>
      <w:proofErr w:type="spellStart"/>
      <w:r>
        <w:t>геометричної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. </w:t>
      </w:r>
      <w:proofErr w:type="spellStart"/>
      <w:r>
        <w:t>Розмір</w:t>
      </w:r>
      <w:proofErr w:type="spellEnd"/>
      <w:r>
        <w:t xml:space="preserve">,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обчислюватися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підраховують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порядковим</w:t>
      </w:r>
      <w:proofErr w:type="spellEnd"/>
      <w:r>
        <w:t xml:space="preserve"> </w:t>
      </w:r>
      <w:proofErr w:type="spellStart"/>
      <w:r>
        <w:t>номером</w:t>
      </w:r>
      <w:proofErr w:type="spellEnd"/>
      <w:r>
        <w:t xml:space="preserve"> </w:t>
      </w:r>
      <w:proofErr w:type="spellStart"/>
      <w:r>
        <w:t>примірника</w:t>
      </w:r>
      <w:proofErr w:type="spellEnd"/>
      <w:r>
        <w:t xml:space="preserve">. </w:t>
      </w:r>
    </w:p>
    <w:p w14:paraId="782D5600" w14:textId="2AC96F94" w:rsidR="005B29F5" w:rsidRDefault="005B29F5" w:rsidP="005B29F5">
      <w:r>
        <w:t>7. Перевірити працездатність створеної програми.</w:t>
      </w:r>
    </w:p>
    <w:p w14:paraId="6BB4D0BB" w14:textId="77777777" w:rsidR="005B29F5" w:rsidRDefault="005B29F5" w:rsidP="005B29F5"/>
    <w:p w14:paraId="47901A2C" w14:textId="2A2B647F" w:rsidR="005B29F5" w:rsidRDefault="005B29F5" w:rsidP="005B29F5">
      <w:r>
        <w:t>Варіант №26</w:t>
      </w:r>
    </w:p>
    <w:p w14:paraId="4FAECC6C" w14:textId="1D83EB75" w:rsidR="005B29F5" w:rsidRDefault="005B29F5" w:rsidP="005B29F5">
      <w:r w:rsidRPr="005B29F5">
        <w:drawing>
          <wp:inline distT="0" distB="0" distL="0" distR="0" wp14:anchorId="68EC9DE6" wp14:editId="58727BD0">
            <wp:extent cx="3762900" cy="200053"/>
            <wp:effectExtent l="0" t="0" r="0" b="9525"/>
            <wp:docPr id="175975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51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6201" w14:textId="77777777" w:rsidR="005B29F5" w:rsidRDefault="005B29F5" w:rsidP="005B29F5"/>
    <w:p w14:paraId="00C9B0E1" w14:textId="77777777" w:rsidR="005B29F5" w:rsidRDefault="005B29F5" w:rsidP="005B29F5"/>
    <w:p w14:paraId="3D619269" w14:textId="77777777" w:rsidR="005B29F5" w:rsidRDefault="005B29F5" w:rsidP="005B29F5"/>
    <w:p w14:paraId="190FB100" w14:textId="77777777" w:rsidR="005B29F5" w:rsidRDefault="005B29F5" w:rsidP="005B29F5"/>
    <w:p w14:paraId="24330FA6" w14:textId="77777777" w:rsidR="005B29F5" w:rsidRDefault="005B29F5" w:rsidP="005B29F5"/>
    <w:p w14:paraId="5D119E34" w14:textId="77777777" w:rsidR="005B29F5" w:rsidRDefault="005B29F5" w:rsidP="005B29F5"/>
    <w:p w14:paraId="7A24E676" w14:textId="77777777" w:rsidR="005B29F5" w:rsidRDefault="005B29F5" w:rsidP="005B29F5"/>
    <w:p w14:paraId="32AC4F56" w14:textId="77777777" w:rsidR="005B29F5" w:rsidRDefault="005B29F5" w:rsidP="005B29F5"/>
    <w:p w14:paraId="36E95DBB" w14:textId="77777777" w:rsidR="005B29F5" w:rsidRDefault="005B29F5" w:rsidP="005B29F5"/>
    <w:p w14:paraId="543A0304" w14:textId="12EB813C" w:rsidR="005B29F5" w:rsidRDefault="005B29F5" w:rsidP="005B29F5">
      <w:pPr>
        <w:pStyle w:val="a9"/>
        <w:jc w:val="center"/>
        <w:rPr>
          <w:lang w:val="uk-UA"/>
        </w:rPr>
      </w:pPr>
      <w:r>
        <w:rPr>
          <w:lang w:val="uk-UA"/>
        </w:rPr>
        <w:lastRenderedPageBreak/>
        <w:t>Виконання завдання:</w:t>
      </w:r>
    </w:p>
    <w:p w14:paraId="510C300A" w14:textId="00B1A6EE" w:rsidR="005B29F5" w:rsidRDefault="005B29F5" w:rsidP="005B29F5">
      <w:pPr>
        <w:pStyle w:val="ab"/>
        <w:rPr>
          <w:lang w:val="uk-UA"/>
        </w:rPr>
      </w:pPr>
      <w:proofErr w:type="spellStart"/>
      <w:r>
        <w:t>Код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rPr>
          <w:lang w:val="uk-UA"/>
        </w:rPr>
        <w:t>:</w:t>
      </w:r>
    </w:p>
    <w:p w14:paraId="336C6C76" w14:textId="77777777" w:rsidR="005B29F5" w:rsidRDefault="005B29F5" w:rsidP="005B29F5">
      <w:pPr>
        <w:pStyle w:val="ab"/>
        <w:rPr>
          <w:lang w:val="uk-UA"/>
        </w:rPr>
      </w:pPr>
    </w:p>
    <w:p w14:paraId="1445A6A5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System;</w:t>
      </w:r>
    </w:p>
    <w:p w14:paraId="4F16B8A5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5B66E54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2B364EF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733E531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CEC3D67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DFC5F86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5E97FFB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9DF9407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13EB432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D93D256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dotnet_lab3</w:t>
      </w:r>
    </w:p>
    <w:p w14:paraId="7AF8DD91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85909F3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Form</w:t>
      </w:r>
    </w:p>
    <w:p w14:paraId="4ADF75EF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79BC36AD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Form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48A776B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0F14255B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12E9D39A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F676F9F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E31F4D7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D8A99EC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Pentagon</w:t>
      </w:r>
      <w:proofErr w:type="spellEnd"/>
    </w:p>
    <w:p w14:paraId="593FC6F4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EC05EC5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500AD7E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Pentagon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760C9369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5B801EC6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.sideLength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D29870B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1D2E872B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D042BC1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DrawPentagon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Graphics 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40F4841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1953C7D9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Point[5];</w:t>
      </w:r>
    </w:p>
    <w:p w14:paraId="3E268854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748D6B4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061AF93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6E9981BA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1212A8FF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5 * i;</w:t>
      </w:r>
    </w:p>
    <w:p w14:paraId="70E9EBD1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59089F12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3ACB4FFA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4C80CE1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29A2CC29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57F121D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g.DrawPolygon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Pens.Red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6E6DED7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10;</w:t>
      </w:r>
    </w:p>
    <w:p w14:paraId="71FFC50E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7C3799F3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C1A06D2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D8496C3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Load(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e)</w:t>
      </w:r>
    </w:p>
    <w:p w14:paraId="32985CAE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1A284EA3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75D8B60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AB89247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Pentagon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pentagon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Pentagon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100);</w:t>
      </w:r>
    </w:p>
    <w:p w14:paraId="15D094AC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200;</w:t>
      </w:r>
    </w:p>
    <w:p w14:paraId="7DE44D18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button_draw_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e)</w:t>
      </w:r>
    </w:p>
    <w:p w14:paraId="3A6E7DEA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3BE15EF0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(Graphics 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form.CreateGraphics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</w:t>
      </w:r>
    </w:p>
    <w:p w14:paraId="5003EA5D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4142CF12" w14:textId="77777777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pentagon.DrawPentagon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200);</w:t>
      </w:r>
    </w:p>
    <w:p w14:paraId="7B803A1D" w14:textId="38A571FA" w:rsidR="005B29F5" w:rsidRDefault="005B29F5" w:rsidP="005B29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50;</w:t>
      </w:r>
    </w:p>
    <w:p w14:paraId="602D1EBF" w14:textId="33541744" w:rsidR="005B29F5" w:rsidRDefault="005B29F5" w:rsidP="005B29F5">
      <w:pPr>
        <w:pStyle w:val="ab"/>
        <w:rPr>
          <w:noProof/>
        </w:rPr>
      </w:pPr>
      <w:r>
        <w:rPr>
          <w:lang w:val="uk-UA"/>
        </w:rPr>
        <w:lastRenderedPageBreak/>
        <w:t>Результат виконання програми:</w:t>
      </w:r>
      <w:r w:rsidRPr="005B29F5">
        <w:rPr>
          <w:noProof/>
        </w:rPr>
        <w:t xml:space="preserve"> </w:t>
      </w:r>
      <w:r w:rsidRPr="005B29F5">
        <w:rPr>
          <w:noProof/>
        </w:rPr>
        <w:drawing>
          <wp:inline distT="0" distB="0" distL="0" distR="0" wp14:anchorId="3C0D5210" wp14:editId="4EA4663D">
            <wp:extent cx="5940425" cy="3532505"/>
            <wp:effectExtent l="0" t="0" r="3175" b="0"/>
            <wp:docPr id="268547542" name="Рисунок 1" descr="Зображення, що містить схема, текс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47542" name="Рисунок 1" descr="Зображення, що містить схема, текст, ряд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BAA9" w14:textId="77777777" w:rsidR="005B29F5" w:rsidRDefault="005B29F5" w:rsidP="005B29F5">
      <w:pPr>
        <w:pStyle w:val="ab"/>
        <w:rPr>
          <w:noProof/>
        </w:rPr>
      </w:pPr>
    </w:p>
    <w:p w14:paraId="0CE67C41" w14:textId="77777777" w:rsidR="005B29F5" w:rsidRDefault="005B29F5" w:rsidP="005B29F5">
      <w:pPr>
        <w:pStyle w:val="ab"/>
        <w:rPr>
          <w:noProof/>
        </w:rPr>
      </w:pPr>
    </w:p>
    <w:p w14:paraId="17948C19" w14:textId="3B87DE46" w:rsidR="005B29F5" w:rsidRDefault="005B29F5" w:rsidP="005B29F5">
      <w:pPr>
        <w:pStyle w:val="ab"/>
        <w:rPr>
          <w:noProof/>
          <w:lang w:val="uk-UA"/>
        </w:rPr>
      </w:pPr>
      <w:r>
        <w:rPr>
          <w:noProof/>
          <w:lang w:val="uk-UA"/>
        </w:rPr>
        <w:t>Висновки:</w:t>
      </w:r>
    </w:p>
    <w:p w14:paraId="14745B41" w14:textId="1B3BD0B8" w:rsidR="005B29F5" w:rsidRPr="005B29F5" w:rsidRDefault="005B29F5" w:rsidP="005B29F5">
      <w:pPr>
        <w:rPr>
          <w:lang w:val="ru-RU"/>
        </w:rPr>
      </w:pPr>
      <w:r>
        <w:t xml:space="preserve">Навчився програмувати прості класи на прикладі геометричних фігур. Навчився використовувати клас </w:t>
      </w:r>
      <w:proofErr w:type="spellStart"/>
      <w:r>
        <w:rPr>
          <w:lang w:val="ru-RU"/>
        </w:rPr>
        <w:t>вбудований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graphics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Використав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</w:t>
      </w:r>
      <w:proofErr w:type="spellEnd"/>
      <w:r>
        <w:t>і навички при виконанні завдання.</w:t>
      </w:r>
      <w:r>
        <w:rPr>
          <w:lang w:val="en-US"/>
        </w:rPr>
        <w:t xml:space="preserve"> </w:t>
      </w:r>
    </w:p>
    <w:sectPr w:rsidR="005B29F5" w:rsidRPr="005B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F5"/>
    <w:rsid w:val="00132C1D"/>
    <w:rsid w:val="002C5855"/>
    <w:rsid w:val="004E3913"/>
    <w:rsid w:val="005B29F5"/>
    <w:rsid w:val="006F67DC"/>
    <w:rsid w:val="007502C0"/>
    <w:rsid w:val="00C70170"/>
    <w:rsid w:val="00D0018B"/>
    <w:rsid w:val="00D224E5"/>
    <w:rsid w:val="00EB1954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51D72"/>
  <w15:chartTrackingRefBased/>
  <w15:docId w15:val="{3F42E3DB-9127-4559-9D04-99772552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8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2023-10-20T13:30:00Z</dcterms:created>
  <dcterms:modified xsi:type="dcterms:W3CDTF">2023-10-20T13:38:00Z</dcterms:modified>
</cp:coreProperties>
</file>